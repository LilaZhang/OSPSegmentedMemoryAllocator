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CB291" w14:textId="77777777" w:rsidR="00D077E9" w:rsidRPr="00F9030A" w:rsidRDefault="00D077E9" w:rsidP="00D70D02">
      <w:pPr>
        <w:rPr>
          <w:rFonts w:ascii="Arial Nova" w:hAnsi="Arial Nova"/>
        </w:rPr>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05"/>
      </w:tblGrid>
      <w:tr w:rsidR="00D077E9" w:rsidRPr="00F9030A" w14:paraId="723EE219" w14:textId="77777777" w:rsidTr="00D077E9">
        <w:trPr>
          <w:trHeight w:val="1894"/>
        </w:trPr>
        <w:tc>
          <w:tcPr>
            <w:tcW w:w="5580" w:type="dxa"/>
            <w:tcBorders>
              <w:top w:val="nil"/>
              <w:left w:val="nil"/>
              <w:bottom w:val="nil"/>
              <w:right w:val="nil"/>
            </w:tcBorders>
          </w:tcPr>
          <w:p w14:paraId="4B1B4DE0" w14:textId="77777777" w:rsidR="00D077E9" w:rsidRPr="00F9030A" w:rsidRDefault="00D077E9" w:rsidP="00D077E9">
            <w:pPr>
              <w:rPr>
                <w:rFonts w:ascii="Arial Nova" w:hAnsi="Arial Nova"/>
              </w:rPr>
            </w:pPr>
            <w:r w:rsidRPr="00F9030A">
              <w:rPr>
                <w:rFonts w:ascii="Arial Nova" w:hAnsi="Arial Nova"/>
                <w:noProof/>
              </w:rPr>
              <mc:AlternateContent>
                <mc:Choice Requires="wps">
                  <w:drawing>
                    <wp:inline distT="0" distB="0" distL="0" distR="0" wp14:anchorId="20842181" wp14:editId="2A3C9A76">
                      <wp:extent cx="5400675" cy="1210614"/>
                      <wp:effectExtent l="0" t="0" r="0" b="0"/>
                      <wp:docPr id="8" name="Text Box 8"/>
                      <wp:cNvGraphicFramePr/>
                      <a:graphic xmlns:a="http://schemas.openxmlformats.org/drawingml/2006/main">
                        <a:graphicData uri="http://schemas.microsoft.com/office/word/2010/wordprocessingShape">
                          <wps:wsp>
                            <wps:cNvSpPr txBox="1"/>
                            <wps:spPr>
                              <a:xfrm>
                                <a:off x="0" y="0"/>
                                <a:ext cx="5400675" cy="1210614"/>
                              </a:xfrm>
                              <a:prstGeom prst="rect">
                                <a:avLst/>
                              </a:prstGeom>
                              <a:noFill/>
                              <a:ln w="6350">
                                <a:noFill/>
                              </a:ln>
                            </wps:spPr>
                            <wps:txbx>
                              <w:txbxContent>
                                <w:p w14:paraId="5C3C8FC9" w14:textId="7B7A0F75" w:rsidR="0045292D" w:rsidRPr="00F9030A" w:rsidRDefault="0045292D" w:rsidP="00F9030A">
                                  <w:pPr>
                                    <w:pStyle w:val="Title"/>
                                    <w:rPr>
                                      <w:rFonts w:ascii="Arial Nova" w:hAnsi="Arial Nova"/>
                                      <w:sz w:val="56"/>
                                      <w:szCs w:val="48"/>
                                      <w:lang w:val="en-AU"/>
                                    </w:rPr>
                                  </w:pPr>
                                  <w:r>
                                    <w:rPr>
                                      <w:rFonts w:ascii="Arial Nova" w:hAnsi="Arial Nova"/>
                                      <w:sz w:val="56"/>
                                      <w:szCs w:val="48"/>
                                      <w:lang w:val="en-AU"/>
                                    </w:rPr>
                                    <w:t xml:space="preserve">Operating Systems Principles: </w:t>
                                  </w:r>
                                  <w:r w:rsidRPr="00F9030A">
                                    <w:rPr>
                                      <w:rFonts w:ascii="Arial Nova" w:hAnsi="Arial Nova"/>
                                      <w:sz w:val="56"/>
                                      <w:szCs w:val="48"/>
                                      <w:lang w:val="en-AU"/>
                                    </w:rPr>
                                    <w:t>Segmented Memory Allocator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842181" id="_x0000_t202" coordsize="21600,21600" o:spt="202" path="m,l,21600r21600,l21600,xe">
                      <v:stroke joinstyle="miter"/>
                      <v:path gradientshapeok="t" o:connecttype="rect"/>
                    </v:shapetype>
                    <v:shape id="Text Box 8" o:spid="_x0000_s1026" type="#_x0000_t202" style="width:425.2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" filled="f" stroked="f" strokeweight=".5pt">
                      <v:textbox>
                        <w:txbxContent>
                          <w:p w14:paraId="5C3C8FC9" w14:textId="7B7A0F75" w:rsidR="0045292D" w:rsidRPr="00F9030A" w:rsidRDefault="0045292D" w:rsidP="00F9030A">
                            <w:pPr>
                              <w:pStyle w:val="Title"/>
                              <w:rPr>
                                <w:rFonts w:ascii="Arial Nova" w:hAnsi="Arial Nova"/>
                                <w:sz w:val="56"/>
                                <w:szCs w:val="48"/>
                                <w:lang w:val="en-AU"/>
                              </w:rPr>
                            </w:pPr>
                            <w:r>
                              <w:rPr>
                                <w:rFonts w:ascii="Arial Nova" w:hAnsi="Arial Nova"/>
                                <w:sz w:val="56"/>
                                <w:szCs w:val="48"/>
                                <w:lang w:val="en-AU"/>
                              </w:rPr>
                              <w:t xml:space="preserve">Operating Systems Principles: </w:t>
                            </w:r>
                            <w:r w:rsidRPr="00F9030A">
                              <w:rPr>
                                <w:rFonts w:ascii="Arial Nova" w:hAnsi="Arial Nova"/>
                                <w:sz w:val="56"/>
                                <w:szCs w:val="48"/>
                                <w:lang w:val="en-AU"/>
                              </w:rPr>
                              <w:t>Segmented Memory Allocator</w:t>
                            </w:r>
                          </w:p>
                        </w:txbxContent>
                      </v:textbox>
                      <w10:anchorlock/>
                    </v:shape>
                  </w:pict>
                </mc:Fallback>
              </mc:AlternateContent>
            </w:r>
          </w:p>
          <w:p w14:paraId="7187651C" w14:textId="77777777" w:rsidR="00D077E9" w:rsidRPr="00F9030A" w:rsidRDefault="00D077E9" w:rsidP="00D077E9">
            <w:pPr>
              <w:rPr>
                <w:rFonts w:ascii="Arial Nova" w:hAnsi="Arial Nova"/>
              </w:rPr>
            </w:pPr>
            <w:r w:rsidRPr="00F9030A">
              <w:rPr>
                <w:rFonts w:ascii="Arial Nova" w:hAnsi="Arial Nova"/>
                <w:noProof/>
              </w:rPr>
              <mc:AlternateContent>
                <mc:Choice Requires="wps">
                  <w:drawing>
                    <wp:inline distT="0" distB="0" distL="0" distR="0" wp14:anchorId="6E5A5A7C" wp14:editId="1B4E391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F1FDC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373545 [3215]" strokeweight="3pt">
                      <w10:anchorlock/>
                    </v:line>
                  </w:pict>
                </mc:Fallback>
              </mc:AlternateContent>
            </w:r>
          </w:p>
        </w:tc>
      </w:tr>
      <w:tr w:rsidR="00D077E9" w:rsidRPr="00F9030A" w14:paraId="290BAAED" w14:textId="77777777" w:rsidTr="00D077E9">
        <w:trPr>
          <w:trHeight w:val="7636"/>
        </w:trPr>
        <w:tc>
          <w:tcPr>
            <w:tcW w:w="5580" w:type="dxa"/>
            <w:tcBorders>
              <w:top w:val="nil"/>
              <w:left w:val="nil"/>
              <w:bottom w:val="nil"/>
              <w:right w:val="nil"/>
            </w:tcBorders>
          </w:tcPr>
          <w:p w14:paraId="7174CDE4" w14:textId="77777777" w:rsidR="00D077E9" w:rsidRPr="00F9030A" w:rsidRDefault="00D077E9" w:rsidP="00D077E9">
            <w:pPr>
              <w:rPr>
                <w:rFonts w:ascii="Arial Nova" w:hAnsi="Arial Nova"/>
                <w:noProof/>
              </w:rPr>
            </w:pPr>
          </w:p>
        </w:tc>
      </w:tr>
      <w:tr w:rsidR="00D077E9" w:rsidRPr="00F9030A" w14:paraId="69774835" w14:textId="77777777" w:rsidTr="00D077E9">
        <w:trPr>
          <w:trHeight w:val="2171"/>
        </w:trPr>
        <w:tc>
          <w:tcPr>
            <w:tcW w:w="5580" w:type="dxa"/>
            <w:tcBorders>
              <w:top w:val="nil"/>
              <w:left w:val="nil"/>
              <w:bottom w:val="nil"/>
              <w:right w:val="nil"/>
            </w:tcBorders>
          </w:tcPr>
          <w:sdt>
            <w:sdtPr>
              <w:rPr>
                <w:rFonts w:ascii="Arial Nova" w:hAnsi="Arial Nova"/>
              </w:rPr>
              <w:id w:val="1080870105"/>
              <w:placeholder>
                <w:docPart w:val="065FDBCCBF5E4E64AF358BC28CF9D4E7"/>
              </w:placeholder>
              <w15:appearance w15:val="hidden"/>
            </w:sdtPr>
            <w:sdtEndPr/>
            <w:sdtContent>
              <w:p w14:paraId="3FA90CC1" w14:textId="77777777" w:rsidR="00D077E9" w:rsidRPr="00F9030A" w:rsidRDefault="00F9030A" w:rsidP="00D077E9">
                <w:pPr>
                  <w:rPr>
                    <w:rFonts w:ascii="Arial Nova" w:hAnsi="Arial Nova"/>
                  </w:rPr>
                </w:pPr>
                <w:r w:rsidRPr="00F9030A">
                  <w:rPr>
                    <w:rFonts w:ascii="Arial Nova" w:hAnsi="Arial Nova"/>
                    <w:sz w:val="32"/>
                    <w:szCs w:val="32"/>
                  </w:rPr>
                  <w:t>C</w:t>
                </w:r>
                <w:r w:rsidRPr="00F9030A">
                  <w:rPr>
                    <w:rStyle w:val="SubtitleChar"/>
                    <w:rFonts w:ascii="Arial Nova" w:hAnsi="Arial Nova"/>
                    <w:szCs w:val="32"/>
                  </w:rPr>
                  <w:t>OSC1114</w:t>
                </w:r>
                <w:r w:rsidRPr="00F9030A">
                  <w:rPr>
                    <w:rStyle w:val="SubtitleChar"/>
                    <w:rFonts w:ascii="Arial Nova" w:hAnsi="Arial Nova"/>
                  </w:rPr>
                  <w:t xml:space="preserve"> A1 Report</w:t>
                </w:r>
              </w:p>
            </w:sdtContent>
          </w:sdt>
          <w:p w14:paraId="535B2CF7" w14:textId="77777777" w:rsidR="00D077E9" w:rsidRPr="00F9030A" w:rsidRDefault="00D077E9" w:rsidP="00D077E9">
            <w:pPr>
              <w:rPr>
                <w:rFonts w:ascii="Arial Nova" w:hAnsi="Arial Nova"/>
                <w:noProof/>
                <w:sz w:val="10"/>
                <w:szCs w:val="10"/>
              </w:rPr>
            </w:pPr>
            <w:r w:rsidRPr="00F9030A">
              <w:rPr>
                <w:rFonts w:ascii="Arial Nova" w:hAnsi="Arial Nova"/>
                <w:noProof/>
                <w:sz w:val="10"/>
                <w:szCs w:val="10"/>
              </w:rPr>
              <mc:AlternateContent>
                <mc:Choice Requires="wps">
                  <w:drawing>
                    <wp:inline distT="0" distB="0" distL="0" distR="0" wp14:anchorId="22F0EC84" wp14:editId="0FAE508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1F10E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373545 [3215]" strokeweight="3pt">
                      <w10:anchorlock/>
                    </v:line>
                  </w:pict>
                </mc:Fallback>
              </mc:AlternateContent>
            </w:r>
          </w:p>
          <w:p w14:paraId="6BD8EC4D" w14:textId="77777777" w:rsidR="00D077E9" w:rsidRPr="00F9030A" w:rsidRDefault="00D077E9" w:rsidP="00D077E9">
            <w:pPr>
              <w:rPr>
                <w:rFonts w:ascii="Arial Nova" w:hAnsi="Arial Nova"/>
                <w:noProof/>
                <w:sz w:val="10"/>
                <w:szCs w:val="10"/>
              </w:rPr>
            </w:pPr>
          </w:p>
          <w:p w14:paraId="7BEE2760" w14:textId="77777777" w:rsidR="00D077E9" w:rsidRPr="00F9030A" w:rsidRDefault="00D077E9" w:rsidP="00D077E9">
            <w:pPr>
              <w:rPr>
                <w:rFonts w:ascii="Arial Nova" w:hAnsi="Arial Nova"/>
                <w:noProof/>
                <w:sz w:val="10"/>
                <w:szCs w:val="10"/>
              </w:rPr>
            </w:pPr>
          </w:p>
          <w:p w14:paraId="7A69932B" w14:textId="77777777" w:rsidR="00D077E9" w:rsidRDefault="00F9030A" w:rsidP="00D077E9">
            <w:pPr>
              <w:rPr>
                <w:rFonts w:ascii="Arial Nova" w:hAnsi="Arial Nova"/>
              </w:rPr>
            </w:pPr>
            <w:r w:rsidRPr="00F9030A">
              <w:rPr>
                <w:rFonts w:ascii="Arial Nova" w:hAnsi="Arial Nova"/>
              </w:rPr>
              <w:t xml:space="preserve">Chuying Zhang </w:t>
            </w:r>
            <w:r>
              <w:rPr>
                <w:rFonts w:ascii="Arial Nova" w:hAnsi="Arial Nova"/>
              </w:rPr>
              <w:t>S</w:t>
            </w:r>
            <w:r w:rsidRPr="00F9030A">
              <w:rPr>
                <w:rFonts w:ascii="Arial Nova" w:hAnsi="Arial Nova"/>
              </w:rPr>
              <w:t>3718057</w:t>
            </w:r>
          </w:p>
          <w:p w14:paraId="3F3FDE38" w14:textId="77777777" w:rsidR="00732495" w:rsidRPr="00F9030A" w:rsidRDefault="00D1545C" w:rsidP="00732495">
            <w:pPr>
              <w:rPr>
                <w:rFonts w:ascii="Arial Nova" w:hAnsi="Arial Nova"/>
              </w:rPr>
            </w:pPr>
            <w:sdt>
              <w:sdtPr>
                <w:rPr>
                  <w:rFonts w:ascii="Arial Nova" w:hAnsi="Arial Nova"/>
                </w:rPr>
                <w:id w:val="-1740469667"/>
                <w:placeholder>
                  <w:docPart w:val="72B71A407594453389D9C6FE51631026"/>
                </w:placeholder>
                <w15:appearance w15:val="hidden"/>
              </w:sdtPr>
              <w:sdtEndPr/>
              <w:sdtContent>
                <w:r w:rsidR="00732495" w:rsidRPr="00F9030A">
                  <w:rPr>
                    <w:rFonts w:ascii="Arial Nova" w:hAnsi="Arial Nova"/>
                  </w:rPr>
                  <w:t>RMIT University</w:t>
                </w:r>
              </w:sdtContent>
            </w:sdt>
          </w:p>
          <w:p w14:paraId="103CDF17" w14:textId="77777777" w:rsidR="00732495" w:rsidRPr="00F9030A" w:rsidRDefault="00732495" w:rsidP="00D077E9">
            <w:pPr>
              <w:rPr>
                <w:rFonts w:ascii="Arial Nova" w:hAnsi="Arial Nova"/>
              </w:rPr>
            </w:pPr>
          </w:p>
          <w:p w14:paraId="0A47398B" w14:textId="77777777" w:rsidR="00D077E9" w:rsidRPr="00F9030A" w:rsidRDefault="00D077E9" w:rsidP="00D077E9">
            <w:pPr>
              <w:rPr>
                <w:rFonts w:ascii="Arial Nova" w:hAnsi="Arial Nova"/>
                <w:noProof/>
                <w:sz w:val="10"/>
                <w:szCs w:val="10"/>
              </w:rPr>
            </w:pPr>
          </w:p>
        </w:tc>
      </w:tr>
    </w:tbl>
    <w:p w14:paraId="201A1ABB" w14:textId="77777777" w:rsidR="00D077E9" w:rsidRPr="00F9030A" w:rsidRDefault="00D077E9">
      <w:pPr>
        <w:spacing w:after="200"/>
        <w:rPr>
          <w:rFonts w:ascii="Arial Nova" w:hAnsi="Arial Nova"/>
        </w:rPr>
      </w:pPr>
      <w:r w:rsidRPr="00F9030A">
        <w:rPr>
          <w:rFonts w:ascii="Arial Nova" w:hAnsi="Arial Nova"/>
          <w:noProof/>
        </w:rPr>
        <mc:AlternateContent>
          <mc:Choice Requires="wps">
            <w:drawing>
              <wp:anchor distT="0" distB="0" distL="114300" distR="114300" simplePos="0" relativeHeight="251659264" behindDoc="1" locked="0" layoutInCell="1" allowOverlap="1" wp14:anchorId="2D543D4F" wp14:editId="13C0D99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EA84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5d739a [3206]" stroked="f" strokeweight="2pt">
                <w10:wrap anchory="page"/>
              </v:rect>
            </w:pict>
          </mc:Fallback>
        </mc:AlternateContent>
      </w:r>
      <w:r w:rsidRPr="00F9030A">
        <w:rPr>
          <w:rFonts w:ascii="Arial Nova" w:hAnsi="Arial Nova"/>
          <w:noProof/>
        </w:rPr>
        <mc:AlternateContent>
          <mc:Choice Requires="wps">
            <w:drawing>
              <wp:anchor distT="0" distB="0" distL="114300" distR="114300" simplePos="0" relativeHeight="251660288" behindDoc="1" locked="0" layoutInCell="1" allowOverlap="1" wp14:anchorId="686934AC" wp14:editId="2716A61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1A422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F9030A">
        <w:rPr>
          <w:rFonts w:ascii="Arial Nova" w:hAnsi="Arial Nova"/>
        </w:rPr>
        <w:br w:type="page"/>
      </w:r>
    </w:p>
    <w:bookmarkStart w:id="0" w:name="_Toc18442809" w:displacedByCustomXml="next"/>
    <w:sdt>
      <w:sdtPr>
        <w:rPr>
          <w:rFonts w:ascii="Arial Nova" w:hAnsi="Arial Nova"/>
        </w:rPr>
        <w:id w:val="-1464732486"/>
        <w:placeholder>
          <w:docPart w:val="024EA712B2874077B268C0B6809793BC"/>
        </w:placeholder>
        <w15:dataBinding w:prefixMappings="xmlns:ns0='http://schemas.microsoft.com/temp/samples' " w:xpath="/ns0:employees[1]/ns0:employee[1]/ns0:CompanyName[1]" w:storeItemID="{00000000-0000-0000-0000-000000000000}"/>
        <w15:appearance w15:val="hidden"/>
      </w:sdtPr>
      <w:sdtEndPr/>
      <w:sdtContent>
        <w:p w14:paraId="24804CFB" w14:textId="77777777" w:rsidR="00A156EE" w:rsidRDefault="00A156EE" w:rsidP="00A156EE">
          <w:pPr>
            <w:pStyle w:val="Heading2"/>
            <w:rPr>
              <w:rFonts w:ascii="Arial Nova" w:eastAsiaTheme="minorEastAsia" w:hAnsi="Arial Nova" w:cstheme="minorBidi"/>
              <w:b/>
              <w:sz w:val="28"/>
              <w:szCs w:val="22"/>
            </w:rPr>
          </w:pPr>
          <w:r>
            <w:rPr>
              <w:rFonts w:ascii="Arial Nova" w:hAnsi="Arial Nova"/>
            </w:rPr>
            <w:t>Table of Contents</w:t>
          </w:r>
        </w:p>
      </w:sdtContent>
    </w:sdt>
    <w:bookmarkEnd w:id="0" w:displacedByCustomXml="prev"/>
    <w:p w14:paraId="25529529" w14:textId="77777777" w:rsidR="00302CDD" w:rsidRPr="00F9030A" w:rsidRDefault="00A156EE" w:rsidP="00A156EE">
      <w:pPr>
        <w:pStyle w:val="Heading1"/>
        <w:rPr>
          <w:rFonts w:ascii="Arial Nova" w:hAnsi="Arial Nova"/>
        </w:rPr>
      </w:pPr>
      <w:r>
        <w:rPr>
          <w:rFonts w:ascii="Arial Nova" w:hAnsi="Arial Nova"/>
        </w:rPr>
        <w:t xml:space="preserve"> </w:t>
      </w:r>
    </w:p>
    <w:sdt>
      <w:sdtPr>
        <w:rPr>
          <w:rFonts w:asciiTheme="minorHAnsi" w:eastAsiaTheme="minorEastAsia" w:hAnsiTheme="minorHAnsi" w:cstheme="minorBidi"/>
          <w:b/>
          <w:color w:val="373545" w:themeColor="text2"/>
          <w:sz w:val="28"/>
          <w:szCs w:val="22"/>
        </w:rPr>
        <w:id w:val="-1656294075"/>
        <w:docPartObj>
          <w:docPartGallery w:val="Table of Contents"/>
          <w:docPartUnique/>
        </w:docPartObj>
      </w:sdtPr>
      <w:sdtEndPr>
        <w:rPr>
          <w:bCs/>
          <w:noProof/>
        </w:rPr>
      </w:sdtEndPr>
      <w:sdtContent>
        <w:p w14:paraId="6C311E15" w14:textId="19904495" w:rsidR="00302CDD" w:rsidRPr="00593D4D" w:rsidRDefault="00302CDD">
          <w:pPr>
            <w:pStyle w:val="TOCHeading"/>
            <w:rPr>
              <w:rFonts w:ascii="Arial Nova Light" w:hAnsi="Arial Nova Light"/>
            </w:rPr>
          </w:pPr>
          <w:r w:rsidRPr="00593D4D">
            <w:rPr>
              <w:rFonts w:ascii="Arial Nova Light" w:hAnsi="Arial Nova Light"/>
            </w:rPr>
            <w:t>Contents</w:t>
          </w:r>
        </w:p>
        <w:p w14:paraId="69BCE392" w14:textId="6C94449E" w:rsidR="00302CDD" w:rsidRPr="00593D4D" w:rsidRDefault="00302CDD" w:rsidP="00593D4D">
          <w:pPr>
            <w:pStyle w:val="TOC2"/>
          </w:pPr>
          <w:r w:rsidRPr="00593D4D">
            <w:fldChar w:fldCharType="begin"/>
          </w:r>
          <w:r w:rsidRPr="00593D4D">
            <w:instrText xml:space="preserve"> TOC \o "1-3" \h \z \u </w:instrText>
          </w:r>
          <w:r w:rsidRPr="00593D4D">
            <w:fldChar w:fldCharType="separate"/>
          </w:r>
        </w:p>
        <w:p w14:paraId="0E7340F1" w14:textId="2D193F1C" w:rsidR="00302CDD" w:rsidRPr="00593D4D" w:rsidRDefault="00D1545C" w:rsidP="00593D4D">
          <w:pPr>
            <w:pStyle w:val="TOC1"/>
          </w:pPr>
          <w:hyperlink w:anchor="_Toc18442810" w:history="1">
            <w:r w:rsidR="00302CDD" w:rsidRPr="00593D4D">
              <w:rPr>
                <w:rStyle w:val="Hyperlink"/>
              </w:rPr>
              <w:t>Memory Allocator Design</w:t>
            </w:r>
            <w:r w:rsidR="00302CDD" w:rsidRPr="00593D4D">
              <w:rPr>
                <w:webHidden/>
              </w:rPr>
              <w:tab/>
            </w:r>
            <w:r w:rsidR="00302CDD" w:rsidRPr="00593D4D">
              <w:rPr>
                <w:webHidden/>
              </w:rPr>
              <w:fldChar w:fldCharType="begin"/>
            </w:r>
            <w:r w:rsidR="00302CDD" w:rsidRPr="00593D4D">
              <w:rPr>
                <w:webHidden/>
              </w:rPr>
              <w:instrText xml:space="preserve"> PAGEREF _Toc18442810 \h </w:instrText>
            </w:r>
            <w:r w:rsidR="00302CDD" w:rsidRPr="00593D4D">
              <w:rPr>
                <w:webHidden/>
              </w:rPr>
            </w:r>
            <w:r w:rsidR="00302CDD" w:rsidRPr="00593D4D">
              <w:rPr>
                <w:webHidden/>
              </w:rPr>
              <w:fldChar w:fldCharType="separate"/>
            </w:r>
            <w:r w:rsidR="00FB4919">
              <w:rPr>
                <w:webHidden/>
              </w:rPr>
              <w:t>3</w:t>
            </w:r>
            <w:r w:rsidR="00302CDD" w:rsidRPr="00593D4D">
              <w:rPr>
                <w:webHidden/>
              </w:rPr>
              <w:fldChar w:fldCharType="end"/>
            </w:r>
          </w:hyperlink>
        </w:p>
        <w:p w14:paraId="768F1C6A" w14:textId="6D416ABE" w:rsidR="00302CDD" w:rsidRPr="00593D4D" w:rsidRDefault="00D1545C" w:rsidP="00593D4D">
          <w:pPr>
            <w:pStyle w:val="TOC2"/>
          </w:pPr>
          <w:hyperlink w:anchor="_Toc18442811" w:history="1">
            <w:r w:rsidR="00302CDD" w:rsidRPr="00593D4D">
              <w:rPr>
                <w:rStyle w:val="Hyperlink"/>
              </w:rPr>
              <w:t>Linked List data structure and implementation</w:t>
            </w:r>
            <w:r w:rsidR="00302CDD" w:rsidRPr="00593D4D">
              <w:rPr>
                <w:webHidden/>
              </w:rPr>
              <w:tab/>
            </w:r>
            <w:r w:rsidR="00302CDD" w:rsidRPr="00593D4D">
              <w:rPr>
                <w:webHidden/>
              </w:rPr>
              <w:fldChar w:fldCharType="begin"/>
            </w:r>
            <w:r w:rsidR="00302CDD" w:rsidRPr="00593D4D">
              <w:rPr>
                <w:webHidden/>
              </w:rPr>
              <w:instrText xml:space="preserve"> PAGEREF _Toc18442811 \h </w:instrText>
            </w:r>
            <w:r w:rsidR="00302CDD" w:rsidRPr="00593D4D">
              <w:rPr>
                <w:webHidden/>
              </w:rPr>
            </w:r>
            <w:r w:rsidR="00302CDD" w:rsidRPr="00593D4D">
              <w:rPr>
                <w:webHidden/>
              </w:rPr>
              <w:fldChar w:fldCharType="separate"/>
            </w:r>
            <w:r w:rsidR="00FB4919">
              <w:rPr>
                <w:webHidden/>
              </w:rPr>
              <w:t>3</w:t>
            </w:r>
            <w:r w:rsidR="00302CDD" w:rsidRPr="00593D4D">
              <w:rPr>
                <w:webHidden/>
              </w:rPr>
              <w:fldChar w:fldCharType="end"/>
            </w:r>
          </w:hyperlink>
        </w:p>
        <w:p w14:paraId="6B41F78E" w14:textId="46A460E4" w:rsidR="00302CDD" w:rsidRPr="00593D4D" w:rsidRDefault="00D1545C" w:rsidP="00593D4D">
          <w:pPr>
            <w:pStyle w:val="TOC1"/>
          </w:pPr>
          <w:hyperlink w:anchor="_Toc18442812" w:history="1">
            <w:r w:rsidR="00302CDD" w:rsidRPr="00593D4D">
              <w:rPr>
                <w:rStyle w:val="Hyperlink"/>
              </w:rPr>
              <w:t>Experimental Design</w:t>
            </w:r>
            <w:r w:rsidR="00302CDD" w:rsidRPr="00593D4D">
              <w:rPr>
                <w:webHidden/>
              </w:rPr>
              <w:tab/>
            </w:r>
            <w:r w:rsidR="00302CDD" w:rsidRPr="00593D4D">
              <w:rPr>
                <w:webHidden/>
              </w:rPr>
              <w:fldChar w:fldCharType="begin"/>
            </w:r>
            <w:r w:rsidR="00302CDD" w:rsidRPr="00593D4D">
              <w:rPr>
                <w:webHidden/>
              </w:rPr>
              <w:instrText xml:space="preserve"> PAGEREF _Toc18442812 \h </w:instrText>
            </w:r>
            <w:r w:rsidR="00302CDD" w:rsidRPr="00593D4D">
              <w:rPr>
                <w:webHidden/>
              </w:rPr>
            </w:r>
            <w:r w:rsidR="00302CDD" w:rsidRPr="00593D4D">
              <w:rPr>
                <w:webHidden/>
              </w:rPr>
              <w:fldChar w:fldCharType="separate"/>
            </w:r>
            <w:r w:rsidR="00FB4919">
              <w:rPr>
                <w:webHidden/>
              </w:rPr>
              <w:t>4</w:t>
            </w:r>
            <w:r w:rsidR="00302CDD" w:rsidRPr="00593D4D">
              <w:rPr>
                <w:webHidden/>
              </w:rPr>
              <w:fldChar w:fldCharType="end"/>
            </w:r>
          </w:hyperlink>
        </w:p>
        <w:p w14:paraId="5CC2F5E6" w14:textId="6951DF47" w:rsidR="00302CDD" w:rsidRPr="00593D4D" w:rsidRDefault="00D1545C" w:rsidP="00593D4D">
          <w:pPr>
            <w:pStyle w:val="TOC2"/>
          </w:pPr>
          <w:hyperlink w:anchor="_Toc18442813" w:history="1">
            <w:r w:rsidR="00302CDD" w:rsidRPr="00593D4D">
              <w:rPr>
                <w:rStyle w:val="Hyperlink"/>
              </w:rPr>
              <w:t>Analysing the performance of the First, Best and Worst strategies</w:t>
            </w:r>
            <w:r w:rsidR="00302CDD" w:rsidRPr="00593D4D">
              <w:rPr>
                <w:webHidden/>
              </w:rPr>
              <w:tab/>
            </w:r>
            <w:r w:rsidR="00302CDD" w:rsidRPr="00593D4D">
              <w:rPr>
                <w:webHidden/>
              </w:rPr>
              <w:fldChar w:fldCharType="begin"/>
            </w:r>
            <w:r w:rsidR="00302CDD" w:rsidRPr="00593D4D">
              <w:rPr>
                <w:webHidden/>
              </w:rPr>
              <w:instrText xml:space="preserve"> PAGEREF _Toc18442813 \h </w:instrText>
            </w:r>
            <w:r w:rsidR="00302CDD" w:rsidRPr="00593D4D">
              <w:rPr>
                <w:webHidden/>
              </w:rPr>
            </w:r>
            <w:r w:rsidR="00302CDD" w:rsidRPr="00593D4D">
              <w:rPr>
                <w:webHidden/>
              </w:rPr>
              <w:fldChar w:fldCharType="separate"/>
            </w:r>
            <w:r w:rsidR="00FB4919">
              <w:rPr>
                <w:webHidden/>
              </w:rPr>
              <w:t>4</w:t>
            </w:r>
            <w:r w:rsidR="00302CDD" w:rsidRPr="00593D4D">
              <w:rPr>
                <w:webHidden/>
              </w:rPr>
              <w:fldChar w:fldCharType="end"/>
            </w:r>
          </w:hyperlink>
        </w:p>
        <w:p w14:paraId="3E606760" w14:textId="78062065" w:rsidR="00302CDD" w:rsidRPr="00593D4D" w:rsidRDefault="00D1545C" w:rsidP="00593D4D">
          <w:pPr>
            <w:pStyle w:val="TOC3"/>
          </w:pPr>
          <w:hyperlink w:anchor="_Toc18442814" w:history="1">
            <w:r w:rsidR="00302CDD" w:rsidRPr="00593D4D">
              <w:rPr>
                <w:rStyle w:val="Hyperlink"/>
              </w:rPr>
              <w:t>Experimental Setup</w:t>
            </w:r>
            <w:r w:rsidR="00302CDD" w:rsidRPr="00593D4D">
              <w:rPr>
                <w:webHidden/>
              </w:rPr>
              <w:tab/>
            </w:r>
            <w:r w:rsidR="00302CDD" w:rsidRPr="00593D4D">
              <w:rPr>
                <w:webHidden/>
              </w:rPr>
              <w:fldChar w:fldCharType="begin"/>
            </w:r>
            <w:r w:rsidR="00302CDD" w:rsidRPr="00593D4D">
              <w:rPr>
                <w:webHidden/>
              </w:rPr>
              <w:instrText xml:space="preserve"> PAGEREF _Toc18442814 \h </w:instrText>
            </w:r>
            <w:r w:rsidR="00302CDD" w:rsidRPr="00593D4D">
              <w:rPr>
                <w:webHidden/>
              </w:rPr>
            </w:r>
            <w:r w:rsidR="00302CDD" w:rsidRPr="00593D4D">
              <w:rPr>
                <w:webHidden/>
              </w:rPr>
              <w:fldChar w:fldCharType="separate"/>
            </w:r>
            <w:r w:rsidR="00FB4919">
              <w:rPr>
                <w:webHidden/>
              </w:rPr>
              <w:t>4</w:t>
            </w:r>
            <w:r w:rsidR="00302CDD" w:rsidRPr="00593D4D">
              <w:rPr>
                <w:webHidden/>
              </w:rPr>
              <w:fldChar w:fldCharType="end"/>
            </w:r>
          </w:hyperlink>
        </w:p>
        <w:p w14:paraId="136A9A28" w14:textId="403F46D7" w:rsidR="00302CDD" w:rsidRPr="00593D4D" w:rsidRDefault="00D1545C" w:rsidP="00593D4D">
          <w:pPr>
            <w:pStyle w:val="TOC1"/>
          </w:pPr>
          <w:hyperlink w:anchor="_Toc18442815" w:history="1">
            <w:r w:rsidR="00302CDD" w:rsidRPr="00593D4D">
              <w:rPr>
                <w:rStyle w:val="Hyperlink"/>
              </w:rPr>
              <w:t>Experimental Data</w:t>
            </w:r>
            <w:r w:rsidR="00302CDD" w:rsidRPr="00593D4D">
              <w:rPr>
                <w:webHidden/>
              </w:rPr>
              <w:tab/>
            </w:r>
            <w:r w:rsidR="00302CDD" w:rsidRPr="00593D4D">
              <w:rPr>
                <w:webHidden/>
              </w:rPr>
              <w:fldChar w:fldCharType="begin"/>
            </w:r>
            <w:r w:rsidR="00302CDD" w:rsidRPr="00593D4D">
              <w:rPr>
                <w:webHidden/>
              </w:rPr>
              <w:instrText xml:space="preserve"> PAGEREF _Toc18442815 \h </w:instrText>
            </w:r>
            <w:r w:rsidR="00302CDD" w:rsidRPr="00593D4D">
              <w:rPr>
                <w:webHidden/>
              </w:rPr>
            </w:r>
            <w:r w:rsidR="00302CDD" w:rsidRPr="00593D4D">
              <w:rPr>
                <w:webHidden/>
              </w:rPr>
              <w:fldChar w:fldCharType="separate"/>
            </w:r>
            <w:r w:rsidR="00FB4919">
              <w:rPr>
                <w:webHidden/>
              </w:rPr>
              <w:t>7</w:t>
            </w:r>
            <w:r w:rsidR="00302CDD" w:rsidRPr="00593D4D">
              <w:rPr>
                <w:webHidden/>
              </w:rPr>
              <w:fldChar w:fldCharType="end"/>
            </w:r>
          </w:hyperlink>
        </w:p>
        <w:p w14:paraId="7BA8A08F" w14:textId="0D4CDA45" w:rsidR="00302CDD" w:rsidRPr="00593D4D" w:rsidRDefault="00D1545C" w:rsidP="00593D4D">
          <w:pPr>
            <w:pStyle w:val="TOC2"/>
          </w:pPr>
          <w:hyperlink w:anchor="_Toc18442816" w:history="1">
            <w:r w:rsidR="00302CDD" w:rsidRPr="00593D4D">
              <w:rPr>
                <w:rStyle w:val="Hyperlink"/>
              </w:rPr>
              <w:t>Valgrind, getrusage and Chrono time statistics</w:t>
            </w:r>
            <w:r w:rsidR="00302CDD" w:rsidRPr="00593D4D">
              <w:rPr>
                <w:webHidden/>
              </w:rPr>
              <w:tab/>
            </w:r>
            <w:r w:rsidR="00302CDD" w:rsidRPr="00593D4D">
              <w:rPr>
                <w:webHidden/>
              </w:rPr>
              <w:fldChar w:fldCharType="begin"/>
            </w:r>
            <w:r w:rsidR="00302CDD" w:rsidRPr="00593D4D">
              <w:rPr>
                <w:webHidden/>
              </w:rPr>
              <w:instrText xml:space="preserve"> PAGEREF _Toc18442816 \h </w:instrText>
            </w:r>
            <w:r w:rsidR="00302CDD" w:rsidRPr="00593D4D">
              <w:rPr>
                <w:webHidden/>
              </w:rPr>
            </w:r>
            <w:r w:rsidR="00302CDD" w:rsidRPr="00593D4D">
              <w:rPr>
                <w:webHidden/>
              </w:rPr>
              <w:fldChar w:fldCharType="separate"/>
            </w:r>
            <w:r w:rsidR="00FB4919">
              <w:rPr>
                <w:webHidden/>
              </w:rPr>
              <w:t>7</w:t>
            </w:r>
            <w:r w:rsidR="00302CDD" w:rsidRPr="00593D4D">
              <w:rPr>
                <w:webHidden/>
              </w:rPr>
              <w:fldChar w:fldCharType="end"/>
            </w:r>
          </w:hyperlink>
        </w:p>
        <w:p w14:paraId="0F24785A" w14:textId="347BB8B1" w:rsidR="00302CDD" w:rsidRPr="00593D4D" w:rsidRDefault="00D1545C" w:rsidP="00593D4D">
          <w:pPr>
            <w:pStyle w:val="TOC3"/>
          </w:pPr>
          <w:hyperlink w:anchor="_Toc18442817" w:history="1">
            <w:r w:rsidR="00302CDD" w:rsidRPr="00593D4D">
              <w:rPr>
                <w:rStyle w:val="Hyperlink"/>
              </w:rPr>
              <w:t>Memory Allocation Experiment Results</w:t>
            </w:r>
            <w:r w:rsidR="00302CDD" w:rsidRPr="00593D4D">
              <w:rPr>
                <w:webHidden/>
              </w:rPr>
              <w:tab/>
            </w:r>
            <w:r w:rsidR="00302CDD" w:rsidRPr="00593D4D">
              <w:rPr>
                <w:webHidden/>
              </w:rPr>
              <w:fldChar w:fldCharType="begin"/>
            </w:r>
            <w:r w:rsidR="00302CDD" w:rsidRPr="00593D4D">
              <w:rPr>
                <w:webHidden/>
              </w:rPr>
              <w:instrText xml:space="preserve"> PAGEREF _Toc18442817 \h </w:instrText>
            </w:r>
            <w:r w:rsidR="00302CDD" w:rsidRPr="00593D4D">
              <w:rPr>
                <w:webHidden/>
              </w:rPr>
            </w:r>
            <w:r w:rsidR="00302CDD" w:rsidRPr="00593D4D">
              <w:rPr>
                <w:webHidden/>
              </w:rPr>
              <w:fldChar w:fldCharType="separate"/>
            </w:r>
            <w:r w:rsidR="00FB4919">
              <w:rPr>
                <w:webHidden/>
              </w:rPr>
              <w:t>7</w:t>
            </w:r>
            <w:r w:rsidR="00302CDD" w:rsidRPr="00593D4D">
              <w:rPr>
                <w:webHidden/>
              </w:rPr>
              <w:fldChar w:fldCharType="end"/>
            </w:r>
          </w:hyperlink>
        </w:p>
        <w:p w14:paraId="0529C57A" w14:textId="239BBA43" w:rsidR="00302CDD" w:rsidRPr="00593D4D" w:rsidRDefault="00D1545C" w:rsidP="00593D4D">
          <w:pPr>
            <w:pStyle w:val="TOC1"/>
          </w:pPr>
          <w:hyperlink w:anchor="_Toc18442818" w:history="1">
            <w:r w:rsidR="00302CDD" w:rsidRPr="00593D4D">
              <w:rPr>
                <w:rStyle w:val="Hyperlink"/>
              </w:rPr>
              <w:t>Evaluation</w:t>
            </w:r>
            <w:r w:rsidR="00302CDD" w:rsidRPr="00593D4D">
              <w:rPr>
                <w:webHidden/>
              </w:rPr>
              <w:tab/>
            </w:r>
            <w:r w:rsidR="00302CDD" w:rsidRPr="00593D4D">
              <w:rPr>
                <w:webHidden/>
              </w:rPr>
              <w:fldChar w:fldCharType="begin"/>
            </w:r>
            <w:r w:rsidR="00302CDD" w:rsidRPr="00593D4D">
              <w:rPr>
                <w:webHidden/>
              </w:rPr>
              <w:instrText xml:space="preserve"> PAGEREF _Toc18442818 \h </w:instrText>
            </w:r>
            <w:r w:rsidR="00302CDD" w:rsidRPr="00593D4D">
              <w:rPr>
                <w:webHidden/>
              </w:rPr>
            </w:r>
            <w:r w:rsidR="00302CDD" w:rsidRPr="00593D4D">
              <w:rPr>
                <w:webHidden/>
              </w:rPr>
              <w:fldChar w:fldCharType="separate"/>
            </w:r>
            <w:r w:rsidR="00FB4919">
              <w:rPr>
                <w:webHidden/>
              </w:rPr>
              <w:t>13</w:t>
            </w:r>
            <w:r w:rsidR="00302CDD" w:rsidRPr="00593D4D">
              <w:rPr>
                <w:webHidden/>
              </w:rPr>
              <w:fldChar w:fldCharType="end"/>
            </w:r>
          </w:hyperlink>
        </w:p>
        <w:p w14:paraId="2E899650" w14:textId="093B9243" w:rsidR="00302CDD" w:rsidRPr="00593D4D" w:rsidRDefault="00D1545C" w:rsidP="00593D4D">
          <w:pPr>
            <w:pStyle w:val="TOC2"/>
          </w:pPr>
          <w:hyperlink w:anchor="_Toc18442819" w:history="1">
            <w:r w:rsidR="00302CDD" w:rsidRPr="00593D4D">
              <w:rPr>
                <w:rStyle w:val="Hyperlink"/>
              </w:rPr>
              <w:t>Comparing the efficiency of the allocation algorithms</w:t>
            </w:r>
            <w:r w:rsidR="00302CDD" w:rsidRPr="00593D4D">
              <w:rPr>
                <w:webHidden/>
              </w:rPr>
              <w:tab/>
            </w:r>
            <w:r w:rsidR="00302CDD" w:rsidRPr="00593D4D">
              <w:rPr>
                <w:webHidden/>
              </w:rPr>
              <w:fldChar w:fldCharType="begin"/>
            </w:r>
            <w:r w:rsidR="00302CDD" w:rsidRPr="00593D4D">
              <w:rPr>
                <w:webHidden/>
              </w:rPr>
              <w:instrText xml:space="preserve"> PAGEREF _Toc18442819 \h </w:instrText>
            </w:r>
            <w:r w:rsidR="00302CDD" w:rsidRPr="00593D4D">
              <w:rPr>
                <w:webHidden/>
              </w:rPr>
            </w:r>
            <w:r w:rsidR="00302CDD" w:rsidRPr="00593D4D">
              <w:rPr>
                <w:webHidden/>
              </w:rPr>
              <w:fldChar w:fldCharType="separate"/>
            </w:r>
            <w:r w:rsidR="00FB4919">
              <w:rPr>
                <w:webHidden/>
              </w:rPr>
              <w:t>13</w:t>
            </w:r>
            <w:r w:rsidR="00302CDD" w:rsidRPr="00593D4D">
              <w:rPr>
                <w:webHidden/>
              </w:rPr>
              <w:fldChar w:fldCharType="end"/>
            </w:r>
          </w:hyperlink>
        </w:p>
        <w:p w14:paraId="6F584F5B" w14:textId="79EA1BA8" w:rsidR="00302CDD" w:rsidRPr="00593D4D" w:rsidRDefault="00D1545C" w:rsidP="00593D4D">
          <w:pPr>
            <w:pStyle w:val="TOC3"/>
          </w:pPr>
          <w:hyperlink w:anchor="_Toc18442820" w:history="1">
            <w:r w:rsidR="00302CDD" w:rsidRPr="00593D4D">
              <w:rPr>
                <w:rStyle w:val="Hyperlink"/>
              </w:rPr>
              <w:t>Efficiency of the Allocation Algorithms</w:t>
            </w:r>
            <w:r w:rsidR="00302CDD" w:rsidRPr="00593D4D">
              <w:rPr>
                <w:webHidden/>
              </w:rPr>
              <w:tab/>
            </w:r>
            <w:r w:rsidR="00302CDD" w:rsidRPr="00593D4D">
              <w:rPr>
                <w:webHidden/>
              </w:rPr>
              <w:fldChar w:fldCharType="begin"/>
            </w:r>
            <w:r w:rsidR="00302CDD" w:rsidRPr="00593D4D">
              <w:rPr>
                <w:webHidden/>
              </w:rPr>
              <w:instrText xml:space="preserve"> PAGEREF _Toc18442820 \h </w:instrText>
            </w:r>
            <w:r w:rsidR="00302CDD" w:rsidRPr="00593D4D">
              <w:rPr>
                <w:webHidden/>
              </w:rPr>
            </w:r>
            <w:r w:rsidR="00302CDD" w:rsidRPr="00593D4D">
              <w:rPr>
                <w:webHidden/>
              </w:rPr>
              <w:fldChar w:fldCharType="separate"/>
            </w:r>
            <w:r w:rsidR="00FB4919">
              <w:rPr>
                <w:webHidden/>
              </w:rPr>
              <w:t>13</w:t>
            </w:r>
            <w:r w:rsidR="00302CDD" w:rsidRPr="00593D4D">
              <w:rPr>
                <w:webHidden/>
              </w:rPr>
              <w:fldChar w:fldCharType="end"/>
            </w:r>
          </w:hyperlink>
        </w:p>
        <w:p w14:paraId="29E93D29" w14:textId="5571C634" w:rsidR="00302CDD" w:rsidRPr="00593D4D" w:rsidRDefault="00D1545C" w:rsidP="00593D4D">
          <w:pPr>
            <w:pStyle w:val="TOC3"/>
          </w:pPr>
          <w:hyperlink w:anchor="_Toc18442821" w:history="1">
            <w:r w:rsidR="00302CDD" w:rsidRPr="00593D4D">
              <w:rPr>
                <w:rStyle w:val="Hyperlink"/>
              </w:rPr>
              <w:t>Memory Requested from the OS</w:t>
            </w:r>
            <w:r w:rsidR="00302CDD" w:rsidRPr="00593D4D">
              <w:rPr>
                <w:webHidden/>
              </w:rPr>
              <w:tab/>
            </w:r>
            <w:r w:rsidR="00302CDD" w:rsidRPr="00593D4D">
              <w:rPr>
                <w:webHidden/>
              </w:rPr>
              <w:fldChar w:fldCharType="begin"/>
            </w:r>
            <w:r w:rsidR="00302CDD" w:rsidRPr="00593D4D">
              <w:rPr>
                <w:webHidden/>
              </w:rPr>
              <w:instrText xml:space="preserve"> PAGEREF _Toc18442821 \h </w:instrText>
            </w:r>
            <w:r w:rsidR="00302CDD" w:rsidRPr="00593D4D">
              <w:rPr>
                <w:webHidden/>
              </w:rPr>
            </w:r>
            <w:r w:rsidR="00302CDD" w:rsidRPr="00593D4D">
              <w:rPr>
                <w:webHidden/>
              </w:rPr>
              <w:fldChar w:fldCharType="separate"/>
            </w:r>
            <w:r w:rsidR="00FB4919">
              <w:rPr>
                <w:webHidden/>
              </w:rPr>
              <w:t>15</w:t>
            </w:r>
            <w:r w:rsidR="00302CDD" w:rsidRPr="00593D4D">
              <w:rPr>
                <w:webHidden/>
              </w:rPr>
              <w:fldChar w:fldCharType="end"/>
            </w:r>
          </w:hyperlink>
        </w:p>
        <w:p w14:paraId="73DC2555" w14:textId="50F607F1" w:rsidR="00302CDD" w:rsidRPr="00593D4D" w:rsidRDefault="00D1545C" w:rsidP="00593D4D">
          <w:pPr>
            <w:pStyle w:val="TOC3"/>
          </w:pPr>
          <w:hyperlink w:anchor="_Toc18442822" w:history="1">
            <w:r w:rsidR="00302CDD" w:rsidRPr="00593D4D">
              <w:rPr>
                <w:rStyle w:val="Hyperlink"/>
              </w:rPr>
              <w:t>Potential enhancements</w:t>
            </w:r>
            <w:r w:rsidR="00302CDD" w:rsidRPr="00593D4D">
              <w:rPr>
                <w:webHidden/>
              </w:rPr>
              <w:tab/>
            </w:r>
            <w:r w:rsidR="00302CDD" w:rsidRPr="00593D4D">
              <w:rPr>
                <w:webHidden/>
              </w:rPr>
              <w:fldChar w:fldCharType="begin"/>
            </w:r>
            <w:r w:rsidR="00302CDD" w:rsidRPr="00593D4D">
              <w:rPr>
                <w:webHidden/>
              </w:rPr>
              <w:instrText xml:space="preserve"> PAGEREF _Toc18442822 \h </w:instrText>
            </w:r>
            <w:r w:rsidR="00302CDD" w:rsidRPr="00593D4D">
              <w:rPr>
                <w:webHidden/>
              </w:rPr>
            </w:r>
            <w:r w:rsidR="00302CDD" w:rsidRPr="00593D4D">
              <w:rPr>
                <w:webHidden/>
              </w:rPr>
              <w:fldChar w:fldCharType="separate"/>
            </w:r>
            <w:r w:rsidR="00FB4919">
              <w:rPr>
                <w:webHidden/>
              </w:rPr>
              <w:t>16</w:t>
            </w:r>
            <w:r w:rsidR="00302CDD" w:rsidRPr="00593D4D">
              <w:rPr>
                <w:webHidden/>
              </w:rPr>
              <w:fldChar w:fldCharType="end"/>
            </w:r>
          </w:hyperlink>
        </w:p>
        <w:p w14:paraId="5F912D1B" w14:textId="2F58D751" w:rsidR="00302CDD" w:rsidRPr="00593D4D" w:rsidRDefault="00D1545C" w:rsidP="00593D4D">
          <w:pPr>
            <w:pStyle w:val="TOC1"/>
          </w:pPr>
          <w:hyperlink w:anchor="_Toc18442823" w:history="1">
            <w:r w:rsidR="00302CDD" w:rsidRPr="00593D4D">
              <w:rPr>
                <w:rStyle w:val="Hyperlink"/>
              </w:rPr>
              <w:t>Conclusion</w:t>
            </w:r>
            <w:r w:rsidR="00302CDD" w:rsidRPr="00593D4D">
              <w:rPr>
                <w:webHidden/>
              </w:rPr>
              <w:tab/>
            </w:r>
            <w:r w:rsidR="00302CDD" w:rsidRPr="00593D4D">
              <w:rPr>
                <w:webHidden/>
              </w:rPr>
              <w:fldChar w:fldCharType="begin"/>
            </w:r>
            <w:r w:rsidR="00302CDD" w:rsidRPr="00593D4D">
              <w:rPr>
                <w:webHidden/>
              </w:rPr>
              <w:instrText xml:space="preserve"> PAGEREF _Toc18442823 \h </w:instrText>
            </w:r>
            <w:r w:rsidR="00302CDD" w:rsidRPr="00593D4D">
              <w:rPr>
                <w:webHidden/>
              </w:rPr>
            </w:r>
            <w:r w:rsidR="00302CDD" w:rsidRPr="00593D4D">
              <w:rPr>
                <w:webHidden/>
              </w:rPr>
              <w:fldChar w:fldCharType="separate"/>
            </w:r>
            <w:r w:rsidR="00FB4919">
              <w:rPr>
                <w:webHidden/>
              </w:rPr>
              <w:t>17</w:t>
            </w:r>
            <w:r w:rsidR="00302CDD" w:rsidRPr="00593D4D">
              <w:rPr>
                <w:webHidden/>
              </w:rPr>
              <w:fldChar w:fldCharType="end"/>
            </w:r>
          </w:hyperlink>
        </w:p>
        <w:p w14:paraId="5F7C4F21" w14:textId="55F551B6" w:rsidR="00302CDD" w:rsidRPr="00593D4D" w:rsidRDefault="00D1545C" w:rsidP="00593D4D">
          <w:pPr>
            <w:pStyle w:val="TOC2"/>
          </w:pPr>
          <w:hyperlink w:anchor="_Toc18442824" w:history="1">
            <w:r w:rsidR="00302CDD" w:rsidRPr="00593D4D">
              <w:rPr>
                <w:rStyle w:val="Hyperlink"/>
              </w:rPr>
              <w:t>A verdict on the most efficient allocation algorithm</w:t>
            </w:r>
            <w:r w:rsidR="00302CDD" w:rsidRPr="00593D4D">
              <w:rPr>
                <w:webHidden/>
              </w:rPr>
              <w:tab/>
            </w:r>
            <w:r w:rsidR="00302CDD" w:rsidRPr="00593D4D">
              <w:rPr>
                <w:webHidden/>
              </w:rPr>
              <w:fldChar w:fldCharType="begin"/>
            </w:r>
            <w:r w:rsidR="00302CDD" w:rsidRPr="00593D4D">
              <w:rPr>
                <w:webHidden/>
              </w:rPr>
              <w:instrText xml:space="preserve"> PAGEREF _Toc18442824 \h </w:instrText>
            </w:r>
            <w:r w:rsidR="00302CDD" w:rsidRPr="00593D4D">
              <w:rPr>
                <w:webHidden/>
              </w:rPr>
            </w:r>
            <w:r w:rsidR="00302CDD" w:rsidRPr="00593D4D">
              <w:rPr>
                <w:webHidden/>
              </w:rPr>
              <w:fldChar w:fldCharType="separate"/>
            </w:r>
            <w:r w:rsidR="00FB4919">
              <w:rPr>
                <w:webHidden/>
              </w:rPr>
              <w:t>17</w:t>
            </w:r>
            <w:r w:rsidR="00302CDD" w:rsidRPr="00593D4D">
              <w:rPr>
                <w:webHidden/>
              </w:rPr>
              <w:fldChar w:fldCharType="end"/>
            </w:r>
          </w:hyperlink>
        </w:p>
        <w:p w14:paraId="3EF49B86" w14:textId="7597B262" w:rsidR="00302CDD" w:rsidRPr="00593D4D" w:rsidRDefault="00D1545C" w:rsidP="00593D4D">
          <w:pPr>
            <w:pStyle w:val="TOC2"/>
          </w:pPr>
          <w:hyperlink w:anchor="_Toc18442825" w:history="1">
            <w:r w:rsidR="00302CDD" w:rsidRPr="00593D4D">
              <w:rPr>
                <w:rStyle w:val="Hyperlink"/>
              </w:rPr>
              <w:t>References</w:t>
            </w:r>
            <w:r w:rsidR="00302CDD" w:rsidRPr="00593D4D">
              <w:rPr>
                <w:webHidden/>
              </w:rPr>
              <w:tab/>
            </w:r>
            <w:r w:rsidR="00302CDD" w:rsidRPr="00593D4D">
              <w:rPr>
                <w:webHidden/>
              </w:rPr>
              <w:fldChar w:fldCharType="begin"/>
            </w:r>
            <w:r w:rsidR="00302CDD" w:rsidRPr="00593D4D">
              <w:rPr>
                <w:webHidden/>
              </w:rPr>
              <w:instrText xml:space="preserve"> PAGEREF _Toc18442825 \h </w:instrText>
            </w:r>
            <w:r w:rsidR="00302CDD" w:rsidRPr="00593D4D">
              <w:rPr>
                <w:webHidden/>
              </w:rPr>
            </w:r>
            <w:r w:rsidR="00302CDD" w:rsidRPr="00593D4D">
              <w:rPr>
                <w:webHidden/>
              </w:rPr>
              <w:fldChar w:fldCharType="separate"/>
            </w:r>
            <w:r w:rsidR="00FB4919">
              <w:rPr>
                <w:webHidden/>
              </w:rPr>
              <w:t>18</w:t>
            </w:r>
            <w:r w:rsidR="00302CDD" w:rsidRPr="00593D4D">
              <w:rPr>
                <w:webHidden/>
              </w:rPr>
              <w:fldChar w:fldCharType="end"/>
            </w:r>
          </w:hyperlink>
        </w:p>
        <w:p w14:paraId="335C03D1" w14:textId="3FA78B1A" w:rsidR="00302CDD" w:rsidRDefault="00302CDD">
          <w:r w:rsidRPr="00593D4D">
            <w:rPr>
              <w:rFonts w:ascii="Arial Nova Light" w:hAnsi="Arial Nova Light"/>
              <w:bCs/>
              <w:noProof/>
            </w:rPr>
            <w:fldChar w:fldCharType="end"/>
          </w:r>
        </w:p>
      </w:sdtContent>
    </w:sdt>
    <w:p w14:paraId="6915F2E0" w14:textId="33C4F0B1" w:rsidR="00A156EE" w:rsidRPr="00F9030A" w:rsidRDefault="00A156EE" w:rsidP="00A156EE">
      <w:pPr>
        <w:pStyle w:val="Heading1"/>
        <w:rPr>
          <w:rFonts w:ascii="Arial Nova" w:hAnsi="Arial Nova"/>
        </w:rPr>
      </w:pPr>
      <w:r>
        <w:rPr>
          <w:rFonts w:ascii="Arial Nova" w:hAnsi="Arial Nova"/>
        </w:rPr>
        <w:br w:type="page"/>
      </w:r>
      <w:bookmarkStart w:id="1" w:name="_Toc18442810"/>
      <w:r>
        <w:rPr>
          <w:rFonts w:ascii="Arial Nova" w:hAnsi="Arial Nova"/>
        </w:rPr>
        <w:lastRenderedPageBreak/>
        <w:t>Memory Allocator Design</w:t>
      </w:r>
      <w:bookmarkEnd w:id="1"/>
    </w:p>
    <w:tbl>
      <w:tblPr>
        <w:tblW w:w="9999" w:type="dxa"/>
        <w:tblInd w:w="40" w:type="dxa"/>
        <w:tblCellMar>
          <w:left w:w="0" w:type="dxa"/>
          <w:right w:w="0" w:type="dxa"/>
        </w:tblCellMar>
        <w:tblLook w:val="0000" w:firstRow="0" w:lastRow="0" w:firstColumn="0" w:lastColumn="0" w:noHBand="0" w:noVBand="0"/>
      </w:tblPr>
      <w:tblGrid>
        <w:gridCol w:w="9999"/>
      </w:tblGrid>
      <w:tr w:rsidR="00A156EE" w:rsidRPr="00F9030A" w14:paraId="46C7C192" w14:textId="77777777" w:rsidTr="00440186">
        <w:trPr>
          <w:trHeight w:val="3546"/>
        </w:trPr>
        <w:tc>
          <w:tcPr>
            <w:tcW w:w="9999" w:type="dxa"/>
          </w:tcPr>
          <w:bookmarkStart w:id="2" w:name="_Toc18442811" w:displacedByCustomXml="next"/>
          <w:sdt>
            <w:sdtPr>
              <w:rPr>
                <w:rFonts w:ascii="Arial Nova" w:hAnsi="Arial Nova"/>
              </w:rPr>
              <w:id w:val="1154407981"/>
              <w:placeholder>
                <w:docPart w:val="E65290070DDD4CF7A11D09795FAF5AEA"/>
              </w:placeholder>
              <w15:dataBinding w:prefixMappings="xmlns:ns0='http://schemas.microsoft.com/temp/samples' " w:xpath="/ns0:employees[1]/ns0:employee[1]/ns0:CompanyName[1]" w:storeItemID="{00000000-0000-0000-0000-000000000000}"/>
              <w15:appearance w15:val="hidden"/>
            </w:sdtPr>
            <w:sdtEndPr/>
            <w:sdtContent>
              <w:p w14:paraId="2538574D" w14:textId="2124FAFE" w:rsidR="00A156EE" w:rsidRPr="00652182" w:rsidRDefault="00E00606" w:rsidP="00652182">
                <w:pPr>
                  <w:pStyle w:val="Heading2"/>
                  <w:rPr>
                    <w:rFonts w:ascii="Arial Nova" w:hAnsi="Arial Nova"/>
                  </w:rPr>
                </w:pPr>
                <w:r w:rsidRPr="009F503E">
                  <w:rPr>
                    <w:rFonts w:ascii="Arial Nova Light" w:hAnsi="Arial Nova Light"/>
                  </w:rPr>
                  <w:t>Linked List data structure and implementation</w:t>
                </w:r>
              </w:p>
            </w:sdtContent>
          </w:sdt>
          <w:bookmarkEnd w:id="2" w:displacedByCustomXml="prev"/>
          <w:p w14:paraId="7356A397" w14:textId="0C1E63A0" w:rsidR="00A156EE" w:rsidRDefault="00D45E94" w:rsidP="00D45E94">
            <w:pPr>
              <w:pStyle w:val="Content"/>
              <w:jc w:val="both"/>
              <w:rPr>
                <w:rFonts w:ascii="Arial Nova Light" w:hAnsi="Arial Nova Light"/>
                <w:sz w:val="22"/>
                <w:szCs w:val="18"/>
              </w:rPr>
            </w:pPr>
            <w:r>
              <w:rPr>
                <w:rFonts w:ascii="Arial Nova Light" w:hAnsi="Arial Nova Light"/>
                <w:sz w:val="22"/>
                <w:szCs w:val="18"/>
              </w:rPr>
              <w:t xml:space="preserve">The underlying data structure establishing the system of managing conceptual memory blocks in the memory allocator is a </w:t>
            </w:r>
            <w:r w:rsidRPr="002F61AA">
              <w:rPr>
                <w:rFonts w:ascii="Arial Nova Light" w:hAnsi="Arial Nova Light"/>
                <w:i/>
                <w:iCs/>
                <w:sz w:val="22"/>
                <w:szCs w:val="18"/>
              </w:rPr>
              <w:t>doubly-ended</w:t>
            </w:r>
            <w:r>
              <w:rPr>
                <w:rFonts w:ascii="Arial Nova Light" w:hAnsi="Arial Nova Light"/>
                <w:sz w:val="22"/>
                <w:szCs w:val="18"/>
              </w:rPr>
              <w:t xml:space="preserve"> linked list. The C++ container std::list under the header file </w:t>
            </w:r>
            <w:r w:rsidRPr="002F61AA">
              <w:rPr>
                <w:rFonts w:ascii="Arial Nova Light" w:hAnsi="Arial Nova Light"/>
                <w:color w:val="514DAA" w:themeColor="accent2" w:themeShade="BF"/>
                <w:sz w:val="22"/>
                <w:szCs w:val="18"/>
              </w:rPr>
              <w:t>&lt;list&gt;</w:t>
            </w:r>
            <w:r>
              <w:rPr>
                <w:rFonts w:ascii="Arial Nova Light" w:hAnsi="Arial Nova Light"/>
                <w:color w:val="514DAA" w:themeColor="accent2" w:themeShade="BF"/>
                <w:sz w:val="22"/>
                <w:szCs w:val="18"/>
              </w:rPr>
              <w:t xml:space="preserve"> </w:t>
            </w:r>
            <w:r>
              <w:rPr>
                <w:rFonts w:ascii="Arial Nova Light" w:hAnsi="Arial Nova Light"/>
                <w:sz w:val="22"/>
                <w:szCs w:val="18"/>
              </w:rPr>
              <w:t>was a suitable candidate for this context with the required member functions to emulate the semantics of a memory allocator.</w:t>
            </w:r>
          </w:p>
          <w:p w14:paraId="46E44EA4" w14:textId="77777777" w:rsidR="00D45E94" w:rsidRDefault="00D45E94" w:rsidP="00D45E94">
            <w:pPr>
              <w:pStyle w:val="Content"/>
              <w:jc w:val="both"/>
              <w:rPr>
                <w:rFonts w:ascii="Arial Nova Light" w:hAnsi="Arial Nova Light"/>
                <w:sz w:val="22"/>
                <w:szCs w:val="18"/>
              </w:rPr>
            </w:pPr>
          </w:p>
          <w:p w14:paraId="600A8E3C" w14:textId="72340614" w:rsidR="00D45E94" w:rsidRPr="00D45E94" w:rsidRDefault="00D45E94" w:rsidP="00D45E94">
            <w:pPr>
              <w:pStyle w:val="Content"/>
              <w:jc w:val="both"/>
              <w:rPr>
                <w:rFonts w:ascii="Arial Nova Light" w:hAnsi="Arial Nova Light"/>
                <w:sz w:val="22"/>
                <w:szCs w:val="18"/>
              </w:rPr>
            </w:pPr>
            <w:r>
              <w:rPr>
                <w:rFonts w:ascii="Arial Nova Light" w:hAnsi="Arial Nova Light"/>
                <w:sz w:val="22"/>
                <w:szCs w:val="18"/>
              </w:rPr>
              <w:t xml:space="preserve">A block of memory is represented as a struct of type </w:t>
            </w:r>
            <w:r>
              <w:rPr>
                <w:rFonts w:ascii="Arial Nova Light" w:hAnsi="Arial Nova Light"/>
                <w:i/>
                <w:iCs/>
                <w:sz w:val="22"/>
                <w:szCs w:val="18"/>
              </w:rPr>
              <w:t>block</w:t>
            </w:r>
            <w:r>
              <w:rPr>
                <w:rFonts w:ascii="Arial Nova Light" w:hAnsi="Arial Nova Light"/>
                <w:sz w:val="22"/>
                <w:szCs w:val="18"/>
              </w:rPr>
              <w:t xml:space="preserve"> consisting of:</w:t>
            </w:r>
          </w:p>
          <w:p w14:paraId="5E475E15" w14:textId="33B2A39B" w:rsidR="00632398" w:rsidRDefault="004C4F78" w:rsidP="00D45E94">
            <w:pPr>
              <w:pStyle w:val="Content"/>
              <w:jc w:val="both"/>
              <w:rPr>
                <w:rFonts w:ascii="Arial Nova Light" w:hAnsi="Arial Nova Light"/>
                <w:color w:val="7E7B99" w:themeColor="text2" w:themeTint="99"/>
                <w:sz w:val="22"/>
                <w:szCs w:val="18"/>
              </w:rPr>
            </w:pPr>
            <w:r w:rsidRPr="00370D30">
              <w:rPr>
                <w:rFonts w:ascii="Arial Nova Light" w:hAnsi="Arial Nova Light"/>
                <w:i/>
                <w:noProof/>
                <w:color w:val="7E7B99" w:themeColor="text2" w:themeTint="99"/>
                <w:sz w:val="22"/>
                <w:szCs w:val="18"/>
              </w:rPr>
              <mc:AlternateContent>
                <mc:Choice Requires="wps">
                  <w:drawing>
                    <wp:anchor distT="45720" distB="45720" distL="114300" distR="114300" simplePos="0" relativeHeight="251801600" behindDoc="0" locked="0" layoutInCell="1" allowOverlap="1" wp14:anchorId="42D9DAD4" wp14:editId="7C58BA5A">
                      <wp:simplePos x="0" y="0"/>
                      <wp:positionH relativeFrom="column">
                        <wp:posOffset>0</wp:posOffset>
                      </wp:positionH>
                      <wp:positionV relativeFrom="paragraph">
                        <wp:posOffset>172085</wp:posOffset>
                      </wp:positionV>
                      <wp:extent cx="2360930" cy="1838325"/>
                      <wp:effectExtent l="0" t="0" r="0" b="95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38325"/>
                              </a:xfrm>
                              <a:prstGeom prst="rect">
                                <a:avLst/>
                              </a:prstGeom>
                              <a:solidFill>
                                <a:srgbClr val="C4F2D6"/>
                              </a:solidFill>
                              <a:ln w="9525">
                                <a:noFill/>
                                <a:miter lim="800000"/>
                                <a:headEnd/>
                                <a:tailEnd/>
                              </a:ln>
                            </wps:spPr>
                            <wps:txbx>
                              <w:txbxContent>
                                <w:p w14:paraId="40B614C6" w14:textId="77777777" w:rsidR="0045292D" w:rsidRDefault="0045292D" w:rsidP="00632398">
                                  <w:pPr>
                                    <w:jc w:val="both"/>
                                    <w:rPr>
                                      <w:rFonts w:ascii="Arial Nova Light" w:hAnsi="Arial Nova Light"/>
                                      <w:b w:val="0"/>
                                      <w:bCs/>
                                      <w:iCs/>
                                      <w:color w:val="514DAA" w:themeColor="accent2" w:themeShade="BF"/>
                                      <w:sz w:val="22"/>
                                      <w:szCs w:val="14"/>
                                      <w:lang w:val="en-AU"/>
                                    </w:rPr>
                                  </w:pPr>
                                </w:p>
                                <w:p w14:paraId="082B1AFA" w14:textId="7F82319B" w:rsidR="0045292D" w:rsidRDefault="0045292D" w:rsidP="00632398">
                                  <w:pPr>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struct </w:t>
                                  </w:r>
                                  <w:r w:rsidRPr="00D45E94">
                                    <w:rPr>
                                      <w:rFonts w:ascii="Arial Nova Light" w:hAnsi="Arial Nova Light"/>
                                      <w:b w:val="0"/>
                                      <w:bCs/>
                                      <w:iCs/>
                                      <w:sz w:val="22"/>
                                      <w:szCs w:val="14"/>
                                      <w:lang w:val="en-AU"/>
                                    </w:rPr>
                                    <w:t>block {</w:t>
                                  </w:r>
                                </w:p>
                                <w:p w14:paraId="4CA1CD36" w14:textId="77777777" w:rsidR="0045292D" w:rsidRPr="00D45E94" w:rsidRDefault="0045292D" w:rsidP="00632398">
                                  <w:pPr>
                                    <w:jc w:val="both"/>
                                    <w:rPr>
                                      <w:rFonts w:ascii="Arial Nova Light" w:hAnsi="Arial Nova Light"/>
                                      <w:b w:val="0"/>
                                      <w:bCs/>
                                      <w:iCs/>
                                      <w:sz w:val="22"/>
                                      <w:szCs w:val="14"/>
                                      <w:lang w:val="en-AU"/>
                                    </w:rPr>
                                  </w:pPr>
                                </w:p>
                                <w:p w14:paraId="113AB9EA" w14:textId="6A2DED50" w:rsidR="0045292D" w:rsidRPr="00D45E94" w:rsidRDefault="0045292D" w:rsidP="00632398">
                                  <w:pPr>
                                    <w:ind w:left="720"/>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size_t </w:t>
                                  </w:r>
                                  <w:r w:rsidRPr="00D45E94">
                                    <w:rPr>
                                      <w:rFonts w:ascii="Arial Nova Light" w:hAnsi="Arial Nova Light"/>
                                      <w:b w:val="0"/>
                                      <w:bCs/>
                                      <w:iCs/>
                                      <w:sz w:val="22"/>
                                      <w:szCs w:val="14"/>
                                      <w:lang w:val="en-AU"/>
                                    </w:rPr>
                                    <w:t>size;</w:t>
                                  </w:r>
                                </w:p>
                                <w:p w14:paraId="7A7E6482" w14:textId="7EF5F44F" w:rsidR="0045292D" w:rsidRPr="00D45E94" w:rsidRDefault="0045292D" w:rsidP="00632398">
                                  <w:pPr>
                                    <w:ind w:left="720"/>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void* </w:t>
                                  </w:r>
                                  <w:r w:rsidRPr="00D45E94">
                                    <w:rPr>
                                      <w:rFonts w:ascii="Arial Nova Light" w:hAnsi="Arial Nova Light"/>
                                      <w:b w:val="0"/>
                                      <w:bCs/>
                                      <w:iCs/>
                                      <w:sz w:val="22"/>
                                      <w:szCs w:val="14"/>
                                      <w:lang w:val="en-AU"/>
                                    </w:rPr>
                                    <w:t>memoryAddress;</w:t>
                                  </w:r>
                                </w:p>
                                <w:p w14:paraId="5DE2DAAB" w14:textId="764A6EF3" w:rsidR="0045292D" w:rsidRDefault="0045292D" w:rsidP="00632398">
                                  <w:pPr>
                                    <w:ind w:left="720"/>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bool </w:t>
                                  </w:r>
                                  <w:r w:rsidRPr="00D45E94">
                                    <w:rPr>
                                      <w:rFonts w:ascii="Arial Nova Light" w:hAnsi="Arial Nova Light"/>
                                      <w:b w:val="0"/>
                                      <w:bCs/>
                                      <w:iCs/>
                                      <w:sz w:val="22"/>
                                      <w:szCs w:val="14"/>
                                      <w:lang w:val="en-AU"/>
                                    </w:rPr>
                                    <w:t>isFree;</w:t>
                                  </w:r>
                                </w:p>
                                <w:p w14:paraId="208F546B" w14:textId="77777777" w:rsidR="0045292D" w:rsidRPr="00D45E94" w:rsidRDefault="0045292D" w:rsidP="00632398">
                                  <w:pPr>
                                    <w:jc w:val="both"/>
                                    <w:rPr>
                                      <w:rFonts w:ascii="Arial Nova Light" w:hAnsi="Arial Nova Light"/>
                                      <w:b w:val="0"/>
                                      <w:bCs/>
                                      <w:iCs/>
                                      <w:sz w:val="22"/>
                                      <w:szCs w:val="14"/>
                                      <w:lang w:val="en-AU"/>
                                    </w:rPr>
                                  </w:pPr>
                                </w:p>
                                <w:p w14:paraId="62EBAD4F" w14:textId="77777777" w:rsidR="0045292D" w:rsidRPr="00D45E94" w:rsidRDefault="0045292D" w:rsidP="00632398">
                                  <w:pPr>
                                    <w:jc w:val="both"/>
                                    <w:rPr>
                                      <w:rFonts w:ascii="Arial Nova Light" w:hAnsi="Arial Nova Light"/>
                                      <w:b w:val="0"/>
                                      <w:bCs/>
                                      <w:iCs/>
                                      <w:sz w:val="22"/>
                                      <w:szCs w:val="14"/>
                                      <w:lang w:val="en-AU"/>
                                    </w:rPr>
                                  </w:pPr>
                                  <w:r w:rsidRPr="00D45E94">
                                    <w:rPr>
                                      <w:rFonts w:ascii="Arial Nova Light" w:hAnsi="Arial Nova Light"/>
                                      <w:b w:val="0"/>
                                      <w:bCs/>
                                      <w:iCs/>
                                      <w:sz w:val="22"/>
                                      <w:szCs w:val="14"/>
                                      <w:lang w:val="en-AU"/>
                                    </w:rPr>
                                    <w:t>};</w:t>
                                  </w:r>
                                </w:p>
                                <w:p w14:paraId="15D0EEB2" w14:textId="623F6B0E" w:rsidR="0045292D" w:rsidRDefault="0045292D" w:rsidP="00D45E9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D9DAD4" id="Text Box 2" o:spid="_x0000_s1027" type="#_x0000_t202" style="position:absolute;left:0;text-align:left;margin-left:0;margin-top:13.55pt;width:185.9pt;height:144.75pt;z-index:251801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" fillcolor="#c4f2d6" stroked="f">
                      <v:textbox>
                        <w:txbxContent>
                          <w:p w14:paraId="40B614C6" w14:textId="77777777" w:rsidR="0045292D" w:rsidRDefault="0045292D" w:rsidP="00632398">
                            <w:pPr>
                              <w:jc w:val="both"/>
                              <w:rPr>
                                <w:rFonts w:ascii="Arial Nova Light" w:hAnsi="Arial Nova Light"/>
                                <w:b w:val="0"/>
                                <w:bCs/>
                                <w:iCs/>
                                <w:color w:val="514DAA" w:themeColor="accent2" w:themeShade="BF"/>
                                <w:sz w:val="22"/>
                                <w:szCs w:val="14"/>
                                <w:lang w:val="en-AU"/>
                              </w:rPr>
                            </w:pPr>
                          </w:p>
                          <w:p w14:paraId="082B1AFA" w14:textId="7F82319B" w:rsidR="0045292D" w:rsidRDefault="0045292D" w:rsidP="00632398">
                            <w:pPr>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struct </w:t>
                            </w:r>
                            <w:r w:rsidRPr="00D45E94">
                              <w:rPr>
                                <w:rFonts w:ascii="Arial Nova Light" w:hAnsi="Arial Nova Light"/>
                                <w:b w:val="0"/>
                                <w:bCs/>
                                <w:iCs/>
                                <w:sz w:val="22"/>
                                <w:szCs w:val="14"/>
                                <w:lang w:val="en-AU"/>
                              </w:rPr>
                              <w:t>block {</w:t>
                            </w:r>
                          </w:p>
                          <w:p w14:paraId="4CA1CD36" w14:textId="77777777" w:rsidR="0045292D" w:rsidRPr="00D45E94" w:rsidRDefault="0045292D" w:rsidP="00632398">
                            <w:pPr>
                              <w:jc w:val="both"/>
                              <w:rPr>
                                <w:rFonts w:ascii="Arial Nova Light" w:hAnsi="Arial Nova Light"/>
                                <w:b w:val="0"/>
                                <w:bCs/>
                                <w:iCs/>
                                <w:sz w:val="22"/>
                                <w:szCs w:val="14"/>
                                <w:lang w:val="en-AU"/>
                              </w:rPr>
                            </w:pPr>
                          </w:p>
                          <w:p w14:paraId="113AB9EA" w14:textId="6A2DED50" w:rsidR="0045292D" w:rsidRPr="00D45E94" w:rsidRDefault="0045292D" w:rsidP="00632398">
                            <w:pPr>
                              <w:ind w:left="720"/>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size_t </w:t>
                            </w:r>
                            <w:r w:rsidRPr="00D45E94">
                              <w:rPr>
                                <w:rFonts w:ascii="Arial Nova Light" w:hAnsi="Arial Nova Light"/>
                                <w:b w:val="0"/>
                                <w:bCs/>
                                <w:iCs/>
                                <w:sz w:val="22"/>
                                <w:szCs w:val="14"/>
                                <w:lang w:val="en-AU"/>
                              </w:rPr>
                              <w:t>size;</w:t>
                            </w:r>
                          </w:p>
                          <w:p w14:paraId="7A7E6482" w14:textId="7EF5F44F" w:rsidR="0045292D" w:rsidRPr="00D45E94" w:rsidRDefault="0045292D" w:rsidP="00632398">
                            <w:pPr>
                              <w:ind w:left="720"/>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void* </w:t>
                            </w:r>
                            <w:r w:rsidRPr="00D45E94">
                              <w:rPr>
                                <w:rFonts w:ascii="Arial Nova Light" w:hAnsi="Arial Nova Light"/>
                                <w:b w:val="0"/>
                                <w:bCs/>
                                <w:iCs/>
                                <w:sz w:val="22"/>
                                <w:szCs w:val="14"/>
                                <w:lang w:val="en-AU"/>
                              </w:rPr>
                              <w:t>memoryAddress;</w:t>
                            </w:r>
                          </w:p>
                          <w:p w14:paraId="5DE2DAAB" w14:textId="764A6EF3" w:rsidR="0045292D" w:rsidRDefault="0045292D" w:rsidP="00632398">
                            <w:pPr>
                              <w:ind w:left="720"/>
                              <w:jc w:val="both"/>
                              <w:rPr>
                                <w:rFonts w:ascii="Arial Nova Light" w:hAnsi="Arial Nova Light"/>
                                <w:b w:val="0"/>
                                <w:bCs/>
                                <w:iCs/>
                                <w:sz w:val="22"/>
                                <w:szCs w:val="14"/>
                                <w:lang w:val="en-AU"/>
                              </w:rPr>
                            </w:pPr>
                            <w:r w:rsidRPr="00D45E94">
                              <w:rPr>
                                <w:rFonts w:ascii="Arial Nova Light" w:hAnsi="Arial Nova Light"/>
                                <w:b w:val="0"/>
                                <w:bCs/>
                                <w:iCs/>
                                <w:color w:val="514DAA" w:themeColor="accent2" w:themeShade="BF"/>
                                <w:sz w:val="22"/>
                                <w:szCs w:val="14"/>
                                <w:lang w:val="en-AU"/>
                              </w:rPr>
                              <w:t xml:space="preserve">bool </w:t>
                            </w:r>
                            <w:r w:rsidRPr="00D45E94">
                              <w:rPr>
                                <w:rFonts w:ascii="Arial Nova Light" w:hAnsi="Arial Nova Light"/>
                                <w:b w:val="0"/>
                                <w:bCs/>
                                <w:iCs/>
                                <w:sz w:val="22"/>
                                <w:szCs w:val="14"/>
                                <w:lang w:val="en-AU"/>
                              </w:rPr>
                              <w:t>isFree;</w:t>
                            </w:r>
                          </w:p>
                          <w:p w14:paraId="208F546B" w14:textId="77777777" w:rsidR="0045292D" w:rsidRPr="00D45E94" w:rsidRDefault="0045292D" w:rsidP="00632398">
                            <w:pPr>
                              <w:jc w:val="both"/>
                              <w:rPr>
                                <w:rFonts w:ascii="Arial Nova Light" w:hAnsi="Arial Nova Light"/>
                                <w:b w:val="0"/>
                                <w:bCs/>
                                <w:iCs/>
                                <w:sz w:val="22"/>
                                <w:szCs w:val="14"/>
                                <w:lang w:val="en-AU"/>
                              </w:rPr>
                            </w:pPr>
                          </w:p>
                          <w:p w14:paraId="62EBAD4F" w14:textId="77777777" w:rsidR="0045292D" w:rsidRPr="00D45E94" w:rsidRDefault="0045292D" w:rsidP="00632398">
                            <w:pPr>
                              <w:jc w:val="both"/>
                              <w:rPr>
                                <w:rFonts w:ascii="Arial Nova Light" w:hAnsi="Arial Nova Light"/>
                                <w:b w:val="0"/>
                                <w:bCs/>
                                <w:iCs/>
                                <w:sz w:val="22"/>
                                <w:szCs w:val="14"/>
                                <w:lang w:val="en-AU"/>
                              </w:rPr>
                            </w:pPr>
                            <w:r w:rsidRPr="00D45E94">
                              <w:rPr>
                                <w:rFonts w:ascii="Arial Nova Light" w:hAnsi="Arial Nova Light"/>
                                <w:b w:val="0"/>
                                <w:bCs/>
                                <w:iCs/>
                                <w:sz w:val="22"/>
                                <w:szCs w:val="14"/>
                                <w:lang w:val="en-AU"/>
                              </w:rPr>
                              <w:t>};</w:t>
                            </w:r>
                          </w:p>
                          <w:p w14:paraId="15D0EEB2" w14:textId="623F6B0E" w:rsidR="0045292D" w:rsidRDefault="0045292D" w:rsidP="00D45E94"/>
                        </w:txbxContent>
                      </v:textbox>
                      <w10:wrap type="square"/>
                    </v:shape>
                  </w:pict>
                </mc:Fallback>
              </mc:AlternateContent>
            </w:r>
          </w:p>
          <w:p w14:paraId="0E4B41A1" w14:textId="56346925" w:rsidR="0000636F" w:rsidRDefault="00370D30" w:rsidP="00D45E94">
            <w:pPr>
              <w:pStyle w:val="Content"/>
              <w:jc w:val="both"/>
              <w:rPr>
                <w:rFonts w:ascii="Arial Nova Light" w:hAnsi="Arial Nova Light"/>
                <w:color w:val="7E7B99" w:themeColor="text2" w:themeTint="99"/>
                <w:sz w:val="22"/>
                <w:szCs w:val="18"/>
              </w:rPr>
            </w:pPr>
            <w:r w:rsidRPr="00370D30">
              <w:rPr>
                <w:rFonts w:ascii="Arial Nova Light" w:hAnsi="Arial Nova Light"/>
                <w:color w:val="7E7B99" w:themeColor="text2" w:themeTint="99"/>
                <w:sz w:val="22"/>
                <w:szCs w:val="18"/>
              </w:rPr>
              <w:t xml:space="preserve">Inclusion of the </w:t>
            </w:r>
            <w:r w:rsidRPr="00370D30">
              <w:rPr>
                <w:rFonts w:ascii="Arial Nova Light" w:hAnsi="Arial Nova Light"/>
                <w:i/>
                <w:iCs/>
                <w:color w:val="7E7B99" w:themeColor="text2" w:themeTint="99"/>
                <w:sz w:val="22"/>
                <w:szCs w:val="18"/>
              </w:rPr>
              <w:t xml:space="preserve">size </w:t>
            </w:r>
            <w:r w:rsidRPr="00370D30">
              <w:rPr>
                <w:rFonts w:ascii="Arial Nova Light" w:hAnsi="Arial Nova Light"/>
                <w:color w:val="7E7B99" w:themeColor="text2" w:themeTint="99"/>
                <w:sz w:val="22"/>
                <w:szCs w:val="18"/>
              </w:rPr>
              <w:t xml:space="preserve">field is required during the allocation process to determine if the size requested to the memory allocator is within range of the </w:t>
            </w:r>
            <w:r>
              <w:rPr>
                <w:rFonts w:ascii="Arial Nova Light" w:hAnsi="Arial Nova Light"/>
                <w:color w:val="7E7B99" w:themeColor="text2" w:themeTint="99"/>
                <w:sz w:val="22"/>
                <w:szCs w:val="18"/>
              </w:rPr>
              <w:t xml:space="preserve">space </w:t>
            </w:r>
            <w:r w:rsidRPr="00370D30">
              <w:rPr>
                <w:rFonts w:ascii="Arial Nova Light" w:hAnsi="Arial Nova Light"/>
                <w:color w:val="7E7B99" w:themeColor="text2" w:themeTint="99"/>
                <w:sz w:val="22"/>
                <w:szCs w:val="18"/>
              </w:rPr>
              <w:t>current</w:t>
            </w:r>
            <w:r>
              <w:rPr>
                <w:rFonts w:ascii="Arial Nova Light" w:hAnsi="Arial Nova Light"/>
                <w:color w:val="7E7B99" w:themeColor="text2" w:themeTint="99"/>
                <w:sz w:val="22"/>
                <w:szCs w:val="18"/>
              </w:rPr>
              <w:t>ly</w:t>
            </w:r>
            <w:r w:rsidRPr="00370D30">
              <w:rPr>
                <w:rFonts w:ascii="Arial Nova Light" w:hAnsi="Arial Nova Light"/>
                <w:color w:val="7E7B99" w:themeColor="text2" w:themeTint="99"/>
                <w:sz w:val="22"/>
                <w:szCs w:val="18"/>
              </w:rPr>
              <w:t xml:space="preserve"> available in the block of memory. </w:t>
            </w:r>
          </w:p>
          <w:p w14:paraId="7D79DAB1" w14:textId="4EB905F5" w:rsidR="00D45E94" w:rsidRPr="004C4F78" w:rsidRDefault="00370D30" w:rsidP="00D45E94">
            <w:pPr>
              <w:pStyle w:val="Content"/>
              <w:jc w:val="both"/>
              <w:rPr>
                <w:rFonts w:ascii="Arial Nova Light" w:hAnsi="Arial Nova Light"/>
                <w:sz w:val="22"/>
                <w:szCs w:val="18"/>
              </w:rPr>
            </w:pPr>
            <w:r w:rsidRPr="00370D30">
              <w:rPr>
                <w:rFonts w:ascii="Arial Nova Light" w:hAnsi="Arial Nova Light"/>
                <w:color w:val="7E7B99" w:themeColor="text2" w:themeTint="99"/>
                <w:sz w:val="22"/>
                <w:szCs w:val="18"/>
              </w:rPr>
              <w:t xml:space="preserve">During deallocation, </w:t>
            </w:r>
            <w:r w:rsidR="0000636F">
              <w:rPr>
                <w:rFonts w:ascii="Arial Nova Light" w:hAnsi="Arial Nova Light"/>
                <w:color w:val="7E7B99" w:themeColor="text2" w:themeTint="99"/>
                <w:sz w:val="22"/>
                <w:szCs w:val="18"/>
              </w:rPr>
              <w:t xml:space="preserve">the field </w:t>
            </w:r>
            <w:r w:rsidR="0000636F">
              <w:rPr>
                <w:rFonts w:ascii="Arial Nova Light" w:hAnsi="Arial Nova Light"/>
                <w:i/>
                <w:iCs/>
                <w:color w:val="7E7B99" w:themeColor="text2" w:themeTint="99"/>
                <w:sz w:val="22"/>
                <w:szCs w:val="18"/>
              </w:rPr>
              <w:t xml:space="preserve">memoryAddress </w:t>
            </w:r>
            <w:r w:rsidR="0000636F">
              <w:rPr>
                <w:rFonts w:ascii="Arial Nova Light" w:hAnsi="Arial Nova Light"/>
                <w:color w:val="7E7B99" w:themeColor="text2" w:themeTint="99"/>
                <w:sz w:val="22"/>
                <w:szCs w:val="18"/>
              </w:rPr>
              <w:t>enables a currently allocated block to be uniquely identified in the allocated list and subsequently transferred to the free list.</w:t>
            </w:r>
            <w:r w:rsidR="004C4F78">
              <w:rPr>
                <w:rFonts w:ascii="Arial Nova Light" w:hAnsi="Arial Nova Light"/>
                <w:color w:val="7E7B99" w:themeColor="text2" w:themeTint="99"/>
                <w:sz w:val="22"/>
                <w:szCs w:val="18"/>
              </w:rPr>
              <w:t xml:space="preserve"> The boolean field </w:t>
            </w:r>
            <w:r w:rsidR="004C4F78">
              <w:rPr>
                <w:rFonts w:ascii="Arial Nova Light" w:hAnsi="Arial Nova Light"/>
                <w:i/>
                <w:iCs/>
                <w:color w:val="7E7B99" w:themeColor="text2" w:themeTint="99"/>
                <w:sz w:val="22"/>
                <w:szCs w:val="18"/>
              </w:rPr>
              <w:t xml:space="preserve">isFree </w:t>
            </w:r>
            <w:r w:rsidR="004C4F78">
              <w:rPr>
                <w:rFonts w:ascii="Arial Nova Light" w:hAnsi="Arial Nova Light"/>
                <w:color w:val="7E7B99" w:themeColor="text2" w:themeTint="99"/>
                <w:sz w:val="22"/>
                <w:szCs w:val="18"/>
              </w:rPr>
              <w:t>provides additional validation upon deallocation that the block can indeed be freed.</w:t>
            </w:r>
          </w:p>
        </w:tc>
      </w:tr>
      <w:tr w:rsidR="00A156EE" w:rsidRPr="00F9030A" w14:paraId="50C9D83C" w14:textId="77777777" w:rsidTr="00440186">
        <w:trPr>
          <w:trHeight w:val="5931"/>
        </w:trPr>
        <w:tc>
          <w:tcPr>
            <w:tcW w:w="9999" w:type="dxa"/>
          </w:tcPr>
          <w:p w14:paraId="17F95D35" w14:textId="32541753" w:rsidR="00A156EE" w:rsidRPr="009F503E" w:rsidRDefault="00A156EE" w:rsidP="00C71145">
            <w:pPr>
              <w:pStyle w:val="Content"/>
              <w:jc w:val="both"/>
              <w:rPr>
                <w:rFonts w:ascii="Arial Nova Light" w:hAnsi="Arial Nova Light"/>
                <w:i/>
                <w:sz w:val="22"/>
                <w:szCs w:val="18"/>
              </w:rPr>
            </w:pPr>
          </w:p>
          <w:p w14:paraId="7CBB618E" w14:textId="77777777" w:rsidR="00E265A4" w:rsidRDefault="00632398" w:rsidP="00C71145">
            <w:pPr>
              <w:pStyle w:val="Content"/>
              <w:jc w:val="both"/>
              <w:rPr>
                <w:rFonts w:ascii="Arial Nova Light" w:hAnsi="Arial Nova Light"/>
                <w:iCs/>
                <w:sz w:val="22"/>
                <w:szCs w:val="18"/>
              </w:rPr>
            </w:pPr>
            <w:r>
              <w:rPr>
                <w:rFonts w:ascii="Arial Nova Light" w:hAnsi="Arial Nova Light"/>
                <w:iCs/>
                <w:sz w:val="22"/>
                <w:szCs w:val="18"/>
              </w:rPr>
              <w:t xml:space="preserve">The </w:t>
            </w:r>
            <w:r w:rsidRPr="00632398">
              <w:rPr>
                <w:rFonts w:ascii="Arial Nova Light" w:hAnsi="Arial Nova Light"/>
                <w:i/>
                <w:sz w:val="22"/>
                <w:szCs w:val="18"/>
              </w:rPr>
              <w:t>SegmentedMemoryAllocator.h</w:t>
            </w:r>
            <w:r>
              <w:rPr>
                <w:rFonts w:ascii="Arial Nova Light" w:hAnsi="Arial Nova Light"/>
                <w:iCs/>
                <w:sz w:val="22"/>
                <w:szCs w:val="18"/>
              </w:rPr>
              <w:t xml:space="preserve"> file </w:t>
            </w:r>
            <w:r w:rsidR="004C4F78">
              <w:rPr>
                <w:rFonts w:ascii="Arial Nova Light" w:hAnsi="Arial Nova Light"/>
                <w:iCs/>
                <w:sz w:val="22"/>
                <w:szCs w:val="18"/>
              </w:rPr>
              <w:t xml:space="preserve">outlines the functions involved in memory block generation, allocation and deallocation, and </w:t>
            </w:r>
            <w:r w:rsidR="004C4F78" w:rsidRPr="00632398">
              <w:rPr>
                <w:rFonts w:ascii="Arial Nova Light" w:hAnsi="Arial Nova Light"/>
                <w:i/>
                <w:sz w:val="22"/>
                <w:szCs w:val="18"/>
              </w:rPr>
              <w:t>SegmentedMemoryAllocato</w:t>
            </w:r>
            <w:r w:rsidR="004C4F78">
              <w:rPr>
                <w:rFonts w:ascii="Arial Nova Light" w:hAnsi="Arial Nova Light"/>
                <w:i/>
                <w:sz w:val="22"/>
                <w:szCs w:val="18"/>
              </w:rPr>
              <w:t xml:space="preserve">r.cpp </w:t>
            </w:r>
            <w:r w:rsidR="004C4F78">
              <w:rPr>
                <w:rFonts w:ascii="Arial Nova Light" w:hAnsi="Arial Nova Light"/>
                <w:iCs/>
                <w:sz w:val="22"/>
                <w:szCs w:val="18"/>
              </w:rPr>
              <w:t>provides the definitions of the</w:t>
            </w:r>
            <w:r w:rsidR="00C71145">
              <w:rPr>
                <w:rFonts w:ascii="Arial Nova Light" w:hAnsi="Arial Nova Light"/>
                <w:iCs/>
                <w:sz w:val="22"/>
                <w:szCs w:val="18"/>
              </w:rPr>
              <w:t>se</w:t>
            </w:r>
            <w:r w:rsidR="004C4F78">
              <w:rPr>
                <w:rFonts w:ascii="Arial Nova Light" w:hAnsi="Arial Nova Light"/>
                <w:iCs/>
                <w:sz w:val="22"/>
                <w:szCs w:val="18"/>
              </w:rPr>
              <w:t xml:space="preserve"> functions. </w:t>
            </w:r>
          </w:p>
          <w:p w14:paraId="3382F882" w14:textId="77777777" w:rsidR="00E265A4" w:rsidRDefault="00E265A4" w:rsidP="00C71145">
            <w:pPr>
              <w:pStyle w:val="Content"/>
              <w:jc w:val="both"/>
              <w:rPr>
                <w:rFonts w:ascii="Arial Nova Light" w:hAnsi="Arial Nova Light"/>
                <w:iCs/>
                <w:sz w:val="22"/>
                <w:szCs w:val="18"/>
              </w:rPr>
            </w:pPr>
          </w:p>
          <w:p w14:paraId="51ABE54F" w14:textId="221C60B7" w:rsidR="00A156EE" w:rsidRDefault="004C4F78" w:rsidP="00C71145">
            <w:pPr>
              <w:pStyle w:val="Content"/>
              <w:jc w:val="both"/>
              <w:rPr>
                <w:rFonts w:ascii="Arial Nova Light" w:hAnsi="Arial Nova Light"/>
                <w:iCs/>
                <w:sz w:val="22"/>
                <w:szCs w:val="18"/>
              </w:rPr>
            </w:pPr>
            <w:r>
              <w:rPr>
                <w:rFonts w:ascii="Arial Nova Light" w:hAnsi="Arial Nova Light"/>
                <w:iCs/>
                <w:sz w:val="22"/>
                <w:szCs w:val="18"/>
              </w:rPr>
              <w:t>As the operations involved in generating a new block of memory</w:t>
            </w:r>
            <w:r w:rsidR="00FF1C46">
              <w:rPr>
                <w:rFonts w:ascii="Arial Nova Light" w:hAnsi="Arial Nova Light"/>
                <w:iCs/>
                <w:sz w:val="22"/>
                <w:szCs w:val="18"/>
              </w:rPr>
              <w:t xml:space="preserve"> </w:t>
            </w:r>
            <w:r w:rsidR="00937C43">
              <w:rPr>
                <w:rFonts w:ascii="Arial Nova Light" w:hAnsi="Arial Nova Light"/>
                <w:iCs/>
                <w:sz w:val="22"/>
                <w:szCs w:val="18"/>
              </w:rPr>
              <w:t xml:space="preserve">are common throughout several conditions, ( including </w:t>
            </w:r>
            <w:r w:rsidR="00FF1C46">
              <w:rPr>
                <w:rFonts w:ascii="Arial Nova Light" w:hAnsi="Arial Nova Light"/>
                <w:iCs/>
                <w:sz w:val="22"/>
                <w:szCs w:val="18"/>
              </w:rPr>
              <w:t>when the</w:t>
            </w:r>
            <w:r w:rsidR="00C71145">
              <w:rPr>
                <w:rFonts w:ascii="Arial Nova Light" w:hAnsi="Arial Nova Light"/>
                <w:iCs/>
                <w:sz w:val="22"/>
                <w:szCs w:val="18"/>
              </w:rPr>
              <w:t xml:space="preserve"> allocated list</w:t>
            </w:r>
            <w:r w:rsidR="00FF1C46">
              <w:rPr>
                <w:rFonts w:ascii="Arial Nova Light" w:hAnsi="Arial Nova Light"/>
                <w:iCs/>
                <w:sz w:val="22"/>
                <w:szCs w:val="18"/>
              </w:rPr>
              <w:t xml:space="preserve"> </w:t>
            </w:r>
            <w:r w:rsidR="00937C43">
              <w:rPr>
                <w:rFonts w:ascii="Arial Nova Light" w:hAnsi="Arial Nova Light"/>
                <w:iCs/>
                <w:sz w:val="22"/>
                <w:szCs w:val="18"/>
              </w:rPr>
              <w:t>is initially empty</w:t>
            </w:r>
            <w:r w:rsidR="00E265A4">
              <w:rPr>
                <w:rFonts w:ascii="Arial Nova Light" w:hAnsi="Arial Nova Light"/>
                <w:iCs/>
                <w:sz w:val="22"/>
                <w:szCs w:val="18"/>
              </w:rPr>
              <w:t xml:space="preserve"> or when a remainder block requires construction after splitting from a larger block</w:t>
            </w:r>
            <w:r w:rsidR="00937C43">
              <w:rPr>
                <w:rFonts w:ascii="Arial Nova Light" w:hAnsi="Arial Nova Light"/>
                <w:iCs/>
                <w:sz w:val="22"/>
                <w:szCs w:val="18"/>
              </w:rPr>
              <w:t xml:space="preserve"> ) </w:t>
            </w:r>
            <w:r w:rsidR="00E265A4">
              <w:rPr>
                <w:rFonts w:ascii="Arial Nova Light" w:hAnsi="Arial Nova Light"/>
                <w:iCs/>
                <w:sz w:val="22"/>
                <w:szCs w:val="18"/>
              </w:rPr>
              <w:t>the process of generating a new block</w:t>
            </w:r>
            <w:r w:rsidR="00937C43">
              <w:rPr>
                <w:rFonts w:ascii="Arial Nova Light" w:hAnsi="Arial Nova Light"/>
                <w:iCs/>
                <w:sz w:val="22"/>
                <w:szCs w:val="18"/>
              </w:rPr>
              <w:t xml:space="preserve"> is suitable to be written as a separate, private function. This function, </w:t>
            </w:r>
            <w:r w:rsidR="00937C43" w:rsidRPr="00221824">
              <w:rPr>
                <w:rFonts w:ascii="Arial Nova Light" w:hAnsi="Arial Nova Light"/>
                <w:i/>
                <w:sz w:val="22"/>
                <w:szCs w:val="18"/>
                <w:shd w:val="clear" w:color="auto" w:fill="D0FDB9"/>
              </w:rPr>
              <w:t>createBlock(size_t size)</w:t>
            </w:r>
            <w:r w:rsidR="00937C43">
              <w:rPr>
                <w:rFonts w:ascii="Arial Nova Light" w:hAnsi="Arial Nova Light"/>
                <w:iCs/>
                <w:sz w:val="22"/>
                <w:szCs w:val="18"/>
              </w:rPr>
              <w:t xml:space="preserve"> is called within </w:t>
            </w:r>
            <w:r w:rsidR="00E265A4">
              <w:rPr>
                <w:rFonts w:ascii="Arial Nova Light" w:hAnsi="Arial Nova Light"/>
                <w:iCs/>
                <w:sz w:val="22"/>
                <w:szCs w:val="18"/>
              </w:rPr>
              <w:t>all</w:t>
            </w:r>
            <w:r w:rsidR="00937C43">
              <w:rPr>
                <w:rFonts w:ascii="Arial Nova Light" w:hAnsi="Arial Nova Light"/>
                <w:iCs/>
                <w:sz w:val="22"/>
                <w:szCs w:val="18"/>
              </w:rPr>
              <w:t xml:space="preserve"> implementations of</w:t>
            </w:r>
            <w:r w:rsidR="00FF1C46">
              <w:rPr>
                <w:rFonts w:ascii="Arial Nova Light" w:hAnsi="Arial Nova Light"/>
                <w:iCs/>
                <w:sz w:val="22"/>
                <w:szCs w:val="18"/>
              </w:rPr>
              <w:t xml:space="preserve"> </w:t>
            </w:r>
            <w:r w:rsidR="00E265A4">
              <w:rPr>
                <w:rFonts w:ascii="Arial Nova Light" w:hAnsi="Arial Nova Light"/>
                <w:iCs/>
                <w:sz w:val="22"/>
                <w:szCs w:val="18"/>
              </w:rPr>
              <w:t>the</w:t>
            </w:r>
            <w:r w:rsidR="00FF1C46">
              <w:rPr>
                <w:rFonts w:ascii="Arial Nova Light" w:hAnsi="Arial Nova Light"/>
                <w:iCs/>
                <w:sz w:val="22"/>
                <w:szCs w:val="18"/>
              </w:rPr>
              <w:t xml:space="preserve"> allocation algorithms</w:t>
            </w:r>
            <w:r w:rsidR="00F66951">
              <w:rPr>
                <w:rFonts w:ascii="Arial Nova Light" w:hAnsi="Arial Nova Light"/>
                <w:iCs/>
                <w:sz w:val="22"/>
                <w:szCs w:val="18"/>
              </w:rPr>
              <w:t>;</w:t>
            </w:r>
            <w:r w:rsidR="00FF1C46">
              <w:rPr>
                <w:rFonts w:ascii="Arial Nova Light" w:hAnsi="Arial Nova Light"/>
                <w:iCs/>
                <w:sz w:val="22"/>
                <w:szCs w:val="18"/>
              </w:rPr>
              <w:t xml:space="preserve"> </w:t>
            </w:r>
            <w:r w:rsidR="00FF1C46" w:rsidRPr="00FF1C46">
              <w:rPr>
                <w:rFonts w:ascii="Arial Nova Light" w:hAnsi="Arial Nova Light"/>
                <w:i/>
                <w:color w:val="514DAA" w:themeColor="accent2" w:themeShade="BF"/>
                <w:sz w:val="22"/>
                <w:szCs w:val="18"/>
              </w:rPr>
              <w:t>First Fit</w:t>
            </w:r>
            <w:r w:rsidR="00FF1C46">
              <w:rPr>
                <w:rFonts w:ascii="Arial Nova Light" w:hAnsi="Arial Nova Light"/>
                <w:i/>
                <w:sz w:val="22"/>
                <w:szCs w:val="18"/>
              </w:rPr>
              <w:t xml:space="preserve">, </w:t>
            </w:r>
            <w:r w:rsidR="00FF1C46" w:rsidRPr="00FF1C46">
              <w:rPr>
                <w:rFonts w:ascii="Arial Nova Light" w:hAnsi="Arial Nova Light"/>
                <w:i/>
                <w:color w:val="00B050"/>
                <w:sz w:val="22"/>
                <w:szCs w:val="18"/>
              </w:rPr>
              <w:t xml:space="preserve">Best Fit </w:t>
            </w:r>
            <w:r w:rsidR="00FF1C46">
              <w:rPr>
                <w:rFonts w:ascii="Arial Nova Light" w:hAnsi="Arial Nova Light"/>
                <w:iCs/>
                <w:sz w:val="22"/>
                <w:szCs w:val="18"/>
              </w:rPr>
              <w:t xml:space="preserve">and </w:t>
            </w:r>
            <w:r w:rsidR="00FF1C46" w:rsidRPr="00FF1C46">
              <w:rPr>
                <w:rFonts w:ascii="Arial Nova Light" w:hAnsi="Arial Nova Light"/>
                <w:i/>
                <w:color w:val="497288" w:themeColor="accent4" w:themeShade="BF"/>
                <w:sz w:val="22"/>
                <w:szCs w:val="18"/>
              </w:rPr>
              <w:t>Worst Fit</w:t>
            </w:r>
            <w:r w:rsidR="00937C43">
              <w:rPr>
                <w:rFonts w:ascii="Arial Nova Light" w:hAnsi="Arial Nova Light"/>
                <w:iCs/>
                <w:sz w:val="22"/>
                <w:szCs w:val="18"/>
              </w:rPr>
              <w:t xml:space="preserve">. </w:t>
            </w:r>
          </w:p>
          <w:p w14:paraId="002A3DD8" w14:textId="77777777" w:rsidR="00937C43" w:rsidRDefault="00937C43" w:rsidP="00C71145">
            <w:pPr>
              <w:pStyle w:val="Content"/>
              <w:jc w:val="both"/>
              <w:rPr>
                <w:rFonts w:ascii="Arial Nova Light" w:hAnsi="Arial Nova Light"/>
                <w:iCs/>
                <w:sz w:val="22"/>
                <w:szCs w:val="18"/>
              </w:rPr>
            </w:pPr>
          </w:p>
          <w:p w14:paraId="3D20C3D7" w14:textId="77777777" w:rsidR="00923236" w:rsidRDefault="00937C43" w:rsidP="00C71145">
            <w:pPr>
              <w:pStyle w:val="Content"/>
              <w:jc w:val="both"/>
              <w:rPr>
                <w:rFonts w:ascii="Arial Nova Light" w:hAnsi="Arial Nova Light"/>
                <w:iCs/>
                <w:sz w:val="22"/>
                <w:szCs w:val="18"/>
              </w:rPr>
            </w:pPr>
            <w:r>
              <w:rPr>
                <w:rFonts w:ascii="Arial Nova Light" w:hAnsi="Arial Nova Light"/>
                <w:iCs/>
                <w:sz w:val="22"/>
                <w:szCs w:val="18"/>
              </w:rPr>
              <w:t xml:space="preserve">The </w:t>
            </w:r>
            <w:r w:rsidRPr="00221824">
              <w:rPr>
                <w:rFonts w:ascii="Arial Nova Light" w:hAnsi="Arial Nova Light"/>
                <w:i/>
                <w:sz w:val="22"/>
                <w:szCs w:val="18"/>
                <w:shd w:val="clear" w:color="auto" w:fill="DECDE8" w:themeFill="accent1" w:themeFillTint="66"/>
              </w:rPr>
              <w:t>push_back()</w:t>
            </w:r>
            <w:r>
              <w:rPr>
                <w:rFonts w:ascii="Arial Nova Light" w:hAnsi="Arial Nova Light"/>
                <w:i/>
                <w:sz w:val="22"/>
                <w:szCs w:val="18"/>
              </w:rPr>
              <w:t xml:space="preserve"> </w:t>
            </w:r>
            <w:r>
              <w:rPr>
                <w:rFonts w:ascii="Arial Nova Light" w:hAnsi="Arial Nova Light"/>
                <w:iCs/>
                <w:sz w:val="22"/>
                <w:szCs w:val="18"/>
              </w:rPr>
              <w:t xml:space="preserve">member function of </w:t>
            </w:r>
            <w:r w:rsidRPr="005E003C">
              <w:rPr>
                <w:rFonts w:ascii="Arial Nova Light" w:hAnsi="Arial Nova Light"/>
                <w:i/>
                <w:sz w:val="22"/>
                <w:szCs w:val="18"/>
              </w:rPr>
              <w:t>std::list</w:t>
            </w:r>
            <w:r>
              <w:rPr>
                <w:rFonts w:ascii="Arial Nova Light" w:hAnsi="Arial Nova Light"/>
                <w:iCs/>
                <w:sz w:val="22"/>
                <w:szCs w:val="18"/>
              </w:rPr>
              <w:t xml:space="preserve"> </w:t>
            </w:r>
            <w:r w:rsidR="005E003C">
              <w:rPr>
                <w:rFonts w:ascii="Arial Nova Light" w:hAnsi="Arial Nova Light"/>
                <w:iCs/>
                <w:sz w:val="22"/>
                <w:szCs w:val="18"/>
              </w:rPr>
              <w:t xml:space="preserve">is used to </w:t>
            </w:r>
            <w:r w:rsidR="00E265A4">
              <w:rPr>
                <w:rFonts w:ascii="Arial Nova Light" w:hAnsi="Arial Nova Light"/>
                <w:iCs/>
                <w:sz w:val="22"/>
                <w:szCs w:val="18"/>
              </w:rPr>
              <w:t xml:space="preserve">insert newly constructed memory blocks </w:t>
            </w:r>
            <w:r w:rsidR="00923236">
              <w:rPr>
                <w:rFonts w:ascii="Arial Nova Light" w:hAnsi="Arial Nova Light"/>
                <w:iCs/>
                <w:sz w:val="22"/>
                <w:szCs w:val="18"/>
              </w:rPr>
              <w:t>in</w:t>
            </w:r>
            <w:r w:rsidR="00E265A4">
              <w:rPr>
                <w:rFonts w:ascii="Arial Nova Light" w:hAnsi="Arial Nova Light"/>
                <w:iCs/>
                <w:sz w:val="22"/>
                <w:szCs w:val="18"/>
              </w:rPr>
              <w:t>to the allocated</w:t>
            </w:r>
            <w:r w:rsidR="00923236">
              <w:rPr>
                <w:rFonts w:ascii="Arial Nova Light" w:hAnsi="Arial Nova Light"/>
                <w:iCs/>
                <w:sz w:val="22"/>
                <w:szCs w:val="18"/>
              </w:rPr>
              <w:t xml:space="preserve"> or deallocated list. This a</w:t>
            </w:r>
            <w:r w:rsidR="0045292D">
              <w:rPr>
                <w:rFonts w:ascii="Arial Nova Light" w:hAnsi="Arial Nova Light"/>
                <w:iCs/>
                <w:sz w:val="22"/>
                <w:szCs w:val="18"/>
              </w:rPr>
              <w:t xml:space="preserve">ligns with </w:t>
            </w:r>
            <w:r w:rsidR="00923236">
              <w:rPr>
                <w:rFonts w:ascii="Arial Nova Light" w:hAnsi="Arial Nova Light"/>
                <w:iCs/>
                <w:sz w:val="22"/>
                <w:szCs w:val="18"/>
              </w:rPr>
              <w:t xml:space="preserve">the process of </w:t>
            </w:r>
            <w:r w:rsidR="0045292D">
              <w:rPr>
                <w:rFonts w:ascii="Arial Nova Light" w:hAnsi="Arial Nova Light"/>
                <w:iCs/>
                <w:sz w:val="22"/>
                <w:szCs w:val="18"/>
              </w:rPr>
              <w:t>adding</w:t>
            </w:r>
            <w:r w:rsidR="00923236">
              <w:rPr>
                <w:rFonts w:ascii="Arial Nova Light" w:hAnsi="Arial Nova Light"/>
                <w:iCs/>
                <w:sz w:val="22"/>
                <w:szCs w:val="18"/>
              </w:rPr>
              <w:t xml:space="preserve"> a new node</w:t>
            </w:r>
            <w:r w:rsidR="0045292D">
              <w:rPr>
                <w:rFonts w:ascii="Arial Nova Light" w:hAnsi="Arial Nova Light"/>
                <w:iCs/>
                <w:sz w:val="22"/>
                <w:szCs w:val="18"/>
              </w:rPr>
              <w:t xml:space="preserve"> </w:t>
            </w:r>
            <w:r w:rsidR="00923236">
              <w:rPr>
                <w:rFonts w:ascii="Arial Nova Light" w:hAnsi="Arial Nova Light"/>
                <w:iCs/>
                <w:sz w:val="22"/>
                <w:szCs w:val="18"/>
              </w:rPr>
              <w:t>to the linked list data structure; with insertion occurring at the end of the list. A</w:t>
            </w:r>
            <w:r w:rsidR="0045292D">
              <w:rPr>
                <w:rFonts w:ascii="Arial Nova Light" w:hAnsi="Arial Nova Light"/>
                <w:iCs/>
                <w:sz w:val="22"/>
                <w:szCs w:val="18"/>
              </w:rPr>
              <w:t>nother</w:t>
            </w:r>
            <w:r w:rsidR="00923236">
              <w:rPr>
                <w:rFonts w:ascii="Arial Nova Light" w:hAnsi="Arial Nova Light"/>
                <w:iCs/>
                <w:sz w:val="22"/>
                <w:szCs w:val="18"/>
              </w:rPr>
              <w:t xml:space="preserve"> </w:t>
            </w:r>
            <w:r w:rsidR="00923236">
              <w:rPr>
                <w:rFonts w:ascii="Arial Nova Light" w:hAnsi="Arial Nova Light"/>
                <w:i/>
                <w:sz w:val="22"/>
                <w:szCs w:val="18"/>
              </w:rPr>
              <w:t xml:space="preserve">std::list </w:t>
            </w:r>
            <w:r w:rsidR="00923236">
              <w:rPr>
                <w:rFonts w:ascii="Arial Nova Light" w:hAnsi="Arial Nova Light"/>
                <w:iCs/>
                <w:sz w:val="22"/>
                <w:szCs w:val="18"/>
              </w:rPr>
              <w:t xml:space="preserve">member function, </w:t>
            </w:r>
            <w:r w:rsidR="00923236" w:rsidRPr="00221824">
              <w:rPr>
                <w:rFonts w:ascii="Arial Nova Light" w:hAnsi="Arial Nova Light"/>
                <w:i/>
                <w:sz w:val="22"/>
                <w:szCs w:val="18"/>
                <w:shd w:val="clear" w:color="auto" w:fill="DECDE8" w:themeFill="accent1" w:themeFillTint="66"/>
              </w:rPr>
              <w:t>splice()</w:t>
            </w:r>
            <w:r w:rsidR="00923236">
              <w:rPr>
                <w:rFonts w:ascii="Arial Nova Light" w:hAnsi="Arial Nova Light"/>
                <w:i/>
                <w:sz w:val="22"/>
                <w:szCs w:val="18"/>
              </w:rPr>
              <w:t xml:space="preserve"> </w:t>
            </w:r>
            <w:r w:rsidR="0045292D" w:rsidRPr="0045292D">
              <w:rPr>
                <w:rFonts w:ascii="Arial Nova Light" w:hAnsi="Arial Nova Light"/>
                <w:iCs/>
                <w:sz w:val="22"/>
                <w:szCs w:val="18"/>
              </w:rPr>
              <w:t>transfers</w:t>
            </w:r>
            <w:r w:rsidR="00923236">
              <w:rPr>
                <w:rFonts w:ascii="Arial Nova Light" w:hAnsi="Arial Nova Light"/>
                <w:iCs/>
                <w:sz w:val="22"/>
                <w:szCs w:val="18"/>
              </w:rPr>
              <w:t xml:space="preserve"> </w:t>
            </w:r>
            <w:r w:rsidR="0045292D">
              <w:rPr>
                <w:rFonts w:ascii="Arial Nova Light" w:hAnsi="Arial Nova Light"/>
                <w:iCs/>
                <w:sz w:val="22"/>
                <w:szCs w:val="18"/>
              </w:rPr>
              <w:t xml:space="preserve">the block </w:t>
            </w:r>
            <w:r w:rsidR="00923236">
              <w:rPr>
                <w:rFonts w:ascii="Arial Nova Light" w:hAnsi="Arial Nova Light"/>
                <w:iCs/>
                <w:sz w:val="22"/>
                <w:szCs w:val="18"/>
              </w:rPr>
              <w:t xml:space="preserve">at the current iterator position </w:t>
            </w:r>
            <w:r w:rsidR="0045292D">
              <w:rPr>
                <w:rFonts w:ascii="Arial Nova Light" w:hAnsi="Arial Nova Light"/>
                <w:iCs/>
                <w:sz w:val="22"/>
                <w:szCs w:val="18"/>
              </w:rPr>
              <w:t xml:space="preserve">( when searching the allocated list for the block to free ), to the deallocated list. In effect, the memory blocks are </w:t>
            </w:r>
            <w:r w:rsidR="0045292D">
              <w:rPr>
                <w:rFonts w:ascii="Arial Nova Light" w:hAnsi="Arial Nova Light"/>
                <w:b/>
                <w:bCs/>
                <w:i/>
                <w:sz w:val="22"/>
                <w:szCs w:val="18"/>
              </w:rPr>
              <w:t xml:space="preserve">transferred, not copied </w:t>
            </w:r>
            <w:r w:rsidR="0045292D">
              <w:rPr>
                <w:rFonts w:ascii="Arial Nova Light" w:hAnsi="Arial Nova Light"/>
                <w:iCs/>
                <w:sz w:val="22"/>
                <w:szCs w:val="18"/>
              </w:rPr>
              <w:t>from one list to the other.</w:t>
            </w:r>
          </w:p>
          <w:p w14:paraId="586FCA72" w14:textId="77777777" w:rsidR="0045292D" w:rsidRDefault="0045292D" w:rsidP="00C71145">
            <w:pPr>
              <w:pStyle w:val="Content"/>
              <w:jc w:val="both"/>
              <w:rPr>
                <w:rFonts w:ascii="Arial Nova Light" w:hAnsi="Arial Nova Light"/>
                <w:iCs/>
                <w:sz w:val="22"/>
                <w:szCs w:val="18"/>
              </w:rPr>
            </w:pPr>
          </w:p>
          <w:p w14:paraId="5479694F" w14:textId="7256838D" w:rsidR="0045292D" w:rsidRPr="0045292D" w:rsidRDefault="0045292D" w:rsidP="00C71145">
            <w:pPr>
              <w:pStyle w:val="Content"/>
              <w:jc w:val="both"/>
              <w:rPr>
                <w:rFonts w:ascii="Arial Nova Light" w:hAnsi="Arial Nova Light"/>
                <w:iCs/>
                <w:sz w:val="22"/>
                <w:szCs w:val="18"/>
              </w:rPr>
            </w:pPr>
            <w:r>
              <w:rPr>
                <w:rFonts w:ascii="Arial Nova Light" w:hAnsi="Arial Nova Light"/>
                <w:iCs/>
                <w:sz w:val="22"/>
                <w:szCs w:val="18"/>
              </w:rPr>
              <w:t xml:space="preserve">The function signature of the </w:t>
            </w:r>
            <w:r w:rsidRPr="00221824">
              <w:rPr>
                <w:rFonts w:ascii="Arial Nova Light" w:hAnsi="Arial Nova Light"/>
                <w:i/>
                <w:sz w:val="22"/>
                <w:szCs w:val="18"/>
                <w:shd w:val="clear" w:color="auto" w:fill="D0FDB9"/>
              </w:rPr>
              <w:t>alloc(size_t size, int strategy)</w:t>
            </w:r>
            <w:r>
              <w:rPr>
                <w:rFonts w:ascii="Arial Nova Light" w:hAnsi="Arial Nova Light"/>
                <w:i/>
                <w:sz w:val="22"/>
                <w:szCs w:val="18"/>
              </w:rPr>
              <w:t xml:space="preserve"> </w:t>
            </w:r>
            <w:r>
              <w:rPr>
                <w:rFonts w:ascii="Arial Nova Light" w:hAnsi="Arial Nova Light"/>
                <w:iCs/>
                <w:sz w:val="22"/>
                <w:szCs w:val="18"/>
              </w:rPr>
              <w:t xml:space="preserve">function contains an additional formal parameter of type int to specify the allocation approach to be applied. This </w:t>
            </w:r>
            <w:r w:rsidR="00221824">
              <w:rPr>
                <w:rFonts w:ascii="Arial Nova Light" w:hAnsi="Arial Nova Light"/>
                <w:iCs/>
                <w:sz w:val="22"/>
                <w:szCs w:val="18"/>
              </w:rPr>
              <w:t>enables</w:t>
            </w:r>
            <w:r>
              <w:rPr>
                <w:rFonts w:ascii="Arial Nova Light" w:hAnsi="Arial Nova Light"/>
                <w:iCs/>
                <w:sz w:val="22"/>
                <w:szCs w:val="18"/>
              </w:rPr>
              <w:t xml:space="preserve"> the </w:t>
            </w:r>
            <w:r>
              <w:rPr>
                <w:rFonts w:ascii="Arial Nova Light" w:hAnsi="Arial Nova Light"/>
                <w:i/>
                <w:sz w:val="22"/>
                <w:szCs w:val="18"/>
              </w:rPr>
              <w:t xml:space="preserve">alloc </w:t>
            </w:r>
            <w:r>
              <w:rPr>
                <w:rFonts w:ascii="Arial Nova Light" w:hAnsi="Arial Nova Light"/>
                <w:iCs/>
                <w:sz w:val="22"/>
                <w:szCs w:val="18"/>
              </w:rPr>
              <w:t xml:space="preserve">function to be called universally </w:t>
            </w:r>
            <w:r w:rsidR="00221824">
              <w:rPr>
                <w:rFonts w:ascii="Arial Nova Light" w:hAnsi="Arial Nova Light"/>
                <w:iCs/>
                <w:sz w:val="22"/>
                <w:szCs w:val="18"/>
              </w:rPr>
              <w:t>for all three allocation implementations and does not require every strategy to be written as a distinct function. In particular, the code involved in traversing the list using an iterator is common between all three approaches.</w:t>
            </w:r>
          </w:p>
        </w:tc>
      </w:tr>
    </w:tbl>
    <w:p w14:paraId="086B7E99" w14:textId="77777777" w:rsidR="00D077E9" w:rsidRPr="00F9030A" w:rsidRDefault="00BC2C8E" w:rsidP="00D077E9">
      <w:pPr>
        <w:pStyle w:val="Heading1"/>
        <w:rPr>
          <w:rFonts w:ascii="Arial Nova" w:hAnsi="Arial Nova"/>
        </w:rPr>
      </w:pPr>
      <w:bookmarkStart w:id="3" w:name="_Toc18442812"/>
      <w:bookmarkStart w:id="4" w:name="_GoBack"/>
      <w:bookmarkEnd w:id="4"/>
      <w:r>
        <w:rPr>
          <w:rFonts w:ascii="Arial Nova" w:hAnsi="Arial Nova"/>
        </w:rPr>
        <w:lastRenderedPageBreak/>
        <w:t>Experimental D</w:t>
      </w:r>
      <w:r w:rsidR="00A156EE">
        <w:rPr>
          <w:rFonts w:ascii="Arial Nova" w:hAnsi="Arial Nova"/>
        </w:rPr>
        <w:t>esign</w:t>
      </w:r>
      <w:bookmarkEnd w:id="3"/>
    </w:p>
    <w:tbl>
      <w:tblPr>
        <w:tblW w:w="9999" w:type="dxa"/>
        <w:tblInd w:w="40" w:type="dxa"/>
        <w:tblCellMar>
          <w:left w:w="0" w:type="dxa"/>
          <w:right w:w="0" w:type="dxa"/>
        </w:tblCellMar>
        <w:tblLook w:val="0000" w:firstRow="0" w:lastRow="0" w:firstColumn="0" w:lastColumn="0" w:noHBand="0" w:noVBand="0"/>
      </w:tblPr>
      <w:tblGrid>
        <w:gridCol w:w="9999"/>
      </w:tblGrid>
      <w:tr w:rsidR="00D077E9" w:rsidRPr="00F9030A" w14:paraId="6C7C333F" w14:textId="77777777" w:rsidTr="00DF027C">
        <w:trPr>
          <w:trHeight w:val="3546"/>
        </w:trPr>
        <w:tc>
          <w:tcPr>
            <w:tcW w:w="9999" w:type="dxa"/>
          </w:tcPr>
          <w:bookmarkStart w:id="5" w:name="_Toc18442813" w:displacedByCustomXml="next"/>
          <w:sdt>
            <w:sdtPr>
              <w:rPr>
                <w:rFonts w:ascii="Arial Nova" w:hAnsi="Arial Nova"/>
              </w:rPr>
              <w:id w:val="1660650702"/>
              <w:placeholder>
                <w:docPart w:val="2525C7549C8042F9A263BA9BB34CD038"/>
              </w:placeholder>
              <w15:dataBinding w:prefixMappings="xmlns:ns0='http://schemas.microsoft.com/temp/samples' " w:xpath="/ns0:employees[1]/ns0:employee[1]/ns0:CompanyName[1]" w:storeItemID="{00000000-0000-0000-0000-000000000000}"/>
              <w15:appearance w15:val="hidden"/>
            </w:sdtPr>
            <w:sdtEndPr>
              <w:rPr>
                <w:rFonts w:ascii="Arial Nova Light" w:hAnsi="Arial Nova Light"/>
              </w:rPr>
            </w:sdtEndPr>
            <w:sdtContent>
              <w:p w14:paraId="1EE473A6" w14:textId="77777777" w:rsidR="00DF027C" w:rsidRPr="009F503E" w:rsidRDefault="002A5755" w:rsidP="00150809">
                <w:pPr>
                  <w:pStyle w:val="Heading2"/>
                  <w:rPr>
                    <w:rFonts w:ascii="Arial Nova Light" w:hAnsi="Arial Nova Light"/>
                  </w:rPr>
                </w:pPr>
                <w:r w:rsidRPr="009F503E">
                  <w:rPr>
                    <w:rFonts w:ascii="Arial Nova Light" w:hAnsi="Arial Nova Light"/>
                  </w:rPr>
                  <w:t>Analysing the performance of the First, Best and Worst strategies</w:t>
                </w:r>
              </w:p>
            </w:sdtContent>
          </w:sdt>
          <w:bookmarkEnd w:id="5" w:displacedByCustomXml="prev"/>
          <w:p w14:paraId="3D356665" w14:textId="68AF1539" w:rsidR="00310D86" w:rsidRPr="009F503E" w:rsidRDefault="00247D63" w:rsidP="009F503E">
            <w:pPr>
              <w:pStyle w:val="Content"/>
              <w:jc w:val="both"/>
              <w:rPr>
                <w:rFonts w:ascii="Arial Nova Light" w:hAnsi="Arial Nova Light"/>
                <w:sz w:val="22"/>
                <w:szCs w:val="18"/>
              </w:rPr>
            </w:pPr>
            <w:r w:rsidRPr="009F503E">
              <w:rPr>
                <w:rFonts w:ascii="Arial Nova Light" w:hAnsi="Arial Nova Light"/>
                <w:sz w:val="22"/>
                <w:szCs w:val="18"/>
              </w:rPr>
              <w:t xml:space="preserve">In order to analyse the efficiency of the </w:t>
            </w:r>
            <w:r w:rsidR="008C5A95" w:rsidRPr="009F503E">
              <w:rPr>
                <w:rFonts w:ascii="Arial Nova Light" w:hAnsi="Arial Nova Light"/>
                <w:sz w:val="22"/>
                <w:szCs w:val="18"/>
              </w:rPr>
              <w:t>memory allocator</w:t>
            </w:r>
            <w:r w:rsidRPr="009F503E">
              <w:rPr>
                <w:rFonts w:ascii="Arial Nova Light" w:hAnsi="Arial Nova Light"/>
                <w:sz w:val="22"/>
                <w:szCs w:val="18"/>
              </w:rPr>
              <w:t xml:space="preserve"> implementation, a</w:t>
            </w:r>
            <w:r w:rsidR="008459EE" w:rsidRPr="009F503E">
              <w:rPr>
                <w:rFonts w:ascii="Arial Nova Light" w:hAnsi="Arial Nova Light"/>
                <w:sz w:val="22"/>
                <w:szCs w:val="18"/>
              </w:rPr>
              <w:t xml:space="preserve"> series of timed experiments were executed on the RMIT Core teaching UNIX server </w:t>
            </w:r>
            <w:r w:rsidR="00C30F8F" w:rsidRPr="009F503E">
              <w:rPr>
                <w:rFonts w:ascii="Arial Nova Light" w:hAnsi="Arial Nova Light"/>
                <w:sz w:val="22"/>
                <w:szCs w:val="18"/>
              </w:rPr>
              <w:t>with application of</w:t>
            </w:r>
            <w:r w:rsidR="008459EE" w:rsidRPr="009F503E">
              <w:rPr>
                <w:rFonts w:ascii="Arial Nova Light" w:hAnsi="Arial Nova Light"/>
                <w:sz w:val="22"/>
                <w:szCs w:val="18"/>
              </w:rPr>
              <w:t xml:space="preserve"> the First, Best and Worst scheme</w:t>
            </w:r>
            <w:r w:rsidR="00C30F8F" w:rsidRPr="009F503E">
              <w:rPr>
                <w:rFonts w:ascii="Arial Nova Light" w:hAnsi="Arial Nova Light"/>
                <w:sz w:val="22"/>
                <w:szCs w:val="18"/>
              </w:rPr>
              <w:t>s</w:t>
            </w:r>
            <w:r w:rsidR="008459EE" w:rsidRPr="009F503E">
              <w:rPr>
                <w:rFonts w:ascii="Arial Nova Light" w:hAnsi="Arial Nova Light"/>
                <w:sz w:val="22"/>
                <w:szCs w:val="18"/>
              </w:rPr>
              <w:t xml:space="preserve"> respectively. Each sub-experiment </w:t>
            </w:r>
            <w:r w:rsidR="00C30F8F" w:rsidRPr="009F503E">
              <w:rPr>
                <w:rFonts w:ascii="Arial Nova Light" w:hAnsi="Arial Nova Light"/>
                <w:sz w:val="22"/>
                <w:szCs w:val="18"/>
              </w:rPr>
              <w:t>utilised a</w:t>
            </w:r>
            <w:r w:rsidR="008459EE" w:rsidRPr="009F503E">
              <w:rPr>
                <w:rFonts w:ascii="Arial Nova Light" w:hAnsi="Arial Nova Light"/>
                <w:sz w:val="22"/>
                <w:szCs w:val="18"/>
              </w:rPr>
              <w:t xml:space="preserve"> specific load capacity</w:t>
            </w:r>
            <w:r w:rsidR="00C30F8F" w:rsidRPr="009F503E">
              <w:rPr>
                <w:rFonts w:ascii="Arial Nova Light" w:hAnsi="Arial Nova Light"/>
                <w:sz w:val="22"/>
                <w:szCs w:val="18"/>
              </w:rPr>
              <w:t xml:space="preserve"> and </w:t>
            </w:r>
            <w:r w:rsidR="00B525FD">
              <w:rPr>
                <w:rFonts w:ascii="Arial Nova Light" w:hAnsi="Arial Nova Light"/>
                <w:sz w:val="22"/>
                <w:szCs w:val="18"/>
              </w:rPr>
              <w:t>data</w:t>
            </w:r>
            <w:r w:rsidR="008459EE" w:rsidRPr="009F503E">
              <w:rPr>
                <w:rFonts w:ascii="Arial Nova Light" w:hAnsi="Arial Nova Light"/>
                <w:sz w:val="22"/>
                <w:szCs w:val="18"/>
              </w:rPr>
              <w:t xml:space="preserve"> type</w:t>
            </w:r>
            <w:r w:rsidR="00C30F8F" w:rsidRPr="009F503E">
              <w:rPr>
                <w:rFonts w:ascii="Arial Nova Light" w:hAnsi="Arial Nova Light"/>
                <w:sz w:val="22"/>
                <w:szCs w:val="18"/>
              </w:rPr>
              <w:t xml:space="preserve"> in addition to the allocation schema. </w:t>
            </w:r>
          </w:p>
          <w:p w14:paraId="44A60848" w14:textId="77777777" w:rsidR="00310D86" w:rsidRPr="009F503E" w:rsidRDefault="00310D86" w:rsidP="009F503E">
            <w:pPr>
              <w:pStyle w:val="Content"/>
              <w:jc w:val="both"/>
              <w:rPr>
                <w:rFonts w:ascii="Arial Nova Light" w:hAnsi="Arial Nova Light"/>
                <w:sz w:val="22"/>
                <w:szCs w:val="18"/>
              </w:rPr>
            </w:pPr>
          </w:p>
          <w:p w14:paraId="309898F6" w14:textId="77777777" w:rsidR="00DF027C" w:rsidRPr="009F503E" w:rsidRDefault="00C30F8F" w:rsidP="009F503E">
            <w:pPr>
              <w:pStyle w:val="Content"/>
              <w:jc w:val="both"/>
              <w:rPr>
                <w:rFonts w:ascii="Arial Nova Light" w:hAnsi="Arial Nova Light"/>
                <w:sz w:val="22"/>
                <w:szCs w:val="18"/>
              </w:rPr>
            </w:pPr>
            <w:r w:rsidRPr="009F503E">
              <w:rPr>
                <w:rFonts w:ascii="Arial Nova Light" w:hAnsi="Arial Nova Light"/>
                <w:sz w:val="22"/>
                <w:szCs w:val="18"/>
              </w:rPr>
              <w:t>These factors became the independent variables against the amount of memory space occupied by the process and the process’s completion time</w:t>
            </w:r>
            <w:r w:rsidR="008459EE" w:rsidRPr="009F503E">
              <w:rPr>
                <w:rFonts w:ascii="Arial Nova Light" w:hAnsi="Arial Nova Light"/>
                <w:sz w:val="22"/>
                <w:szCs w:val="18"/>
              </w:rPr>
              <w:t xml:space="preserve">. </w:t>
            </w:r>
          </w:p>
          <w:p w14:paraId="6930D0EF" w14:textId="728EC08C" w:rsidR="000F7611" w:rsidRPr="009F503E" w:rsidRDefault="00C30F8F" w:rsidP="009F503E">
            <w:pPr>
              <w:pStyle w:val="Content"/>
              <w:jc w:val="both"/>
              <w:rPr>
                <w:rFonts w:ascii="Arial Nova Light" w:hAnsi="Arial Nova Light"/>
                <w:sz w:val="22"/>
                <w:szCs w:val="18"/>
              </w:rPr>
            </w:pPr>
            <w:r w:rsidRPr="009F503E">
              <w:rPr>
                <w:rFonts w:ascii="Arial Nova Light" w:hAnsi="Arial Nova Light"/>
                <w:sz w:val="22"/>
                <w:szCs w:val="18"/>
              </w:rPr>
              <w:t xml:space="preserve">The </w:t>
            </w:r>
            <w:r w:rsidR="00B525FD">
              <w:rPr>
                <w:rFonts w:ascii="Arial Nova Light" w:hAnsi="Arial Nova Light"/>
                <w:sz w:val="22"/>
                <w:szCs w:val="18"/>
              </w:rPr>
              <w:t xml:space="preserve">data </w:t>
            </w:r>
            <w:r w:rsidRPr="009F503E">
              <w:rPr>
                <w:rFonts w:ascii="Arial Nova Light" w:hAnsi="Arial Nova Light"/>
                <w:sz w:val="22"/>
                <w:szCs w:val="18"/>
              </w:rPr>
              <w:t>types int, double and char* were specifically selected as the types to be varied in each sub-experiment</w:t>
            </w:r>
            <w:r w:rsidR="00B741C7" w:rsidRPr="009F503E">
              <w:rPr>
                <w:rFonts w:ascii="Arial Nova Light" w:hAnsi="Arial Nova Light"/>
                <w:sz w:val="22"/>
                <w:szCs w:val="18"/>
              </w:rPr>
              <w:t xml:space="preserve"> as they </w:t>
            </w:r>
            <w:r w:rsidR="008C5A95" w:rsidRPr="009F503E">
              <w:rPr>
                <w:rFonts w:ascii="Arial Nova Light" w:hAnsi="Arial Nova Light"/>
                <w:sz w:val="22"/>
                <w:szCs w:val="18"/>
              </w:rPr>
              <w:t>have differences in</w:t>
            </w:r>
            <w:r w:rsidR="00B741C7" w:rsidRPr="009F503E">
              <w:rPr>
                <w:rFonts w:ascii="Arial Nova Light" w:hAnsi="Arial Nova Light"/>
                <w:sz w:val="22"/>
                <w:szCs w:val="18"/>
              </w:rPr>
              <w:t xml:space="preserve"> bit width</w:t>
            </w:r>
            <w:r w:rsidR="009D1E53" w:rsidRPr="009F503E">
              <w:rPr>
                <w:rFonts w:ascii="Arial Nova Light" w:hAnsi="Arial Nova Light"/>
                <w:sz w:val="22"/>
                <w:szCs w:val="18"/>
              </w:rPr>
              <w:t xml:space="preserve"> on the Linux 64-bit application</w:t>
            </w:r>
            <w:r w:rsidR="00B741C7" w:rsidRPr="009F503E">
              <w:rPr>
                <w:rFonts w:ascii="Arial Nova Light" w:hAnsi="Arial Nova Light"/>
                <w:sz w:val="22"/>
                <w:szCs w:val="18"/>
              </w:rPr>
              <w:t>: 4</w:t>
            </w:r>
            <w:r w:rsidR="008C5A95" w:rsidRPr="009F503E">
              <w:rPr>
                <w:rFonts w:ascii="Arial Nova Light" w:hAnsi="Arial Nova Light"/>
                <w:sz w:val="22"/>
                <w:szCs w:val="18"/>
              </w:rPr>
              <w:t xml:space="preserve"> and </w:t>
            </w:r>
            <w:r w:rsidR="00B741C7" w:rsidRPr="009F503E">
              <w:rPr>
                <w:rFonts w:ascii="Arial Nova Light" w:hAnsi="Arial Nova Light"/>
                <w:sz w:val="22"/>
                <w:szCs w:val="18"/>
              </w:rPr>
              <w:t>8 bytes respectively. A further aim of the experiment w</w:t>
            </w:r>
            <w:r w:rsidR="007B7631" w:rsidRPr="009F503E">
              <w:rPr>
                <w:rFonts w:ascii="Arial Nova Light" w:hAnsi="Arial Nova Light"/>
                <w:sz w:val="22"/>
                <w:szCs w:val="18"/>
              </w:rPr>
              <w:t>as</w:t>
            </w:r>
            <w:r w:rsidR="00B741C7" w:rsidRPr="009F503E">
              <w:rPr>
                <w:rFonts w:ascii="Arial Nova Light" w:hAnsi="Arial Nova Light"/>
                <w:sz w:val="22"/>
                <w:szCs w:val="18"/>
              </w:rPr>
              <w:t xml:space="preserve"> to emulate situations in the real world where the memory allocator would be </w:t>
            </w:r>
            <w:r w:rsidR="008C5A95" w:rsidRPr="009F503E">
              <w:rPr>
                <w:rFonts w:ascii="Arial Nova Light" w:hAnsi="Arial Nova Light"/>
                <w:sz w:val="22"/>
                <w:szCs w:val="18"/>
              </w:rPr>
              <w:t>included</w:t>
            </w:r>
            <w:r w:rsidR="00B741C7" w:rsidRPr="009F503E">
              <w:rPr>
                <w:rFonts w:ascii="Arial Nova Light" w:hAnsi="Arial Nova Light"/>
                <w:sz w:val="22"/>
                <w:szCs w:val="18"/>
              </w:rPr>
              <w:t xml:space="preserve"> in programs to </w:t>
            </w:r>
            <w:r w:rsidR="008C5A95" w:rsidRPr="009F503E">
              <w:rPr>
                <w:rFonts w:ascii="Arial Nova Light" w:hAnsi="Arial Nova Light"/>
                <w:sz w:val="22"/>
                <w:szCs w:val="18"/>
              </w:rPr>
              <w:t>store</w:t>
            </w:r>
            <w:r w:rsidR="00B741C7" w:rsidRPr="009F503E">
              <w:rPr>
                <w:rFonts w:ascii="Arial Nova Light" w:hAnsi="Arial Nova Light"/>
                <w:sz w:val="22"/>
                <w:szCs w:val="18"/>
              </w:rPr>
              <w:t xml:space="preserve"> variables</w:t>
            </w:r>
            <w:r w:rsidR="007B7631" w:rsidRPr="009F503E">
              <w:rPr>
                <w:rFonts w:ascii="Arial Nova Light" w:hAnsi="Arial Nova Light"/>
                <w:sz w:val="22"/>
                <w:szCs w:val="18"/>
              </w:rPr>
              <w:t>. I</w:t>
            </w:r>
            <w:r w:rsidR="00B741C7" w:rsidRPr="009F503E">
              <w:rPr>
                <w:rFonts w:ascii="Arial Nova Light" w:hAnsi="Arial Nova Light"/>
                <w:sz w:val="22"/>
                <w:szCs w:val="18"/>
              </w:rPr>
              <w:t xml:space="preserve">t can be deduced that the int*, double* and char* types are the </w:t>
            </w:r>
            <w:r w:rsidR="008C5A95" w:rsidRPr="009F503E">
              <w:rPr>
                <w:rFonts w:ascii="Arial Nova Light" w:hAnsi="Arial Nova Light"/>
                <w:sz w:val="22"/>
                <w:szCs w:val="18"/>
              </w:rPr>
              <w:t xml:space="preserve">among </w:t>
            </w:r>
            <w:r w:rsidR="00B741C7" w:rsidRPr="009F503E">
              <w:rPr>
                <w:rFonts w:ascii="Arial Nova Light" w:hAnsi="Arial Nova Light"/>
                <w:sz w:val="22"/>
                <w:szCs w:val="18"/>
              </w:rPr>
              <w:t>most commonly used data types in these scenarios</w:t>
            </w:r>
            <w:r w:rsidR="007B7631" w:rsidRPr="009F503E">
              <w:rPr>
                <w:rFonts w:ascii="Arial Nova Light" w:hAnsi="Arial Nova Light"/>
                <w:sz w:val="22"/>
                <w:szCs w:val="18"/>
              </w:rPr>
              <w:t>; and as such t</w:t>
            </w:r>
            <w:r w:rsidR="008C5A95" w:rsidRPr="009F503E">
              <w:rPr>
                <w:rFonts w:ascii="Arial Nova Light" w:hAnsi="Arial Nova Light"/>
                <w:sz w:val="22"/>
                <w:szCs w:val="18"/>
              </w:rPr>
              <w:t>his provides a reasonable indication of the allocator’s expected performance in practical applications.</w:t>
            </w:r>
            <w:r w:rsidR="000F7611" w:rsidRPr="009F503E">
              <w:rPr>
                <w:rFonts w:ascii="Arial Nova Light" w:hAnsi="Arial Nova Light"/>
                <w:sz w:val="22"/>
                <w:szCs w:val="18"/>
              </w:rPr>
              <w:t xml:space="preserve"> </w:t>
            </w:r>
          </w:p>
          <w:p w14:paraId="10CC4A2D" w14:textId="77777777" w:rsidR="00150809" w:rsidRPr="009F503E" w:rsidRDefault="00150809" w:rsidP="009F503E">
            <w:pPr>
              <w:pStyle w:val="Content"/>
              <w:jc w:val="both"/>
              <w:rPr>
                <w:rFonts w:ascii="Arial Nova Light" w:hAnsi="Arial Nova Light"/>
                <w:sz w:val="22"/>
                <w:szCs w:val="18"/>
              </w:rPr>
            </w:pPr>
          </w:p>
          <w:p w14:paraId="084662AA" w14:textId="77777777" w:rsidR="00DF027C" w:rsidRPr="009F503E" w:rsidRDefault="000F7611" w:rsidP="009F503E">
            <w:pPr>
              <w:pStyle w:val="Content"/>
              <w:jc w:val="both"/>
              <w:rPr>
                <w:rFonts w:ascii="Arial Nova Light" w:hAnsi="Arial Nova Light"/>
                <w:sz w:val="22"/>
                <w:szCs w:val="18"/>
              </w:rPr>
            </w:pPr>
            <w:r w:rsidRPr="009F503E">
              <w:rPr>
                <w:rFonts w:ascii="Arial Nova Light" w:hAnsi="Arial Nova Light"/>
                <w:sz w:val="22"/>
                <w:szCs w:val="18"/>
              </w:rPr>
              <w:t xml:space="preserve">Statistics were gathered using the function getrusage </w:t>
            </w:r>
            <w:r w:rsidR="00150809" w:rsidRPr="009F503E">
              <w:rPr>
                <w:rFonts w:ascii="Arial Nova Light" w:hAnsi="Arial Nova Light"/>
                <w:sz w:val="22"/>
                <w:szCs w:val="18"/>
              </w:rPr>
              <w:t xml:space="preserve">for physical memory space held </w:t>
            </w:r>
            <w:r w:rsidRPr="009F503E">
              <w:rPr>
                <w:rFonts w:ascii="Arial Nova Light" w:hAnsi="Arial Nova Light"/>
                <w:sz w:val="22"/>
                <w:szCs w:val="18"/>
              </w:rPr>
              <w:t>and the chrono header file</w:t>
            </w:r>
            <w:r w:rsidR="00150809" w:rsidRPr="009F503E">
              <w:rPr>
                <w:rFonts w:ascii="Arial Nova Light" w:hAnsi="Arial Nova Light"/>
                <w:sz w:val="22"/>
                <w:szCs w:val="18"/>
              </w:rPr>
              <w:t xml:space="preserve"> to record the current interval of time taken during a stage in the test.</w:t>
            </w:r>
          </w:p>
          <w:p w14:paraId="0F43BDB9" w14:textId="77777777" w:rsidR="008C5A95" w:rsidRDefault="008C5A95" w:rsidP="00310D86">
            <w:pPr>
              <w:pStyle w:val="Content"/>
              <w:jc w:val="both"/>
              <w:rPr>
                <w:rFonts w:ascii="Arial Nova" w:hAnsi="Arial Nova"/>
              </w:rPr>
            </w:pPr>
          </w:p>
          <w:p w14:paraId="34D20AE5" w14:textId="77777777" w:rsidR="008C5A95" w:rsidRDefault="008C5A95" w:rsidP="008C5A95">
            <w:pPr>
              <w:pStyle w:val="Heading3"/>
              <w:rPr>
                <w:rFonts w:ascii="Arial Nova" w:hAnsi="Arial Nova"/>
                <w:sz w:val="32"/>
                <w:szCs w:val="32"/>
              </w:rPr>
            </w:pPr>
            <w:bookmarkStart w:id="6" w:name="_Toc18442814"/>
            <w:r w:rsidRPr="008C5A95">
              <w:rPr>
                <w:rFonts w:ascii="Arial Nova" w:hAnsi="Arial Nova"/>
                <w:sz w:val="32"/>
                <w:szCs w:val="32"/>
              </w:rPr>
              <w:t>Experimental Setup</w:t>
            </w:r>
            <w:bookmarkEnd w:id="6"/>
          </w:p>
          <w:p w14:paraId="78F8BEDE" w14:textId="77777777" w:rsidR="00E557EF" w:rsidRDefault="00E557EF" w:rsidP="00BD5C46">
            <w:r w:rsidRPr="00E557EF">
              <w:rPr>
                <w:rFonts w:ascii="Arial Nova" w:hAnsi="Arial Nova"/>
                <w:noProof/>
              </w:rPr>
              <mc:AlternateContent>
                <mc:Choice Requires="wps">
                  <w:drawing>
                    <wp:anchor distT="45720" distB="45720" distL="114300" distR="114300" simplePos="0" relativeHeight="251662336" behindDoc="0" locked="0" layoutInCell="1" allowOverlap="1" wp14:anchorId="74D8F4AA" wp14:editId="422F26E0">
                      <wp:simplePos x="0" y="0"/>
                      <wp:positionH relativeFrom="margin">
                        <wp:posOffset>3175</wp:posOffset>
                      </wp:positionH>
                      <wp:positionV relativeFrom="paragraph">
                        <wp:posOffset>297815</wp:posOffset>
                      </wp:positionV>
                      <wp:extent cx="6324600" cy="8667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866775"/>
                              </a:xfrm>
                              <a:prstGeom prst="rect">
                                <a:avLst/>
                              </a:prstGeom>
                              <a:solidFill>
                                <a:srgbClr val="FFFFFF"/>
                              </a:solidFill>
                              <a:ln w="9525">
                                <a:solidFill>
                                  <a:srgbClr val="6F8183">
                                    <a:lumMod val="40000"/>
                                    <a:lumOff val="60000"/>
                                  </a:srgbClr>
                                </a:solidFill>
                                <a:miter lim="800000"/>
                                <a:headEnd/>
                                <a:tailEnd/>
                              </a:ln>
                            </wps:spPr>
                            <wps:txbx>
                              <w:txbxContent>
                                <w:p w14:paraId="0B9980A7"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A </w:t>
                                  </w:r>
                                  <w:r w:rsidRPr="009F503E">
                                    <w:rPr>
                                      <w:rFonts w:ascii="Arial Nova Light" w:hAnsi="Arial Nova Light"/>
                                      <w:i/>
                                      <w:sz w:val="22"/>
                                      <w:szCs w:val="14"/>
                                      <w:lang w:val="en-AU"/>
                                    </w:rPr>
                                    <w:t>set</w:t>
                                  </w:r>
                                  <w:r w:rsidRPr="009F503E">
                                    <w:rPr>
                                      <w:rFonts w:ascii="Arial Nova Light" w:hAnsi="Arial Nova Light"/>
                                      <w:b w:val="0"/>
                                      <w:bCs/>
                                      <w:iCs/>
                                      <w:sz w:val="22"/>
                                      <w:szCs w:val="14"/>
                                      <w:lang w:val="en-AU"/>
                                    </w:rPr>
                                    <w:t xml:space="preserve"> of tests consists</w:t>
                                  </w:r>
                                  <w:r w:rsidRPr="009F503E">
                                    <w:rPr>
                                      <w:rFonts w:ascii="Arial Nova Light" w:hAnsi="Arial Nova Light"/>
                                      <w:i/>
                                      <w:sz w:val="22"/>
                                      <w:szCs w:val="14"/>
                                      <w:lang w:val="en-AU"/>
                                    </w:rPr>
                                    <w:t xml:space="preserve"> </w:t>
                                  </w:r>
                                  <w:r w:rsidRPr="009F503E">
                                    <w:rPr>
                                      <w:rFonts w:ascii="Arial Nova Light" w:hAnsi="Arial Nova Light"/>
                                      <w:b w:val="0"/>
                                      <w:bCs/>
                                      <w:iCs/>
                                      <w:sz w:val="22"/>
                                      <w:szCs w:val="14"/>
                                      <w:lang w:val="en-AU"/>
                                    </w:rPr>
                                    <w:t>of the structure:</w:t>
                                  </w:r>
                                </w:p>
                                <w:p w14:paraId="1AE9392C"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1. &lt;Load Capacity&gt;, </w:t>
                                  </w:r>
                                  <w:r w:rsidRPr="009F503E">
                                    <w:rPr>
                                      <w:rFonts w:ascii="Arial Nova Light" w:hAnsi="Arial Nova Light"/>
                                      <w:b w:val="0"/>
                                      <w:bCs/>
                                      <w:iCs/>
                                      <w:color w:val="514DAA" w:themeColor="accent2" w:themeShade="BF"/>
                                      <w:sz w:val="22"/>
                                      <w:szCs w:val="14"/>
                                      <w:lang w:val="en-AU"/>
                                    </w:rPr>
                                    <w:t>First Fit</w:t>
                                  </w:r>
                                  <w:r w:rsidRPr="009F503E">
                                    <w:rPr>
                                      <w:rFonts w:ascii="Arial Nova Light" w:hAnsi="Arial Nova Light"/>
                                      <w:b w:val="0"/>
                                      <w:bCs/>
                                      <w:iCs/>
                                      <w:sz w:val="22"/>
                                      <w:szCs w:val="14"/>
                                      <w:lang w:val="en-AU"/>
                                    </w:rPr>
                                    <w: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&lt;Data Type&gt;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 3 repeat runs</w:t>
                                  </w:r>
                                </w:p>
                                <w:p w14:paraId="004310CC"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2. &lt;Load Capacity&gt;, </w:t>
                                  </w:r>
                                  <w:r w:rsidRPr="009F503E">
                                    <w:rPr>
                                      <w:rFonts w:ascii="Arial Nova Light" w:hAnsi="Arial Nova Light"/>
                                      <w:b w:val="0"/>
                                      <w:bCs/>
                                      <w:iCs/>
                                      <w:color w:val="00B050"/>
                                      <w:sz w:val="22"/>
                                      <w:szCs w:val="14"/>
                                      <w:lang w:val="en-AU"/>
                                    </w:rPr>
                                    <w:t>Best Fit</w:t>
                                  </w:r>
                                  <w:r w:rsidRPr="009F503E">
                                    <w:rPr>
                                      <w:rFonts w:ascii="Arial Nova Light" w:hAnsi="Arial Nova Light"/>
                                      <w:b w:val="0"/>
                                      <w:bCs/>
                                      <w:iCs/>
                                      <w:sz w:val="22"/>
                                      <w:szCs w:val="14"/>
                                      <w:lang w:val="en-AU"/>
                                    </w:rPr>
                                    <w:t>, &lt;Data Type&gt;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 3 repeat runs</w:t>
                                  </w:r>
                                </w:p>
                                <w:p w14:paraId="27E82459"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3. &lt;Load Capacity&gt;, </w:t>
                                  </w:r>
                                  <w:r w:rsidRPr="009F503E">
                                    <w:rPr>
                                      <w:rFonts w:ascii="Arial Nova Light" w:hAnsi="Arial Nova Light"/>
                                      <w:b w:val="0"/>
                                      <w:bCs/>
                                      <w:iCs/>
                                      <w:color w:val="578793" w:themeColor="accent5" w:themeShade="BF"/>
                                      <w:sz w:val="22"/>
                                      <w:szCs w:val="14"/>
                                      <w:lang w:val="en-AU"/>
                                    </w:rPr>
                                    <w:t>Worst Fit</w:t>
                                  </w:r>
                                  <w:r w:rsidRPr="009F503E">
                                    <w:rPr>
                                      <w:rFonts w:ascii="Arial Nova Light" w:hAnsi="Arial Nova Light"/>
                                      <w:b w:val="0"/>
                                      <w:bCs/>
                                      <w:iCs/>
                                      <w:sz w:val="22"/>
                                      <w:szCs w:val="14"/>
                                      <w:lang w:val="en-AU"/>
                                    </w:rPr>
                                    <w:t>, &lt;Data Type&gt;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 3 repeat runs</w:t>
                                  </w:r>
                                </w:p>
                                <w:p w14:paraId="0FC733B1" w14:textId="77777777" w:rsidR="0045292D" w:rsidRDefault="0045292D" w:rsidP="00E557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F4AA" id="_x0000_s1028" type="#_x0000_t202" style="position:absolute;margin-left:.25pt;margin-top:23.45pt;width:498pt;height:68.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" strokecolor="#c5cdce">
                      <v:textbox>
                        <w:txbxContent>
                          <w:p w14:paraId="0B9980A7"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A </w:t>
                            </w:r>
                            <w:r w:rsidRPr="009F503E">
                              <w:rPr>
                                <w:rFonts w:ascii="Arial Nova Light" w:hAnsi="Arial Nova Light"/>
                                <w:i/>
                                <w:sz w:val="22"/>
                                <w:szCs w:val="14"/>
                                <w:lang w:val="en-AU"/>
                              </w:rPr>
                              <w:t>set</w:t>
                            </w:r>
                            <w:r w:rsidRPr="009F503E">
                              <w:rPr>
                                <w:rFonts w:ascii="Arial Nova Light" w:hAnsi="Arial Nova Light"/>
                                <w:b w:val="0"/>
                                <w:bCs/>
                                <w:iCs/>
                                <w:sz w:val="22"/>
                                <w:szCs w:val="14"/>
                                <w:lang w:val="en-AU"/>
                              </w:rPr>
                              <w:t xml:space="preserve"> of tests consists</w:t>
                            </w:r>
                            <w:r w:rsidRPr="009F503E">
                              <w:rPr>
                                <w:rFonts w:ascii="Arial Nova Light" w:hAnsi="Arial Nova Light"/>
                                <w:i/>
                                <w:sz w:val="22"/>
                                <w:szCs w:val="14"/>
                                <w:lang w:val="en-AU"/>
                              </w:rPr>
                              <w:t xml:space="preserve"> </w:t>
                            </w:r>
                            <w:r w:rsidRPr="009F503E">
                              <w:rPr>
                                <w:rFonts w:ascii="Arial Nova Light" w:hAnsi="Arial Nova Light"/>
                                <w:b w:val="0"/>
                                <w:bCs/>
                                <w:iCs/>
                                <w:sz w:val="22"/>
                                <w:szCs w:val="14"/>
                                <w:lang w:val="en-AU"/>
                              </w:rPr>
                              <w:t>of the structure:</w:t>
                            </w:r>
                          </w:p>
                          <w:p w14:paraId="1AE9392C"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1. &lt;Load Capacity&gt;, </w:t>
                            </w:r>
                            <w:r w:rsidRPr="009F503E">
                              <w:rPr>
                                <w:rFonts w:ascii="Arial Nova Light" w:hAnsi="Arial Nova Light"/>
                                <w:b w:val="0"/>
                                <w:bCs/>
                                <w:iCs/>
                                <w:color w:val="514DAA" w:themeColor="accent2" w:themeShade="BF"/>
                                <w:sz w:val="22"/>
                                <w:szCs w:val="14"/>
                                <w:lang w:val="en-AU"/>
                              </w:rPr>
                              <w:t>First Fit</w:t>
                            </w:r>
                            <w:r w:rsidRPr="009F503E">
                              <w:rPr>
                                <w:rFonts w:ascii="Arial Nova Light" w:hAnsi="Arial Nova Light"/>
                                <w:b w:val="0"/>
                                <w:bCs/>
                                <w:iCs/>
                                <w:sz w:val="22"/>
                                <w:szCs w:val="14"/>
                                <w:lang w:val="en-AU"/>
                              </w:rPr>
                              <w: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&lt;Data Type&gt;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 3 repeat runs</w:t>
                            </w:r>
                          </w:p>
                          <w:p w14:paraId="004310CC"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2. &lt;Load Capacity&gt;, </w:t>
                            </w:r>
                            <w:r w:rsidRPr="009F503E">
                              <w:rPr>
                                <w:rFonts w:ascii="Arial Nova Light" w:hAnsi="Arial Nova Light"/>
                                <w:b w:val="0"/>
                                <w:bCs/>
                                <w:iCs/>
                                <w:color w:val="00B050"/>
                                <w:sz w:val="22"/>
                                <w:szCs w:val="14"/>
                                <w:lang w:val="en-AU"/>
                              </w:rPr>
                              <w:t>Best Fit</w:t>
                            </w:r>
                            <w:r w:rsidRPr="009F503E">
                              <w:rPr>
                                <w:rFonts w:ascii="Arial Nova Light" w:hAnsi="Arial Nova Light"/>
                                <w:b w:val="0"/>
                                <w:bCs/>
                                <w:iCs/>
                                <w:sz w:val="22"/>
                                <w:szCs w:val="14"/>
                                <w:lang w:val="en-AU"/>
                              </w:rPr>
                              <w:t>, &lt;Data Type&gt;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 3 repeat runs</w:t>
                            </w:r>
                          </w:p>
                          <w:p w14:paraId="27E82459"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3. &lt;Load Capacity&gt;, </w:t>
                            </w:r>
                            <w:r w:rsidRPr="009F503E">
                              <w:rPr>
                                <w:rFonts w:ascii="Arial Nova Light" w:hAnsi="Arial Nova Light"/>
                                <w:b w:val="0"/>
                                <w:bCs/>
                                <w:iCs/>
                                <w:color w:val="578793" w:themeColor="accent5" w:themeShade="BF"/>
                                <w:sz w:val="22"/>
                                <w:szCs w:val="14"/>
                                <w:lang w:val="en-AU"/>
                              </w:rPr>
                              <w:t>Worst Fit</w:t>
                            </w:r>
                            <w:r w:rsidRPr="009F503E">
                              <w:rPr>
                                <w:rFonts w:ascii="Arial Nova Light" w:hAnsi="Arial Nova Light"/>
                                <w:b w:val="0"/>
                                <w:bCs/>
                                <w:iCs/>
                                <w:sz w:val="22"/>
                                <w:szCs w:val="14"/>
                                <w:lang w:val="en-AU"/>
                              </w:rPr>
                              <w:t>, &lt;Data Type&gt;</w:t>
                            </w:r>
                            <w:r w:rsidRPr="009F503E">
                              <w:rPr>
                                <w:rFonts w:ascii="Arial Nova Light" w:hAnsi="Arial Nova Light"/>
                                <w:b w:val="0"/>
                                <w:bCs/>
                                <w:i/>
                                <w:sz w:val="22"/>
                                <w:szCs w:val="14"/>
                                <w:lang w:val="en-AU"/>
                              </w:rPr>
                              <w:t xml:space="preserve"> </w:t>
                            </w:r>
                            <w:r w:rsidRPr="009F503E">
                              <w:rPr>
                                <w:rFonts w:ascii="Arial Nova Light" w:hAnsi="Arial Nova Light"/>
                                <w:b w:val="0"/>
                                <w:bCs/>
                                <w:iCs/>
                                <w:sz w:val="22"/>
                                <w:szCs w:val="14"/>
                                <w:lang w:val="en-AU"/>
                              </w:rPr>
                              <w:t>– 3 repeat runs</w:t>
                            </w:r>
                          </w:p>
                          <w:p w14:paraId="0FC733B1" w14:textId="77777777" w:rsidR="0045292D" w:rsidRDefault="0045292D" w:rsidP="00E557EF"/>
                        </w:txbxContent>
                      </v:textbox>
                      <w10:wrap type="square" anchorx="margin"/>
                    </v:shape>
                  </w:pict>
                </mc:Fallback>
              </mc:AlternateContent>
            </w:r>
          </w:p>
          <w:p w14:paraId="79BF3604" w14:textId="77777777" w:rsidR="00E557EF" w:rsidRDefault="00E557EF" w:rsidP="00BD5C46"/>
          <w:p w14:paraId="378842E5" w14:textId="77777777" w:rsidR="00E557EF" w:rsidRPr="00E557EF" w:rsidRDefault="00E557EF" w:rsidP="00E557EF">
            <w:pPr>
              <w:pStyle w:val="Heading4"/>
              <w:rPr>
                <w:rFonts w:ascii="Arial Nova" w:hAnsi="Arial Nova"/>
                <w:color w:val="595959" w:themeColor="text1" w:themeTint="A6"/>
              </w:rPr>
            </w:pPr>
            <w:r w:rsidRPr="00E557EF">
              <w:rPr>
                <w:rFonts w:ascii="Arial Nova" w:hAnsi="Arial Nova"/>
                <w:color w:val="595959" w:themeColor="text1" w:themeTint="A6"/>
              </w:rPr>
              <w:t>Load Capacity</w:t>
            </w:r>
          </w:p>
          <w:p w14:paraId="017B2662" w14:textId="77777777" w:rsidR="00E557EF" w:rsidRPr="00BD5C46" w:rsidRDefault="00E557EF" w:rsidP="00BD5C46"/>
        </w:tc>
      </w:tr>
      <w:bookmarkStart w:id="7" w:name="_Hlk18439359"/>
      <w:tr w:rsidR="00DF027C" w:rsidRPr="00F9030A" w14:paraId="3378E405" w14:textId="77777777" w:rsidTr="0082424D">
        <w:trPr>
          <w:trHeight w:val="1899"/>
        </w:trPr>
        <w:tc>
          <w:tcPr>
            <w:tcW w:w="9999" w:type="dxa"/>
            <w:shd w:val="clear" w:color="auto" w:fill="EEAE68"/>
            <w:vAlign w:val="center"/>
          </w:tcPr>
          <w:p w14:paraId="73C6FA2F" w14:textId="77777777" w:rsidR="00DF027C" w:rsidRPr="00F9030A" w:rsidRDefault="00DF027C" w:rsidP="00DF027C">
            <w:pPr>
              <w:pStyle w:val="EmphasisText"/>
              <w:jc w:val="center"/>
              <w:rPr>
                <w:rFonts w:ascii="Arial Nova" w:hAnsi="Arial Nova"/>
              </w:rPr>
            </w:pPr>
            <w:r w:rsidRPr="00F9030A">
              <w:rPr>
                <w:rFonts w:ascii="Arial Nova" w:hAnsi="Arial Nova"/>
                <w:noProof/>
              </w:rPr>
              <mc:AlternateContent>
                <mc:Choice Requires="wps">
                  <w:drawing>
                    <wp:inline distT="0" distB="0" distL="0" distR="0" wp14:anchorId="25F348CD" wp14:editId="013CA9C2">
                      <wp:extent cx="6174105" cy="904875"/>
                      <wp:effectExtent l="0" t="0" r="0" b="0"/>
                      <wp:docPr id="7" name="Text Box 7"/>
                      <wp:cNvGraphicFramePr/>
                      <a:graphic xmlns:a="http://schemas.openxmlformats.org/drawingml/2006/main">
                        <a:graphicData uri="http://schemas.microsoft.com/office/word/2010/wordprocessingShape">
                          <wps:wsp>
                            <wps:cNvSpPr txBox="1"/>
                            <wps:spPr>
                              <a:xfrm>
                                <a:off x="0" y="0"/>
                                <a:ext cx="6174105" cy="904875"/>
                              </a:xfrm>
                              <a:prstGeom prst="rect">
                                <a:avLst/>
                              </a:prstGeom>
                              <a:noFill/>
                              <a:ln w="6350">
                                <a:noFill/>
                              </a:ln>
                            </wps:spPr>
                            <wps:txbx>
                              <w:txbxContent>
                                <w:p w14:paraId="4D1676A5" w14:textId="77777777" w:rsidR="0045292D" w:rsidRPr="009F503E" w:rsidRDefault="0045292D" w:rsidP="00BD5C46">
                                  <w:pPr>
                                    <w:jc w:val="both"/>
                                    <w:rPr>
                                      <w:rFonts w:ascii="Arial Nova Light" w:hAnsi="Arial Nova Light"/>
                                      <w:b w:val="0"/>
                                      <w:bCs/>
                                      <w:iCs/>
                                      <w:sz w:val="22"/>
                                      <w:szCs w:val="14"/>
                                      <w:lang w:val="en-AU"/>
                                    </w:rPr>
                                  </w:pPr>
                                  <w:r w:rsidRPr="009F503E">
                                    <w:rPr>
                                      <w:rFonts w:ascii="Arial Nova" w:hAnsi="Arial Nova"/>
                                      <w:i/>
                                      <w:sz w:val="22"/>
                                      <w:szCs w:val="14"/>
                                      <w:lang w:val="en-AU"/>
                                    </w:rPr>
                                    <w:t>High Load</w:t>
                                  </w:r>
                                  <w:r w:rsidRPr="000F7611">
                                    <w:rPr>
                                      <w:rFonts w:ascii="Arial Nova" w:hAnsi="Arial Nova"/>
                                      <w:b w:val="0"/>
                                      <w:bCs/>
                                      <w:iCs/>
                                      <w:sz w:val="22"/>
                                      <w:szCs w:val="14"/>
                                      <w:lang w:val="en-AU"/>
                                    </w:rPr>
                                    <w:t xml:space="preserve"> = </w:t>
                                  </w:r>
                                  <w:r w:rsidRPr="009F503E">
                                    <w:rPr>
                                      <w:rFonts w:ascii="Arial Nova Light" w:hAnsi="Arial Nova Light"/>
                                      <w:b w:val="0"/>
                                      <w:bCs/>
                                      <w:iCs/>
                                      <w:sz w:val="22"/>
                                      <w:szCs w:val="14"/>
                                      <w:lang w:val="en-AU"/>
                                    </w:rPr>
                                    <w:t xml:space="preserve">50,000 allocations and deallocations </w:t>
                                  </w:r>
                                </w:p>
                                <w:p w14:paraId="71D26EDB" w14:textId="77777777" w:rsidR="0045292D" w:rsidRPr="009F503E" w:rsidRDefault="0045292D" w:rsidP="00BD5C46">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Free memory-block generation, allocation and deallocation are executed for each test in this respective sequence with the </w:t>
                                  </w:r>
                                  <w:r w:rsidRPr="009F503E">
                                    <w:rPr>
                                      <w:rFonts w:ascii="Arial Nova Light" w:hAnsi="Arial Nova Light"/>
                                      <w:b w:val="0"/>
                                      <w:bCs/>
                                      <w:i/>
                                      <w:sz w:val="22"/>
                                      <w:szCs w:val="14"/>
                                      <w:lang w:val="en-AU"/>
                                    </w:rPr>
                                    <w:t>High Load</w:t>
                                  </w:r>
                                  <w:r w:rsidRPr="009F503E">
                                    <w:rPr>
                                      <w:rFonts w:ascii="Arial Nova Light" w:hAnsi="Arial Nova Light"/>
                                      <w:b w:val="0"/>
                                      <w:bCs/>
                                      <w:iCs/>
                                      <w:sz w:val="22"/>
                                      <w:szCs w:val="14"/>
                                      <w:lang w:val="en-AU"/>
                                    </w:rPr>
                                    <w:t xml:space="preserve"> capacity. For every interval of 5000 iterations during each stage of the test, the current RRS and time in milliseconds were recorded.</w:t>
                                  </w:r>
                                </w:p>
                                <w:p w14:paraId="30F3BC60" w14:textId="77777777" w:rsidR="0045292D" w:rsidRDefault="0045292D" w:rsidP="00BD5C46">
                                  <w:pPr>
                                    <w:jc w:val="both"/>
                                    <w:rPr>
                                      <w:rFonts w:ascii="Arial Nova" w:hAnsi="Arial Nova"/>
                                      <w:b w:val="0"/>
                                      <w:bCs/>
                                      <w:iCs/>
                                      <w:sz w:val="24"/>
                                      <w:szCs w:val="16"/>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F348CD" id="Text Box 7" o:spid="_x0000_s1029" type="#_x0000_t202" style="width:486.1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" filled="f" stroked="f" strokeweight=".5pt">
                      <v:textbox>
                        <w:txbxContent>
                          <w:p w14:paraId="4D1676A5" w14:textId="77777777" w:rsidR="0045292D" w:rsidRPr="009F503E" w:rsidRDefault="0045292D" w:rsidP="00BD5C46">
                            <w:pPr>
                              <w:jc w:val="both"/>
                              <w:rPr>
                                <w:rFonts w:ascii="Arial Nova Light" w:hAnsi="Arial Nova Light"/>
                                <w:b w:val="0"/>
                                <w:bCs/>
                                <w:iCs/>
                                <w:sz w:val="22"/>
                                <w:szCs w:val="14"/>
                                <w:lang w:val="en-AU"/>
                              </w:rPr>
                            </w:pPr>
                            <w:r w:rsidRPr="009F503E">
                              <w:rPr>
                                <w:rFonts w:ascii="Arial Nova" w:hAnsi="Arial Nova"/>
                                <w:i/>
                                <w:sz w:val="22"/>
                                <w:szCs w:val="14"/>
                                <w:lang w:val="en-AU"/>
                              </w:rPr>
                              <w:t>High Load</w:t>
                            </w:r>
                            <w:r w:rsidRPr="000F7611">
                              <w:rPr>
                                <w:rFonts w:ascii="Arial Nova" w:hAnsi="Arial Nova"/>
                                <w:b w:val="0"/>
                                <w:bCs/>
                                <w:iCs/>
                                <w:sz w:val="22"/>
                                <w:szCs w:val="14"/>
                                <w:lang w:val="en-AU"/>
                              </w:rPr>
                              <w:t xml:space="preserve"> = </w:t>
                            </w:r>
                            <w:r w:rsidRPr="009F503E">
                              <w:rPr>
                                <w:rFonts w:ascii="Arial Nova Light" w:hAnsi="Arial Nova Light"/>
                                <w:b w:val="0"/>
                                <w:bCs/>
                                <w:iCs/>
                                <w:sz w:val="22"/>
                                <w:szCs w:val="14"/>
                                <w:lang w:val="en-AU"/>
                              </w:rPr>
                              <w:t xml:space="preserve">50,000 allocations and deallocations </w:t>
                            </w:r>
                          </w:p>
                          <w:p w14:paraId="71D26EDB" w14:textId="77777777" w:rsidR="0045292D" w:rsidRPr="009F503E" w:rsidRDefault="0045292D" w:rsidP="00BD5C46">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Free memory-block generation, allocation and deallocation are executed for each test in this respective sequence with the </w:t>
                            </w:r>
                            <w:r w:rsidRPr="009F503E">
                              <w:rPr>
                                <w:rFonts w:ascii="Arial Nova Light" w:hAnsi="Arial Nova Light"/>
                                <w:b w:val="0"/>
                                <w:bCs/>
                                <w:i/>
                                <w:sz w:val="22"/>
                                <w:szCs w:val="14"/>
                                <w:lang w:val="en-AU"/>
                              </w:rPr>
                              <w:t>High Load</w:t>
                            </w:r>
                            <w:r w:rsidRPr="009F503E">
                              <w:rPr>
                                <w:rFonts w:ascii="Arial Nova Light" w:hAnsi="Arial Nova Light"/>
                                <w:b w:val="0"/>
                                <w:bCs/>
                                <w:iCs/>
                                <w:sz w:val="22"/>
                                <w:szCs w:val="14"/>
                                <w:lang w:val="en-AU"/>
                              </w:rPr>
                              <w:t xml:space="preserve"> capacity. For every interval of 5000 iterations during each stage of the test, the current RRS and time in milliseconds were recorded.</w:t>
                            </w:r>
                          </w:p>
                          <w:p w14:paraId="30F3BC60" w14:textId="77777777" w:rsidR="0045292D" w:rsidRDefault="0045292D" w:rsidP="00BD5C46">
                            <w:pPr>
                              <w:jc w:val="both"/>
                              <w:rPr>
                                <w:rFonts w:ascii="Arial Nova" w:hAnsi="Arial Nova"/>
                                <w:b w:val="0"/>
                                <w:bCs/>
                                <w:iCs/>
                                <w:sz w:val="24"/>
                                <w:szCs w:val="16"/>
                                <w:lang w:val="en-AU"/>
                              </w:rPr>
                            </w:pPr>
                          </w:p>
                        </w:txbxContent>
                      </v:textbox>
                      <w10:anchorlock/>
                    </v:shape>
                  </w:pict>
                </mc:Fallback>
              </mc:AlternateContent>
            </w:r>
          </w:p>
        </w:tc>
      </w:tr>
      <w:bookmarkEnd w:id="7"/>
      <w:tr w:rsidR="005D6DE7" w:rsidRPr="00F9030A" w14:paraId="3AD4CEA7" w14:textId="77777777" w:rsidTr="005D6DE7">
        <w:trPr>
          <w:trHeight w:val="1899"/>
        </w:trPr>
        <w:tc>
          <w:tcPr>
            <w:tcW w:w="9999" w:type="dxa"/>
            <w:shd w:val="clear" w:color="auto" w:fill="EEE08A"/>
            <w:vAlign w:val="center"/>
          </w:tcPr>
          <w:p w14:paraId="3FD072E7" w14:textId="77777777" w:rsidR="005D6DE7" w:rsidRPr="00F9030A" w:rsidRDefault="005D6DE7" w:rsidP="00440186">
            <w:pPr>
              <w:pStyle w:val="EmphasisText"/>
              <w:jc w:val="center"/>
              <w:rPr>
                <w:rFonts w:ascii="Arial Nova" w:hAnsi="Arial Nova"/>
              </w:rPr>
            </w:pPr>
            <w:r w:rsidRPr="00F9030A">
              <w:rPr>
                <w:rFonts w:ascii="Arial Nova" w:hAnsi="Arial Nova"/>
                <w:noProof/>
              </w:rPr>
              <w:lastRenderedPageBreak/>
              <mc:AlternateContent>
                <mc:Choice Requires="wps">
                  <w:drawing>
                    <wp:inline distT="0" distB="0" distL="0" distR="0" wp14:anchorId="0F491D52" wp14:editId="02F67BDB">
                      <wp:extent cx="6174105" cy="914400"/>
                      <wp:effectExtent l="0" t="0" r="0" b="0"/>
                      <wp:docPr id="29" name="Text Box 29"/>
                      <wp:cNvGraphicFramePr/>
                      <a:graphic xmlns:a="http://schemas.openxmlformats.org/drawingml/2006/main">
                        <a:graphicData uri="http://schemas.microsoft.com/office/word/2010/wordprocessingShape">
                          <wps:wsp>
                            <wps:cNvSpPr txBox="1"/>
                            <wps:spPr>
                              <a:xfrm>
                                <a:off x="0" y="0"/>
                                <a:ext cx="6174105" cy="914400"/>
                              </a:xfrm>
                              <a:prstGeom prst="rect">
                                <a:avLst/>
                              </a:prstGeom>
                              <a:noFill/>
                              <a:ln w="6350">
                                <a:noFill/>
                              </a:ln>
                            </wps:spPr>
                            <wps:txbx>
                              <w:txbxContent>
                                <w:p w14:paraId="1F685C79" w14:textId="77777777" w:rsidR="0045292D" w:rsidRPr="009F503E" w:rsidRDefault="0045292D" w:rsidP="005D6DE7">
                                  <w:pPr>
                                    <w:jc w:val="both"/>
                                    <w:rPr>
                                      <w:rFonts w:ascii="Arial Nova Light" w:hAnsi="Arial Nova Light"/>
                                      <w:b w:val="0"/>
                                      <w:bCs/>
                                      <w:iCs/>
                                      <w:sz w:val="22"/>
                                      <w:szCs w:val="14"/>
                                      <w:lang w:val="en-AU"/>
                                    </w:rPr>
                                  </w:pPr>
                                  <w:r w:rsidRPr="009F503E">
                                    <w:rPr>
                                      <w:rFonts w:ascii="Arial Nova" w:hAnsi="Arial Nova"/>
                                      <w:i/>
                                      <w:sz w:val="22"/>
                                      <w:szCs w:val="14"/>
                                      <w:lang w:val="en-AU"/>
                                    </w:rPr>
                                    <w:t>Medium Load</w:t>
                                  </w:r>
                                  <w:r w:rsidRPr="000F7611">
                                    <w:rPr>
                                      <w:rFonts w:ascii="Arial Nova" w:hAnsi="Arial Nova"/>
                                      <w:b w:val="0"/>
                                      <w:bCs/>
                                      <w:iCs/>
                                      <w:sz w:val="22"/>
                                      <w:szCs w:val="14"/>
                                      <w:lang w:val="en-AU"/>
                                    </w:rPr>
                                    <w:t xml:space="preserve"> = </w:t>
                                  </w:r>
                                  <w:r w:rsidRPr="009F503E">
                                    <w:rPr>
                                      <w:rFonts w:ascii="Arial Nova Light" w:hAnsi="Arial Nova Light"/>
                                      <w:b w:val="0"/>
                                      <w:bCs/>
                                      <w:iCs/>
                                      <w:sz w:val="22"/>
                                      <w:szCs w:val="14"/>
                                      <w:lang w:val="en-AU"/>
                                    </w:rPr>
                                    <w:t xml:space="preserve">20,000 allocations and deallocations </w:t>
                                  </w:r>
                                </w:p>
                                <w:p w14:paraId="01B0457C" w14:textId="77777777" w:rsidR="0045292D" w:rsidRPr="009F503E" w:rsidRDefault="0045292D" w:rsidP="005D6DE7">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Free memory-block generation, allocation and deallocation are executed for each test in this respective sequence with the </w:t>
                                  </w:r>
                                  <w:r w:rsidRPr="009F503E">
                                    <w:rPr>
                                      <w:rFonts w:ascii="Arial Nova Light" w:hAnsi="Arial Nova Light"/>
                                      <w:b w:val="0"/>
                                      <w:bCs/>
                                      <w:i/>
                                      <w:sz w:val="22"/>
                                      <w:szCs w:val="14"/>
                                      <w:lang w:val="en-AU"/>
                                    </w:rPr>
                                    <w:t>Medium Load</w:t>
                                  </w:r>
                                  <w:r w:rsidRPr="009F503E">
                                    <w:rPr>
                                      <w:rFonts w:ascii="Arial Nova Light" w:hAnsi="Arial Nova Light"/>
                                      <w:b w:val="0"/>
                                      <w:bCs/>
                                      <w:iCs/>
                                      <w:sz w:val="22"/>
                                      <w:szCs w:val="14"/>
                                      <w:lang w:val="en-AU"/>
                                    </w:rPr>
                                    <w:t xml:space="preserve"> capacity. For every interval of 2000 iterations during each stage of the test, the current RRS and time in milliseconds were recorded.</w:t>
                                  </w:r>
                                </w:p>
                                <w:p w14:paraId="62664A03" w14:textId="77777777" w:rsidR="0045292D" w:rsidRDefault="0045292D" w:rsidP="005D6DE7">
                                  <w:pPr>
                                    <w:jc w:val="both"/>
                                    <w:rPr>
                                      <w:rFonts w:ascii="Arial Nova" w:hAnsi="Arial Nova"/>
                                      <w:b w:val="0"/>
                                      <w:bCs/>
                                      <w:iCs/>
                                      <w:sz w:val="24"/>
                                      <w:szCs w:val="16"/>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491D52" id="Text Box 29" o:spid="_x0000_s1030" type="#_x0000_t202" style="width:486.1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" filled="f" stroked="f" strokeweight=".5pt">
                      <v:textbox>
                        <w:txbxContent>
                          <w:p w14:paraId="1F685C79" w14:textId="77777777" w:rsidR="0045292D" w:rsidRPr="009F503E" w:rsidRDefault="0045292D" w:rsidP="005D6DE7">
                            <w:pPr>
                              <w:jc w:val="both"/>
                              <w:rPr>
                                <w:rFonts w:ascii="Arial Nova Light" w:hAnsi="Arial Nova Light"/>
                                <w:b w:val="0"/>
                                <w:bCs/>
                                <w:iCs/>
                                <w:sz w:val="22"/>
                                <w:szCs w:val="14"/>
                                <w:lang w:val="en-AU"/>
                              </w:rPr>
                            </w:pPr>
                            <w:r w:rsidRPr="009F503E">
                              <w:rPr>
                                <w:rFonts w:ascii="Arial Nova" w:hAnsi="Arial Nova"/>
                                <w:i/>
                                <w:sz w:val="22"/>
                                <w:szCs w:val="14"/>
                                <w:lang w:val="en-AU"/>
                              </w:rPr>
                              <w:t>Medium Load</w:t>
                            </w:r>
                            <w:r w:rsidRPr="000F7611">
                              <w:rPr>
                                <w:rFonts w:ascii="Arial Nova" w:hAnsi="Arial Nova"/>
                                <w:b w:val="0"/>
                                <w:bCs/>
                                <w:iCs/>
                                <w:sz w:val="22"/>
                                <w:szCs w:val="14"/>
                                <w:lang w:val="en-AU"/>
                              </w:rPr>
                              <w:t xml:space="preserve"> = </w:t>
                            </w:r>
                            <w:r w:rsidRPr="009F503E">
                              <w:rPr>
                                <w:rFonts w:ascii="Arial Nova Light" w:hAnsi="Arial Nova Light"/>
                                <w:b w:val="0"/>
                                <w:bCs/>
                                <w:iCs/>
                                <w:sz w:val="22"/>
                                <w:szCs w:val="14"/>
                                <w:lang w:val="en-AU"/>
                              </w:rPr>
                              <w:t xml:space="preserve">20,000 allocations and deallocations </w:t>
                            </w:r>
                          </w:p>
                          <w:p w14:paraId="01B0457C" w14:textId="77777777" w:rsidR="0045292D" w:rsidRPr="009F503E" w:rsidRDefault="0045292D" w:rsidP="005D6DE7">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Free memory-block generation, allocation and deallocation are executed for each test in this respective sequence with the </w:t>
                            </w:r>
                            <w:r w:rsidRPr="009F503E">
                              <w:rPr>
                                <w:rFonts w:ascii="Arial Nova Light" w:hAnsi="Arial Nova Light"/>
                                <w:b w:val="0"/>
                                <w:bCs/>
                                <w:i/>
                                <w:sz w:val="22"/>
                                <w:szCs w:val="14"/>
                                <w:lang w:val="en-AU"/>
                              </w:rPr>
                              <w:t>Medium Load</w:t>
                            </w:r>
                            <w:r w:rsidRPr="009F503E">
                              <w:rPr>
                                <w:rFonts w:ascii="Arial Nova Light" w:hAnsi="Arial Nova Light"/>
                                <w:b w:val="0"/>
                                <w:bCs/>
                                <w:iCs/>
                                <w:sz w:val="22"/>
                                <w:szCs w:val="14"/>
                                <w:lang w:val="en-AU"/>
                              </w:rPr>
                              <w:t xml:space="preserve"> capacity. For every interval of 2000 iterations during each stage of the test, the current RRS and time in milliseconds were recorded.</w:t>
                            </w:r>
                          </w:p>
                          <w:p w14:paraId="62664A03" w14:textId="77777777" w:rsidR="0045292D" w:rsidRDefault="0045292D" w:rsidP="005D6DE7">
                            <w:pPr>
                              <w:jc w:val="both"/>
                              <w:rPr>
                                <w:rFonts w:ascii="Arial Nova" w:hAnsi="Arial Nova"/>
                                <w:b w:val="0"/>
                                <w:bCs/>
                                <w:iCs/>
                                <w:sz w:val="24"/>
                                <w:szCs w:val="16"/>
                                <w:lang w:val="en-AU"/>
                              </w:rPr>
                            </w:pPr>
                          </w:p>
                        </w:txbxContent>
                      </v:textbox>
                      <w10:anchorlock/>
                    </v:shape>
                  </w:pict>
                </mc:Fallback>
              </mc:AlternateContent>
            </w:r>
          </w:p>
        </w:tc>
      </w:tr>
      <w:tr w:rsidR="00DF027C" w:rsidRPr="00F9030A" w14:paraId="2D757E38" w14:textId="77777777" w:rsidTr="00DF027C">
        <w:trPr>
          <w:trHeight w:val="5931"/>
        </w:trPr>
        <w:tc>
          <w:tcPr>
            <w:tcW w:w="9999" w:type="dxa"/>
          </w:tcPr>
          <w:tbl>
            <w:tblPr>
              <w:tblpPr w:leftFromText="180" w:rightFromText="180" w:vertAnchor="text" w:horzAnchor="margin" w:tblpY="-87"/>
              <w:tblOverlap w:val="never"/>
              <w:tblW w:w="9999" w:type="dxa"/>
              <w:tblCellMar>
                <w:left w:w="0" w:type="dxa"/>
                <w:right w:w="0" w:type="dxa"/>
              </w:tblCellMar>
              <w:tblLook w:val="0000" w:firstRow="0" w:lastRow="0" w:firstColumn="0" w:lastColumn="0" w:noHBand="0" w:noVBand="0"/>
            </w:tblPr>
            <w:tblGrid>
              <w:gridCol w:w="9999"/>
            </w:tblGrid>
            <w:tr w:rsidR="00E557EF" w:rsidRPr="00F9030A" w14:paraId="13408E14" w14:textId="77777777" w:rsidTr="005D6DE7">
              <w:trPr>
                <w:trHeight w:val="1899"/>
              </w:trPr>
              <w:tc>
                <w:tcPr>
                  <w:tcW w:w="9999" w:type="dxa"/>
                  <w:shd w:val="clear" w:color="auto" w:fill="92CEB3"/>
                  <w:vAlign w:val="center"/>
                </w:tcPr>
                <w:p w14:paraId="1108A221" w14:textId="77777777" w:rsidR="00E557EF" w:rsidRPr="00F9030A" w:rsidRDefault="00E557EF" w:rsidP="00E557EF">
                  <w:pPr>
                    <w:pStyle w:val="EmphasisText"/>
                    <w:jc w:val="center"/>
                    <w:rPr>
                      <w:rFonts w:ascii="Arial Nova" w:hAnsi="Arial Nova"/>
                    </w:rPr>
                  </w:pPr>
                  <w:r w:rsidRPr="00F9030A">
                    <w:rPr>
                      <w:rFonts w:ascii="Arial Nova" w:hAnsi="Arial Nova"/>
                      <w:noProof/>
                    </w:rPr>
                    <mc:AlternateContent>
                      <mc:Choice Requires="wps">
                        <w:drawing>
                          <wp:inline distT="0" distB="0" distL="0" distR="0" wp14:anchorId="44FA2DDA" wp14:editId="4CBDE99D">
                            <wp:extent cx="6174105" cy="885825"/>
                            <wp:effectExtent l="0" t="0" r="0" b="0"/>
                            <wp:docPr id="15" name="Text Box 15"/>
                            <wp:cNvGraphicFramePr/>
                            <a:graphic xmlns:a="http://schemas.openxmlformats.org/drawingml/2006/main">
                              <a:graphicData uri="http://schemas.microsoft.com/office/word/2010/wordprocessingShape">
                                <wps:wsp>
                                  <wps:cNvSpPr txBox="1"/>
                                  <wps:spPr>
                                    <a:xfrm>
                                      <a:off x="0" y="0"/>
                                      <a:ext cx="6174105" cy="885825"/>
                                    </a:xfrm>
                                    <a:prstGeom prst="rect">
                                      <a:avLst/>
                                    </a:prstGeom>
                                    <a:noFill/>
                                    <a:ln w="6350">
                                      <a:noFill/>
                                    </a:ln>
                                  </wps:spPr>
                                  <wps:txbx>
                                    <w:txbxContent>
                                      <w:p w14:paraId="66533CB8"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w:hAnsi="Arial Nova"/>
                                            <w:i/>
                                            <w:sz w:val="22"/>
                                            <w:szCs w:val="14"/>
                                            <w:lang w:val="en-AU"/>
                                          </w:rPr>
                                          <w:t>Low Load</w:t>
                                        </w:r>
                                        <w:r w:rsidRPr="000F7611">
                                          <w:rPr>
                                            <w:rFonts w:ascii="Arial Nova" w:hAnsi="Arial Nova"/>
                                            <w:b w:val="0"/>
                                            <w:bCs/>
                                            <w:iCs/>
                                            <w:sz w:val="22"/>
                                            <w:szCs w:val="14"/>
                                            <w:lang w:val="en-AU"/>
                                          </w:rPr>
                                          <w:t xml:space="preserve"> = </w:t>
                                        </w:r>
                                        <w:r w:rsidRPr="009F503E">
                                          <w:rPr>
                                            <w:rFonts w:ascii="Arial Nova Light" w:hAnsi="Arial Nova Light"/>
                                            <w:b w:val="0"/>
                                            <w:bCs/>
                                            <w:iCs/>
                                            <w:sz w:val="22"/>
                                            <w:szCs w:val="14"/>
                                            <w:lang w:val="en-AU"/>
                                          </w:rPr>
                                          <w:t xml:space="preserve">7,000 allocations and deallocations </w:t>
                                        </w:r>
                                      </w:p>
                                      <w:p w14:paraId="224D498B"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Free memory-block generation, allocation and deallocation are executed for each test in this respective sequence with the </w:t>
                                        </w:r>
                                        <w:r w:rsidRPr="009F503E">
                                          <w:rPr>
                                            <w:rFonts w:ascii="Arial Nova Light" w:hAnsi="Arial Nova Light"/>
                                            <w:b w:val="0"/>
                                            <w:bCs/>
                                            <w:i/>
                                            <w:sz w:val="22"/>
                                            <w:szCs w:val="14"/>
                                            <w:lang w:val="en-AU"/>
                                          </w:rPr>
                                          <w:t>Medium Load</w:t>
                                        </w:r>
                                        <w:r w:rsidRPr="009F503E">
                                          <w:rPr>
                                            <w:rFonts w:ascii="Arial Nova Light" w:hAnsi="Arial Nova Light"/>
                                            <w:b w:val="0"/>
                                            <w:bCs/>
                                            <w:iCs/>
                                            <w:sz w:val="22"/>
                                            <w:szCs w:val="14"/>
                                            <w:lang w:val="en-AU"/>
                                          </w:rPr>
                                          <w:t xml:space="preserve"> capacity. For every interval of 700 iterations during each stage of the test, the current RRS and time in milliseconds were recorded.</w:t>
                                        </w:r>
                                      </w:p>
                                      <w:p w14:paraId="0A0B2627" w14:textId="77777777" w:rsidR="0045292D" w:rsidRDefault="0045292D" w:rsidP="00E557EF">
                                        <w:pPr>
                                          <w:jc w:val="both"/>
                                          <w:rPr>
                                            <w:rFonts w:ascii="Arial Nova" w:hAnsi="Arial Nova"/>
                                            <w:b w:val="0"/>
                                            <w:bCs/>
                                            <w:iCs/>
                                            <w:sz w:val="24"/>
                                            <w:szCs w:val="16"/>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FA2DDA" id="Text Box 15" o:spid="_x0000_s1031" type="#_x0000_t202" style="width:486.1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" filled="f" stroked="f" strokeweight=".5pt">
                            <v:textbox>
                              <w:txbxContent>
                                <w:p w14:paraId="66533CB8"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w:hAnsi="Arial Nova"/>
                                      <w:i/>
                                      <w:sz w:val="22"/>
                                      <w:szCs w:val="14"/>
                                      <w:lang w:val="en-AU"/>
                                    </w:rPr>
                                    <w:t>Low Load</w:t>
                                  </w:r>
                                  <w:r w:rsidRPr="000F7611">
                                    <w:rPr>
                                      <w:rFonts w:ascii="Arial Nova" w:hAnsi="Arial Nova"/>
                                      <w:b w:val="0"/>
                                      <w:bCs/>
                                      <w:iCs/>
                                      <w:sz w:val="22"/>
                                      <w:szCs w:val="14"/>
                                      <w:lang w:val="en-AU"/>
                                    </w:rPr>
                                    <w:t xml:space="preserve"> = </w:t>
                                  </w:r>
                                  <w:r w:rsidRPr="009F503E">
                                    <w:rPr>
                                      <w:rFonts w:ascii="Arial Nova Light" w:hAnsi="Arial Nova Light"/>
                                      <w:b w:val="0"/>
                                      <w:bCs/>
                                      <w:iCs/>
                                      <w:sz w:val="22"/>
                                      <w:szCs w:val="14"/>
                                      <w:lang w:val="en-AU"/>
                                    </w:rPr>
                                    <w:t xml:space="preserve">7,000 allocations and deallocations </w:t>
                                  </w:r>
                                </w:p>
                                <w:p w14:paraId="224D498B" w14:textId="77777777" w:rsidR="0045292D" w:rsidRPr="009F503E" w:rsidRDefault="0045292D" w:rsidP="00E557EF">
                                  <w:pPr>
                                    <w:jc w:val="both"/>
                                    <w:rPr>
                                      <w:rFonts w:ascii="Arial Nova Light" w:hAnsi="Arial Nova Light"/>
                                      <w:b w:val="0"/>
                                      <w:bCs/>
                                      <w:iCs/>
                                      <w:sz w:val="22"/>
                                      <w:szCs w:val="14"/>
                                      <w:lang w:val="en-AU"/>
                                    </w:rPr>
                                  </w:pPr>
                                  <w:r w:rsidRPr="009F503E">
                                    <w:rPr>
                                      <w:rFonts w:ascii="Arial Nova Light" w:hAnsi="Arial Nova Light"/>
                                      <w:b w:val="0"/>
                                      <w:bCs/>
                                      <w:iCs/>
                                      <w:sz w:val="22"/>
                                      <w:szCs w:val="14"/>
                                      <w:lang w:val="en-AU"/>
                                    </w:rPr>
                                    <w:t xml:space="preserve">Free memory-block generation, allocation and deallocation are executed for each test in this respective sequence with the </w:t>
                                  </w:r>
                                  <w:r w:rsidRPr="009F503E">
                                    <w:rPr>
                                      <w:rFonts w:ascii="Arial Nova Light" w:hAnsi="Arial Nova Light"/>
                                      <w:b w:val="0"/>
                                      <w:bCs/>
                                      <w:i/>
                                      <w:sz w:val="22"/>
                                      <w:szCs w:val="14"/>
                                      <w:lang w:val="en-AU"/>
                                    </w:rPr>
                                    <w:t>Medium Load</w:t>
                                  </w:r>
                                  <w:r w:rsidRPr="009F503E">
                                    <w:rPr>
                                      <w:rFonts w:ascii="Arial Nova Light" w:hAnsi="Arial Nova Light"/>
                                      <w:b w:val="0"/>
                                      <w:bCs/>
                                      <w:iCs/>
                                      <w:sz w:val="22"/>
                                      <w:szCs w:val="14"/>
                                      <w:lang w:val="en-AU"/>
                                    </w:rPr>
                                    <w:t xml:space="preserve"> capacity. For every interval of 700 iterations during each stage of the test, the current RRS and time in milliseconds were recorded.</w:t>
                                  </w:r>
                                </w:p>
                                <w:p w14:paraId="0A0B2627" w14:textId="77777777" w:rsidR="0045292D" w:rsidRDefault="0045292D" w:rsidP="00E557EF">
                                  <w:pPr>
                                    <w:jc w:val="both"/>
                                    <w:rPr>
                                      <w:rFonts w:ascii="Arial Nova" w:hAnsi="Arial Nova"/>
                                      <w:b w:val="0"/>
                                      <w:bCs/>
                                      <w:iCs/>
                                      <w:sz w:val="24"/>
                                      <w:szCs w:val="16"/>
                                      <w:lang w:val="en-AU"/>
                                    </w:rPr>
                                  </w:pPr>
                                </w:p>
                              </w:txbxContent>
                            </v:textbox>
                            <w10:anchorlock/>
                          </v:shape>
                        </w:pict>
                      </mc:Fallback>
                    </mc:AlternateContent>
                  </w:r>
                </w:p>
              </w:tc>
            </w:tr>
          </w:tbl>
          <w:p w14:paraId="2E9750AF" w14:textId="77777777" w:rsidR="00134847" w:rsidRPr="00F9030A" w:rsidRDefault="00134847" w:rsidP="00DF027C">
            <w:pPr>
              <w:pStyle w:val="EmphasisText"/>
              <w:rPr>
                <w:rFonts w:ascii="Arial Nova" w:hAnsi="Arial Nova"/>
                <w:i/>
                <w:sz w:val="36"/>
              </w:rPr>
            </w:pPr>
          </w:p>
          <w:p w14:paraId="7DFF24FC" w14:textId="77777777" w:rsidR="006E2A0E" w:rsidRPr="009F503E" w:rsidRDefault="003513DE" w:rsidP="00593819">
            <w:pPr>
              <w:pStyle w:val="Content"/>
              <w:jc w:val="both"/>
              <w:rPr>
                <w:rFonts w:ascii="Arial Nova Light" w:hAnsi="Arial Nova Light"/>
                <w:sz w:val="22"/>
                <w:szCs w:val="18"/>
              </w:rPr>
            </w:pPr>
            <w:r w:rsidRPr="009F503E">
              <w:rPr>
                <w:rFonts w:ascii="Arial Nova Light" w:hAnsi="Arial Nova Light"/>
                <w:sz w:val="22"/>
                <w:szCs w:val="18"/>
              </w:rPr>
              <w:t xml:space="preserve">In total, there were </w:t>
            </w:r>
            <w:r w:rsidRPr="009F503E">
              <w:rPr>
                <w:rFonts w:ascii="Arial Nova Light" w:hAnsi="Arial Nova Light"/>
                <w:b/>
                <w:bCs/>
                <w:i/>
                <w:iCs/>
                <w:sz w:val="22"/>
                <w:szCs w:val="18"/>
              </w:rPr>
              <w:t xml:space="preserve">9 distinct sets of tests </w:t>
            </w:r>
            <w:r w:rsidRPr="009F503E">
              <w:rPr>
                <w:rFonts w:ascii="Arial Nova Light" w:hAnsi="Arial Nova Light"/>
                <w:sz w:val="22"/>
                <w:szCs w:val="18"/>
              </w:rPr>
              <w:t xml:space="preserve">in the experiment, and each set was a sub-experiment to assess the independent variable: the </w:t>
            </w:r>
            <w:r w:rsidR="00803A92" w:rsidRPr="009F503E">
              <w:rPr>
                <w:rFonts w:ascii="Arial Nova Light" w:hAnsi="Arial Nova Light"/>
                <w:sz w:val="22"/>
                <w:szCs w:val="18"/>
              </w:rPr>
              <w:t xml:space="preserve">memory </w:t>
            </w:r>
            <w:r w:rsidRPr="009F503E">
              <w:rPr>
                <w:rFonts w:ascii="Arial Nova Light" w:hAnsi="Arial Nova Light"/>
                <w:sz w:val="22"/>
                <w:szCs w:val="18"/>
              </w:rPr>
              <w:t xml:space="preserve">allocation schema. </w:t>
            </w:r>
          </w:p>
          <w:p w14:paraId="403AC877" w14:textId="77777777" w:rsidR="006E2A0E" w:rsidRPr="009F503E" w:rsidRDefault="006E2A0E" w:rsidP="00593819">
            <w:pPr>
              <w:pStyle w:val="Content"/>
              <w:jc w:val="both"/>
              <w:rPr>
                <w:rFonts w:ascii="Arial Nova Light" w:hAnsi="Arial Nova Light"/>
                <w:sz w:val="22"/>
                <w:szCs w:val="18"/>
              </w:rPr>
            </w:pPr>
          </w:p>
          <w:p w14:paraId="2A294CE2" w14:textId="77777777" w:rsidR="00DF027C" w:rsidRPr="009F503E" w:rsidRDefault="003513DE" w:rsidP="00593819">
            <w:pPr>
              <w:pStyle w:val="Content"/>
              <w:jc w:val="both"/>
              <w:rPr>
                <w:rFonts w:ascii="Arial Nova Light" w:hAnsi="Arial Nova Light"/>
                <w:sz w:val="22"/>
                <w:szCs w:val="18"/>
              </w:rPr>
            </w:pPr>
            <w:r w:rsidRPr="009F503E">
              <w:rPr>
                <w:rFonts w:ascii="Arial Nova Light" w:hAnsi="Arial Nova Light"/>
                <w:sz w:val="22"/>
                <w:szCs w:val="18"/>
              </w:rPr>
              <w:t xml:space="preserve">For each set, the </w:t>
            </w:r>
            <w:r w:rsidR="00803A92" w:rsidRPr="009F503E">
              <w:rPr>
                <w:rFonts w:ascii="Arial Nova Light" w:hAnsi="Arial Nova Light"/>
                <w:sz w:val="22"/>
                <w:szCs w:val="18"/>
              </w:rPr>
              <w:t xml:space="preserve">factors &lt;Load Capacity&gt; and &lt;Data Type&gt; were kept constant in order to observe the outcome of switching allocation strategies alone, on the memory space used and the total time taken for the test to run to completion. Once all sets of tests </w:t>
            </w:r>
            <w:r w:rsidR="006E2A0E" w:rsidRPr="009F503E">
              <w:rPr>
                <w:rFonts w:ascii="Arial Nova Light" w:hAnsi="Arial Nova Light"/>
                <w:sz w:val="22"/>
                <w:szCs w:val="18"/>
              </w:rPr>
              <w:t>were</w:t>
            </w:r>
            <w:r w:rsidR="00803A92" w:rsidRPr="009F503E">
              <w:rPr>
                <w:rFonts w:ascii="Arial Nova Light" w:hAnsi="Arial Nova Light"/>
                <w:sz w:val="22"/>
                <w:szCs w:val="18"/>
              </w:rPr>
              <w:t xml:space="preserve"> completed, </w:t>
            </w:r>
            <w:r w:rsidR="006E2A0E" w:rsidRPr="009F503E">
              <w:rPr>
                <w:rFonts w:ascii="Arial Nova Light" w:hAnsi="Arial Nova Light"/>
                <w:sz w:val="22"/>
                <w:szCs w:val="18"/>
              </w:rPr>
              <w:t>the load capacity and data type factors could</w:t>
            </w:r>
            <w:r w:rsidR="00593819" w:rsidRPr="009F503E">
              <w:rPr>
                <w:rFonts w:ascii="Arial Nova Light" w:hAnsi="Arial Nova Light"/>
                <w:sz w:val="22"/>
                <w:szCs w:val="18"/>
              </w:rPr>
              <w:t xml:space="preserve"> then</w:t>
            </w:r>
            <w:r w:rsidR="006E2A0E" w:rsidRPr="009F503E">
              <w:rPr>
                <w:rFonts w:ascii="Arial Nova Light" w:hAnsi="Arial Nova Light"/>
                <w:sz w:val="22"/>
                <w:szCs w:val="18"/>
              </w:rPr>
              <w:t xml:space="preserve"> be compared across the sets to recognise patterns.</w:t>
            </w:r>
            <w:r w:rsidR="00593819" w:rsidRPr="009F503E">
              <w:rPr>
                <w:rFonts w:ascii="Arial Nova Light" w:hAnsi="Arial Nova Light"/>
                <w:sz w:val="22"/>
                <w:szCs w:val="18"/>
              </w:rPr>
              <w:t xml:space="preserve"> </w:t>
            </w:r>
            <w:r w:rsidR="00593819" w:rsidRPr="009F503E">
              <w:rPr>
                <w:rFonts w:ascii="Arial Nova Light" w:hAnsi="Arial Nova Light"/>
                <w:b/>
                <w:bCs/>
                <w:i/>
                <w:iCs/>
                <w:sz w:val="22"/>
                <w:szCs w:val="18"/>
              </w:rPr>
              <w:t>e.g.</w:t>
            </w:r>
          </w:p>
          <w:p w14:paraId="0D7730CD" w14:textId="77777777" w:rsidR="00DF027C" w:rsidRPr="00247D63" w:rsidRDefault="00B95256" w:rsidP="00DF027C">
            <w:pPr>
              <w:pStyle w:val="Content"/>
              <w:rPr>
                <w:rFonts w:ascii="Arial Nova" w:hAnsi="Arial Nova"/>
                <w:sz w:val="24"/>
                <w:szCs w:val="20"/>
              </w:rPr>
            </w:pPr>
            <w:r w:rsidRPr="00E557EF">
              <w:rPr>
                <w:rFonts w:ascii="Arial Nova" w:hAnsi="Arial Nova"/>
                <w:noProof/>
              </w:rPr>
              <mc:AlternateContent>
                <mc:Choice Requires="wps">
                  <w:drawing>
                    <wp:anchor distT="45720" distB="45720" distL="114300" distR="114300" simplePos="0" relativeHeight="251666432" behindDoc="0" locked="0" layoutInCell="1" allowOverlap="1" wp14:anchorId="2CB803ED" wp14:editId="2A7B7769">
                      <wp:simplePos x="0" y="0"/>
                      <wp:positionH relativeFrom="margin">
                        <wp:posOffset>3072130</wp:posOffset>
                      </wp:positionH>
                      <wp:positionV relativeFrom="paragraph">
                        <wp:posOffset>257175</wp:posOffset>
                      </wp:positionV>
                      <wp:extent cx="3181350" cy="9239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923925"/>
                              </a:xfrm>
                              <a:prstGeom prst="rect">
                                <a:avLst/>
                              </a:prstGeom>
                              <a:solidFill>
                                <a:srgbClr val="FFFFFF"/>
                              </a:solidFill>
                              <a:ln w="9525">
                                <a:solidFill>
                                  <a:srgbClr val="6F8183">
                                    <a:lumMod val="40000"/>
                                    <a:lumOff val="60000"/>
                                  </a:srgbClr>
                                </a:solidFill>
                                <a:miter lim="800000"/>
                                <a:headEnd/>
                                <a:tailEnd/>
                              </a:ln>
                            </wps:spPr>
                            <wps:txbx>
                              <w:txbxContent>
                                <w:p w14:paraId="28478CA4" w14:textId="77777777" w:rsidR="0045292D" w:rsidRPr="009F503E" w:rsidRDefault="0045292D" w:rsidP="00593819">
                                  <w:pPr>
                                    <w:jc w:val="both"/>
                                    <w:rPr>
                                      <w:rFonts w:ascii="Arial Nova Light" w:hAnsi="Arial Nova Light"/>
                                      <w:b w:val="0"/>
                                      <w:bCs/>
                                      <w:i/>
                                      <w:sz w:val="22"/>
                                      <w:szCs w:val="14"/>
                                      <w:lang w:val="en-AU"/>
                                    </w:rPr>
                                  </w:pPr>
                                  <w:r w:rsidRPr="009F503E">
                                    <w:rPr>
                                      <w:rFonts w:ascii="Arial Nova Light" w:hAnsi="Arial Nova Light"/>
                                      <w:b w:val="0"/>
                                      <w:bCs/>
                                      <w:i/>
                                      <w:sz w:val="22"/>
                                      <w:szCs w:val="14"/>
                                      <w:lang w:val="en-AU"/>
                                    </w:rPr>
                                    <w:t>Set 2</w:t>
                                  </w:r>
                                </w:p>
                                <w:p w14:paraId="5BEB4897"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1. Low Load, </w:t>
                                  </w:r>
                                  <w:r w:rsidRPr="009F503E">
                                    <w:rPr>
                                      <w:rFonts w:ascii="Arial Nova Light" w:hAnsi="Arial Nova Light"/>
                                      <w:b w:val="0"/>
                                      <w:bCs/>
                                      <w:i/>
                                      <w:color w:val="595959" w:themeColor="text1" w:themeTint="A6"/>
                                      <w:sz w:val="22"/>
                                      <w:szCs w:val="14"/>
                                      <w:lang w:val="en-AU"/>
                                    </w:rPr>
                                    <w:t xml:space="preserve">First Fit, </w:t>
                                  </w:r>
                                  <w:r w:rsidRPr="009F503E">
                                    <w:rPr>
                                      <w:rFonts w:ascii="Arial Nova Light" w:hAnsi="Arial Nova Light"/>
                                      <w:b w:val="0"/>
                                      <w:bCs/>
                                      <w:iCs/>
                                      <w:color w:val="595959" w:themeColor="text1" w:themeTint="A6"/>
                                      <w:sz w:val="22"/>
                                      <w:szCs w:val="14"/>
                                      <w:lang w:val="en-AU"/>
                                    </w:rPr>
                                    <w:t>double</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6C4CC0F7"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2. Low Load, </w:t>
                                  </w:r>
                                  <w:r w:rsidRPr="009F503E">
                                    <w:rPr>
                                      <w:rFonts w:ascii="Arial Nova Light" w:hAnsi="Arial Nova Light"/>
                                      <w:b w:val="0"/>
                                      <w:bCs/>
                                      <w:i/>
                                      <w:color w:val="595959" w:themeColor="text1" w:themeTint="A6"/>
                                      <w:sz w:val="22"/>
                                      <w:szCs w:val="14"/>
                                      <w:lang w:val="en-AU"/>
                                    </w:rPr>
                                    <w:t xml:space="preserve">Best Fit, </w:t>
                                  </w:r>
                                  <w:r w:rsidRPr="009F503E">
                                    <w:rPr>
                                      <w:rFonts w:ascii="Arial Nova Light" w:hAnsi="Arial Nova Light"/>
                                      <w:b w:val="0"/>
                                      <w:bCs/>
                                      <w:iCs/>
                                      <w:color w:val="595959" w:themeColor="text1" w:themeTint="A6"/>
                                      <w:sz w:val="22"/>
                                      <w:szCs w:val="14"/>
                                      <w:lang w:val="en-AU"/>
                                    </w:rPr>
                                    <w:t>double</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5793A416"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3. Low Load, </w:t>
                                  </w:r>
                                  <w:r w:rsidRPr="009F503E">
                                    <w:rPr>
                                      <w:rFonts w:ascii="Arial Nova Light" w:hAnsi="Arial Nova Light"/>
                                      <w:b w:val="0"/>
                                      <w:bCs/>
                                      <w:i/>
                                      <w:color w:val="595959" w:themeColor="text1" w:themeTint="A6"/>
                                      <w:sz w:val="22"/>
                                      <w:szCs w:val="14"/>
                                      <w:lang w:val="en-AU"/>
                                    </w:rPr>
                                    <w:t>Worst Fit,</w:t>
                                  </w:r>
                                  <w:r w:rsidRPr="009F503E">
                                    <w:rPr>
                                      <w:rFonts w:ascii="Arial Nova Light" w:hAnsi="Arial Nova Light"/>
                                      <w:b w:val="0"/>
                                      <w:bCs/>
                                      <w:iCs/>
                                      <w:color w:val="595959" w:themeColor="text1" w:themeTint="A6"/>
                                      <w:sz w:val="22"/>
                                      <w:szCs w:val="14"/>
                                      <w:lang w:val="en-AU"/>
                                    </w:rPr>
                                    <w:t xml:space="preserve"> double</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560AD09C" w14:textId="77777777" w:rsidR="0045292D" w:rsidRDefault="0045292D" w:rsidP="005938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03ED" id="_x0000_s1032" type="#_x0000_t202" style="position:absolute;margin-left:241.9pt;margin-top:20.25pt;width:250.5pt;height:7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" strokecolor="#c5cdce">
                      <v:textbox>
                        <w:txbxContent>
                          <w:p w14:paraId="28478CA4" w14:textId="77777777" w:rsidR="0045292D" w:rsidRPr="009F503E" w:rsidRDefault="0045292D" w:rsidP="00593819">
                            <w:pPr>
                              <w:jc w:val="both"/>
                              <w:rPr>
                                <w:rFonts w:ascii="Arial Nova Light" w:hAnsi="Arial Nova Light"/>
                                <w:b w:val="0"/>
                                <w:bCs/>
                                <w:i/>
                                <w:sz w:val="22"/>
                                <w:szCs w:val="14"/>
                                <w:lang w:val="en-AU"/>
                              </w:rPr>
                            </w:pPr>
                            <w:r w:rsidRPr="009F503E">
                              <w:rPr>
                                <w:rFonts w:ascii="Arial Nova Light" w:hAnsi="Arial Nova Light"/>
                                <w:b w:val="0"/>
                                <w:bCs/>
                                <w:i/>
                                <w:sz w:val="22"/>
                                <w:szCs w:val="14"/>
                                <w:lang w:val="en-AU"/>
                              </w:rPr>
                              <w:t>Set 2</w:t>
                            </w:r>
                          </w:p>
                          <w:p w14:paraId="5BEB4897"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1. Low Load, </w:t>
                            </w:r>
                            <w:r w:rsidRPr="009F503E">
                              <w:rPr>
                                <w:rFonts w:ascii="Arial Nova Light" w:hAnsi="Arial Nova Light"/>
                                <w:b w:val="0"/>
                                <w:bCs/>
                                <w:i/>
                                <w:color w:val="595959" w:themeColor="text1" w:themeTint="A6"/>
                                <w:sz w:val="22"/>
                                <w:szCs w:val="14"/>
                                <w:lang w:val="en-AU"/>
                              </w:rPr>
                              <w:t xml:space="preserve">First Fit, </w:t>
                            </w:r>
                            <w:r w:rsidRPr="009F503E">
                              <w:rPr>
                                <w:rFonts w:ascii="Arial Nova Light" w:hAnsi="Arial Nova Light"/>
                                <w:b w:val="0"/>
                                <w:bCs/>
                                <w:iCs/>
                                <w:color w:val="595959" w:themeColor="text1" w:themeTint="A6"/>
                                <w:sz w:val="22"/>
                                <w:szCs w:val="14"/>
                                <w:lang w:val="en-AU"/>
                              </w:rPr>
                              <w:t>double</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6C4CC0F7"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2. Low Load, </w:t>
                            </w:r>
                            <w:r w:rsidRPr="009F503E">
                              <w:rPr>
                                <w:rFonts w:ascii="Arial Nova Light" w:hAnsi="Arial Nova Light"/>
                                <w:b w:val="0"/>
                                <w:bCs/>
                                <w:i/>
                                <w:color w:val="595959" w:themeColor="text1" w:themeTint="A6"/>
                                <w:sz w:val="22"/>
                                <w:szCs w:val="14"/>
                                <w:lang w:val="en-AU"/>
                              </w:rPr>
                              <w:t xml:space="preserve">Best Fit, </w:t>
                            </w:r>
                            <w:r w:rsidRPr="009F503E">
                              <w:rPr>
                                <w:rFonts w:ascii="Arial Nova Light" w:hAnsi="Arial Nova Light"/>
                                <w:b w:val="0"/>
                                <w:bCs/>
                                <w:iCs/>
                                <w:color w:val="595959" w:themeColor="text1" w:themeTint="A6"/>
                                <w:sz w:val="22"/>
                                <w:szCs w:val="14"/>
                                <w:lang w:val="en-AU"/>
                              </w:rPr>
                              <w:t>double</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5793A416"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3. Low Load, </w:t>
                            </w:r>
                            <w:r w:rsidRPr="009F503E">
                              <w:rPr>
                                <w:rFonts w:ascii="Arial Nova Light" w:hAnsi="Arial Nova Light"/>
                                <w:b w:val="0"/>
                                <w:bCs/>
                                <w:i/>
                                <w:color w:val="595959" w:themeColor="text1" w:themeTint="A6"/>
                                <w:sz w:val="22"/>
                                <w:szCs w:val="14"/>
                                <w:lang w:val="en-AU"/>
                              </w:rPr>
                              <w:t>Worst Fit,</w:t>
                            </w:r>
                            <w:r w:rsidRPr="009F503E">
                              <w:rPr>
                                <w:rFonts w:ascii="Arial Nova Light" w:hAnsi="Arial Nova Light"/>
                                <w:b w:val="0"/>
                                <w:bCs/>
                                <w:iCs/>
                                <w:color w:val="595959" w:themeColor="text1" w:themeTint="A6"/>
                                <w:sz w:val="22"/>
                                <w:szCs w:val="14"/>
                                <w:lang w:val="en-AU"/>
                              </w:rPr>
                              <w:t xml:space="preserve"> double</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560AD09C" w14:textId="77777777" w:rsidR="0045292D" w:rsidRDefault="0045292D" w:rsidP="00593819"/>
                        </w:txbxContent>
                      </v:textbox>
                      <w10:wrap type="square" anchorx="margin"/>
                    </v:shape>
                  </w:pict>
                </mc:Fallback>
              </mc:AlternateContent>
            </w:r>
            <w:r w:rsidRPr="00E557EF">
              <w:rPr>
                <w:rFonts w:ascii="Arial Nova" w:hAnsi="Arial Nova"/>
                <w:noProof/>
              </w:rPr>
              <mc:AlternateContent>
                <mc:Choice Requires="wps">
                  <w:drawing>
                    <wp:anchor distT="45720" distB="45720" distL="114300" distR="114300" simplePos="0" relativeHeight="251664384" behindDoc="0" locked="0" layoutInCell="1" allowOverlap="1" wp14:anchorId="5DA0C897" wp14:editId="7C3C33B3">
                      <wp:simplePos x="0" y="0"/>
                      <wp:positionH relativeFrom="margin">
                        <wp:posOffset>5080</wp:posOffset>
                      </wp:positionH>
                      <wp:positionV relativeFrom="paragraph">
                        <wp:posOffset>257175</wp:posOffset>
                      </wp:positionV>
                      <wp:extent cx="3048000" cy="9239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923925"/>
                              </a:xfrm>
                              <a:prstGeom prst="rect">
                                <a:avLst/>
                              </a:prstGeom>
                              <a:solidFill>
                                <a:srgbClr val="FFFFFF"/>
                              </a:solidFill>
                              <a:ln w="9525">
                                <a:solidFill>
                                  <a:srgbClr val="6F8183">
                                    <a:lumMod val="40000"/>
                                    <a:lumOff val="60000"/>
                                  </a:srgbClr>
                                </a:solidFill>
                                <a:miter lim="800000"/>
                                <a:headEnd/>
                                <a:tailEnd/>
                              </a:ln>
                            </wps:spPr>
                            <wps:txbx>
                              <w:txbxContent>
                                <w:p w14:paraId="11FB74E0" w14:textId="77777777" w:rsidR="0045292D" w:rsidRPr="009F503E" w:rsidRDefault="0045292D" w:rsidP="00593819">
                                  <w:pPr>
                                    <w:jc w:val="both"/>
                                    <w:rPr>
                                      <w:rFonts w:ascii="Arial Nova Light" w:hAnsi="Arial Nova Light"/>
                                      <w:b w:val="0"/>
                                      <w:bCs/>
                                      <w:i/>
                                      <w:sz w:val="22"/>
                                      <w:szCs w:val="14"/>
                                      <w:lang w:val="en-AU"/>
                                    </w:rPr>
                                  </w:pPr>
                                  <w:r w:rsidRPr="009F503E">
                                    <w:rPr>
                                      <w:rFonts w:ascii="Arial Nova Light" w:hAnsi="Arial Nova Light"/>
                                      <w:b w:val="0"/>
                                      <w:bCs/>
                                      <w:i/>
                                      <w:sz w:val="22"/>
                                      <w:szCs w:val="14"/>
                                      <w:lang w:val="en-AU"/>
                                    </w:rPr>
                                    <w:t>Set 1</w:t>
                                  </w:r>
                                </w:p>
                                <w:p w14:paraId="76BF8279"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1. High Load, </w:t>
                                  </w:r>
                                  <w:r w:rsidRPr="009F503E">
                                    <w:rPr>
                                      <w:rFonts w:ascii="Arial Nova Light" w:hAnsi="Arial Nova Light"/>
                                      <w:b w:val="0"/>
                                      <w:bCs/>
                                      <w:i/>
                                      <w:color w:val="595959" w:themeColor="text1" w:themeTint="A6"/>
                                      <w:sz w:val="22"/>
                                      <w:szCs w:val="14"/>
                                      <w:lang w:val="en-AU"/>
                                    </w:rPr>
                                    <w:t>First Fit</w:t>
                                  </w:r>
                                  <w:r w:rsidRPr="009F503E">
                                    <w:rPr>
                                      <w:rFonts w:ascii="Arial Nova Light" w:hAnsi="Arial Nova Light"/>
                                      <w:b w:val="0"/>
                                      <w:bCs/>
                                      <w:iCs/>
                                      <w:color w:val="595959" w:themeColor="text1" w:themeTint="A6"/>
                                      <w:sz w:val="22"/>
                                      <w:szCs w:val="14"/>
                                      <w:lang w:val="en-AU"/>
                                    </w:rPr>
                                    <w:t>, int – 3 repeat runs</w:t>
                                  </w:r>
                                </w:p>
                                <w:p w14:paraId="2BFD58A4"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2. High Load, </w:t>
                                  </w:r>
                                  <w:r w:rsidRPr="009F503E">
                                    <w:rPr>
                                      <w:rFonts w:ascii="Arial Nova Light" w:hAnsi="Arial Nova Light"/>
                                      <w:b w:val="0"/>
                                      <w:bCs/>
                                      <w:i/>
                                      <w:color w:val="595959" w:themeColor="text1" w:themeTint="A6"/>
                                      <w:sz w:val="22"/>
                                      <w:szCs w:val="14"/>
                                      <w:lang w:val="en-AU"/>
                                    </w:rPr>
                                    <w:t xml:space="preserve">Best Fit, </w:t>
                                  </w:r>
                                  <w:r w:rsidRPr="009F503E">
                                    <w:rPr>
                                      <w:rFonts w:ascii="Arial Nova Light" w:hAnsi="Arial Nova Light"/>
                                      <w:b w:val="0"/>
                                      <w:bCs/>
                                      <w:iCs/>
                                      <w:color w:val="595959" w:themeColor="text1" w:themeTint="A6"/>
                                      <w:sz w:val="22"/>
                                      <w:szCs w:val="14"/>
                                      <w:lang w:val="en-AU"/>
                                    </w:rPr>
                                    <w:t>int</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313E48A5"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3. High Load, </w:t>
                                  </w:r>
                                  <w:r w:rsidRPr="009F503E">
                                    <w:rPr>
                                      <w:rFonts w:ascii="Arial Nova Light" w:hAnsi="Arial Nova Light"/>
                                      <w:b w:val="0"/>
                                      <w:bCs/>
                                      <w:i/>
                                      <w:color w:val="595959" w:themeColor="text1" w:themeTint="A6"/>
                                      <w:sz w:val="22"/>
                                      <w:szCs w:val="14"/>
                                      <w:lang w:val="en-AU"/>
                                    </w:rPr>
                                    <w:t xml:space="preserve">Worst Fit, </w:t>
                                  </w:r>
                                  <w:r w:rsidRPr="009F503E">
                                    <w:rPr>
                                      <w:rFonts w:ascii="Arial Nova Light" w:hAnsi="Arial Nova Light"/>
                                      <w:b w:val="0"/>
                                      <w:bCs/>
                                      <w:iCs/>
                                      <w:color w:val="595959" w:themeColor="text1" w:themeTint="A6"/>
                                      <w:sz w:val="22"/>
                                      <w:szCs w:val="14"/>
                                      <w:lang w:val="en-AU"/>
                                    </w:rPr>
                                    <w:t>int</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3D75BD34" w14:textId="77777777" w:rsidR="0045292D" w:rsidRDefault="0045292D" w:rsidP="005938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0C897" id="_x0000_s1033" type="#_x0000_t202" style="position:absolute;margin-left:.4pt;margin-top:20.25pt;width:240pt;height:7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" strokecolor="#c5cdce">
                      <v:textbox>
                        <w:txbxContent>
                          <w:p w14:paraId="11FB74E0" w14:textId="77777777" w:rsidR="0045292D" w:rsidRPr="009F503E" w:rsidRDefault="0045292D" w:rsidP="00593819">
                            <w:pPr>
                              <w:jc w:val="both"/>
                              <w:rPr>
                                <w:rFonts w:ascii="Arial Nova Light" w:hAnsi="Arial Nova Light"/>
                                <w:b w:val="0"/>
                                <w:bCs/>
                                <w:i/>
                                <w:sz w:val="22"/>
                                <w:szCs w:val="14"/>
                                <w:lang w:val="en-AU"/>
                              </w:rPr>
                            </w:pPr>
                            <w:r w:rsidRPr="009F503E">
                              <w:rPr>
                                <w:rFonts w:ascii="Arial Nova Light" w:hAnsi="Arial Nova Light"/>
                                <w:b w:val="0"/>
                                <w:bCs/>
                                <w:i/>
                                <w:sz w:val="22"/>
                                <w:szCs w:val="14"/>
                                <w:lang w:val="en-AU"/>
                              </w:rPr>
                              <w:t>Set 1</w:t>
                            </w:r>
                          </w:p>
                          <w:p w14:paraId="76BF8279"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1. High Load, </w:t>
                            </w:r>
                            <w:r w:rsidRPr="009F503E">
                              <w:rPr>
                                <w:rFonts w:ascii="Arial Nova Light" w:hAnsi="Arial Nova Light"/>
                                <w:b w:val="0"/>
                                <w:bCs/>
                                <w:i/>
                                <w:color w:val="595959" w:themeColor="text1" w:themeTint="A6"/>
                                <w:sz w:val="22"/>
                                <w:szCs w:val="14"/>
                                <w:lang w:val="en-AU"/>
                              </w:rPr>
                              <w:t>First Fit</w:t>
                            </w:r>
                            <w:r w:rsidRPr="009F503E">
                              <w:rPr>
                                <w:rFonts w:ascii="Arial Nova Light" w:hAnsi="Arial Nova Light"/>
                                <w:b w:val="0"/>
                                <w:bCs/>
                                <w:iCs/>
                                <w:color w:val="595959" w:themeColor="text1" w:themeTint="A6"/>
                                <w:sz w:val="22"/>
                                <w:szCs w:val="14"/>
                                <w:lang w:val="en-AU"/>
                              </w:rPr>
                              <w:t>, int – 3 repeat runs</w:t>
                            </w:r>
                          </w:p>
                          <w:p w14:paraId="2BFD58A4"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2. High Load, </w:t>
                            </w:r>
                            <w:r w:rsidRPr="009F503E">
                              <w:rPr>
                                <w:rFonts w:ascii="Arial Nova Light" w:hAnsi="Arial Nova Light"/>
                                <w:b w:val="0"/>
                                <w:bCs/>
                                <w:i/>
                                <w:color w:val="595959" w:themeColor="text1" w:themeTint="A6"/>
                                <w:sz w:val="22"/>
                                <w:szCs w:val="14"/>
                                <w:lang w:val="en-AU"/>
                              </w:rPr>
                              <w:t xml:space="preserve">Best Fit, </w:t>
                            </w:r>
                            <w:r w:rsidRPr="009F503E">
                              <w:rPr>
                                <w:rFonts w:ascii="Arial Nova Light" w:hAnsi="Arial Nova Light"/>
                                <w:b w:val="0"/>
                                <w:bCs/>
                                <w:iCs/>
                                <w:color w:val="595959" w:themeColor="text1" w:themeTint="A6"/>
                                <w:sz w:val="22"/>
                                <w:szCs w:val="14"/>
                                <w:lang w:val="en-AU"/>
                              </w:rPr>
                              <w:t>int</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313E48A5" w14:textId="77777777" w:rsidR="0045292D" w:rsidRPr="009F503E" w:rsidRDefault="0045292D" w:rsidP="00593819">
                            <w:pPr>
                              <w:jc w:val="both"/>
                              <w:rPr>
                                <w:rFonts w:ascii="Arial Nova Light" w:hAnsi="Arial Nova Light"/>
                                <w:b w:val="0"/>
                                <w:bCs/>
                                <w:iCs/>
                                <w:color w:val="595959" w:themeColor="text1" w:themeTint="A6"/>
                                <w:sz w:val="22"/>
                                <w:szCs w:val="14"/>
                                <w:lang w:val="en-AU"/>
                              </w:rPr>
                            </w:pPr>
                            <w:r w:rsidRPr="009F503E">
                              <w:rPr>
                                <w:rFonts w:ascii="Arial Nova Light" w:hAnsi="Arial Nova Light"/>
                                <w:b w:val="0"/>
                                <w:bCs/>
                                <w:iCs/>
                                <w:color w:val="595959" w:themeColor="text1" w:themeTint="A6"/>
                                <w:sz w:val="22"/>
                                <w:szCs w:val="14"/>
                                <w:lang w:val="en-AU"/>
                              </w:rPr>
                              <w:t xml:space="preserve">3. High Load, </w:t>
                            </w:r>
                            <w:r w:rsidRPr="009F503E">
                              <w:rPr>
                                <w:rFonts w:ascii="Arial Nova Light" w:hAnsi="Arial Nova Light"/>
                                <w:b w:val="0"/>
                                <w:bCs/>
                                <w:i/>
                                <w:color w:val="595959" w:themeColor="text1" w:themeTint="A6"/>
                                <w:sz w:val="22"/>
                                <w:szCs w:val="14"/>
                                <w:lang w:val="en-AU"/>
                              </w:rPr>
                              <w:t xml:space="preserve">Worst Fit, </w:t>
                            </w:r>
                            <w:r w:rsidRPr="009F503E">
                              <w:rPr>
                                <w:rFonts w:ascii="Arial Nova Light" w:hAnsi="Arial Nova Light"/>
                                <w:b w:val="0"/>
                                <w:bCs/>
                                <w:iCs/>
                                <w:color w:val="595959" w:themeColor="text1" w:themeTint="A6"/>
                                <w:sz w:val="22"/>
                                <w:szCs w:val="14"/>
                                <w:lang w:val="en-AU"/>
                              </w:rPr>
                              <w:t>int</w:t>
                            </w:r>
                            <w:r w:rsidRPr="009F503E">
                              <w:rPr>
                                <w:rFonts w:ascii="Arial Nova Light" w:hAnsi="Arial Nova Light"/>
                                <w:b w:val="0"/>
                                <w:bCs/>
                                <w:i/>
                                <w:color w:val="595959" w:themeColor="text1" w:themeTint="A6"/>
                                <w:sz w:val="22"/>
                                <w:szCs w:val="14"/>
                                <w:lang w:val="en-AU"/>
                              </w:rPr>
                              <w:t xml:space="preserve"> </w:t>
                            </w:r>
                            <w:r w:rsidRPr="009F503E">
                              <w:rPr>
                                <w:rFonts w:ascii="Arial Nova Light" w:hAnsi="Arial Nova Light"/>
                                <w:b w:val="0"/>
                                <w:bCs/>
                                <w:iCs/>
                                <w:color w:val="595959" w:themeColor="text1" w:themeTint="A6"/>
                                <w:sz w:val="22"/>
                                <w:szCs w:val="14"/>
                                <w:lang w:val="en-AU"/>
                              </w:rPr>
                              <w:t>– 3 repeat runs</w:t>
                            </w:r>
                          </w:p>
                          <w:p w14:paraId="3D75BD34" w14:textId="77777777" w:rsidR="0045292D" w:rsidRDefault="0045292D" w:rsidP="00593819"/>
                        </w:txbxContent>
                      </v:textbox>
                      <w10:wrap type="square" anchorx="margin"/>
                    </v:shape>
                  </w:pict>
                </mc:Fallback>
              </mc:AlternateContent>
            </w:r>
          </w:p>
          <w:p w14:paraId="3097F2E1" w14:textId="77777777" w:rsidR="00DF027C" w:rsidRPr="009F503E" w:rsidRDefault="00686D94" w:rsidP="00060365">
            <w:pPr>
              <w:pStyle w:val="Content"/>
              <w:jc w:val="both"/>
              <w:rPr>
                <w:rFonts w:ascii="Arial Nova Light" w:hAnsi="Arial Nova Light"/>
                <w:color w:val="7E7B99" w:themeColor="text2" w:themeTint="99"/>
                <w:sz w:val="22"/>
              </w:rPr>
            </w:pPr>
            <w:r w:rsidRPr="009F503E">
              <w:rPr>
                <w:rFonts w:ascii="Arial Nova Light" w:hAnsi="Arial Nova Light"/>
                <w:color w:val="7E7B99" w:themeColor="text2" w:themeTint="99"/>
                <w:sz w:val="22"/>
              </w:rPr>
              <w:t xml:space="preserve">The </w:t>
            </w:r>
            <w:r w:rsidR="00C57F19" w:rsidRPr="009F503E">
              <w:rPr>
                <w:rFonts w:ascii="Arial Nova Light" w:hAnsi="Arial Nova Light"/>
                <w:color w:val="7E7B99" w:themeColor="text2" w:themeTint="99"/>
                <w:sz w:val="22"/>
              </w:rPr>
              <w:t>differences in the memory used and time taken can be attributed to only varying the allocation strategy in each example set above. Then, the effect of running the test using a Low Load or a double type can also be compared across the two example sets.</w:t>
            </w:r>
            <w:r w:rsidRPr="009F503E">
              <w:rPr>
                <w:rFonts w:ascii="Arial Nova Light" w:hAnsi="Arial Nova Light"/>
                <w:color w:val="7E7B99" w:themeColor="text2" w:themeTint="99"/>
                <w:sz w:val="22"/>
              </w:rPr>
              <w:t xml:space="preserve"> </w:t>
            </w:r>
          </w:p>
          <w:p w14:paraId="504D6360" w14:textId="77777777" w:rsidR="00593819" w:rsidRDefault="00593819" w:rsidP="00DF027C">
            <w:pPr>
              <w:pStyle w:val="Content"/>
              <w:rPr>
                <w:rFonts w:ascii="Arial Nova" w:hAnsi="Arial Nova"/>
              </w:rPr>
            </w:pPr>
          </w:p>
          <w:p w14:paraId="43EA3836" w14:textId="77777777" w:rsidR="00593819" w:rsidRPr="00C57F19" w:rsidRDefault="00C57F19" w:rsidP="00060365">
            <w:pPr>
              <w:pStyle w:val="Heading4"/>
              <w:jc w:val="both"/>
              <w:rPr>
                <w:rFonts w:ascii="Arial Nova" w:hAnsi="Arial Nova"/>
                <w:color w:val="595959" w:themeColor="text1" w:themeTint="A6"/>
              </w:rPr>
            </w:pPr>
            <w:r>
              <w:rPr>
                <w:rFonts w:ascii="Arial Nova" w:hAnsi="Arial Nova"/>
                <w:color w:val="595959" w:themeColor="text1" w:themeTint="A6"/>
              </w:rPr>
              <w:t xml:space="preserve">Using Vectors </w:t>
            </w:r>
          </w:p>
          <w:p w14:paraId="0B7B3D65" w14:textId="77777777" w:rsidR="00593819" w:rsidRDefault="00593819" w:rsidP="00060365">
            <w:pPr>
              <w:pStyle w:val="Content"/>
              <w:jc w:val="both"/>
              <w:rPr>
                <w:rFonts w:ascii="Arial Nova" w:hAnsi="Arial Nova"/>
              </w:rPr>
            </w:pPr>
          </w:p>
          <w:p w14:paraId="11EF1400" w14:textId="77777777" w:rsidR="00593819" w:rsidRPr="009F503E" w:rsidRDefault="00C57F19" w:rsidP="00060365">
            <w:pPr>
              <w:pStyle w:val="Content"/>
              <w:jc w:val="both"/>
              <w:rPr>
                <w:rFonts w:ascii="Arial Nova Light" w:hAnsi="Arial Nova Light"/>
                <w:sz w:val="22"/>
              </w:rPr>
            </w:pPr>
            <w:r w:rsidRPr="009F503E">
              <w:rPr>
                <w:rFonts w:ascii="Arial Nova Light" w:hAnsi="Arial Nova Light"/>
                <w:sz w:val="22"/>
              </w:rPr>
              <w:t xml:space="preserve">Dynamic vectors were used as </w:t>
            </w:r>
            <w:r w:rsidR="00080DE5" w:rsidRPr="009F503E">
              <w:rPr>
                <w:rFonts w:ascii="Arial Nova Light" w:hAnsi="Arial Nova Light"/>
                <w:sz w:val="22"/>
              </w:rPr>
              <w:t>the data structure</w:t>
            </w:r>
            <w:r w:rsidRPr="009F503E">
              <w:rPr>
                <w:rFonts w:ascii="Arial Nova Light" w:hAnsi="Arial Nova Light"/>
                <w:sz w:val="22"/>
              </w:rPr>
              <w:t xml:space="preserve"> to store the</w:t>
            </w:r>
            <w:r w:rsidR="00080DE5" w:rsidRPr="009F503E">
              <w:rPr>
                <w:rFonts w:ascii="Arial Nova Light" w:hAnsi="Arial Nova Light"/>
                <w:sz w:val="22"/>
              </w:rPr>
              <w:t xml:space="preserve"> </w:t>
            </w:r>
            <w:r w:rsidRPr="009F503E">
              <w:rPr>
                <w:rFonts w:ascii="Arial Nova Light" w:hAnsi="Arial Nova Light"/>
                <w:sz w:val="22"/>
              </w:rPr>
              <w:t xml:space="preserve">variables created in the tests. This choice was for </w:t>
            </w:r>
            <w:r w:rsidR="00080DE5" w:rsidRPr="009F503E">
              <w:rPr>
                <w:rFonts w:ascii="Arial Nova Light" w:hAnsi="Arial Nova Light"/>
                <w:sz w:val="22"/>
              </w:rPr>
              <w:t xml:space="preserve">the convenience of helper methods such as </w:t>
            </w:r>
            <w:r w:rsidR="00080DE5" w:rsidRPr="009F503E">
              <w:rPr>
                <w:rFonts w:ascii="Arial Nova Light" w:hAnsi="Arial Nova Light"/>
                <w:i/>
                <w:iCs/>
                <w:sz w:val="22"/>
              </w:rPr>
              <w:t xml:space="preserve">size() </w:t>
            </w:r>
            <w:r w:rsidR="00080DE5" w:rsidRPr="009F503E">
              <w:rPr>
                <w:rFonts w:ascii="Arial Nova Light" w:hAnsi="Arial Nova Light"/>
                <w:sz w:val="22"/>
              </w:rPr>
              <w:t xml:space="preserve">to track the length of the data collection instead of allocating further space and operations to determine the size manually which may interfere with test results. </w:t>
            </w:r>
          </w:p>
          <w:p w14:paraId="19ECCFA7" w14:textId="10293A47" w:rsidR="009F503E" w:rsidRDefault="009F503E" w:rsidP="00080DE5">
            <w:pPr>
              <w:pStyle w:val="Heading4"/>
              <w:rPr>
                <w:rFonts w:ascii="Arial Nova" w:hAnsi="Arial Nova"/>
                <w:color w:val="595959" w:themeColor="text1" w:themeTint="A6"/>
              </w:rPr>
            </w:pPr>
          </w:p>
          <w:p w14:paraId="18AD6D18" w14:textId="503EE724" w:rsidR="00574C2D" w:rsidRDefault="00574C2D" w:rsidP="00574C2D"/>
          <w:p w14:paraId="18363D7A" w14:textId="77777777" w:rsidR="00574C2D" w:rsidRPr="00574C2D" w:rsidRDefault="00574C2D" w:rsidP="00574C2D"/>
          <w:p w14:paraId="5569A23D" w14:textId="5D4778A9" w:rsidR="00080DE5" w:rsidRDefault="00080DE5" w:rsidP="00080DE5">
            <w:pPr>
              <w:pStyle w:val="Heading4"/>
              <w:rPr>
                <w:rFonts w:ascii="Arial Nova" w:hAnsi="Arial Nova"/>
                <w:color w:val="595959" w:themeColor="text1" w:themeTint="A6"/>
              </w:rPr>
            </w:pPr>
            <w:r>
              <w:rPr>
                <w:rFonts w:ascii="Arial Nova" w:hAnsi="Arial Nova"/>
                <w:color w:val="595959" w:themeColor="text1" w:themeTint="A6"/>
              </w:rPr>
              <w:lastRenderedPageBreak/>
              <w:t xml:space="preserve">Free Block Generation </w:t>
            </w:r>
          </w:p>
          <w:p w14:paraId="5081E7CF" w14:textId="77777777" w:rsidR="00080DE5" w:rsidRPr="00080DE5" w:rsidRDefault="00080DE5" w:rsidP="00080DE5"/>
          <w:p w14:paraId="22A6CE63" w14:textId="58640421" w:rsidR="00080DE5" w:rsidRPr="009F503E" w:rsidRDefault="00080DE5" w:rsidP="00440186">
            <w:pPr>
              <w:pStyle w:val="Content"/>
              <w:jc w:val="both"/>
              <w:rPr>
                <w:rFonts w:ascii="Arial Nova Light" w:hAnsi="Arial Nova Light"/>
                <w:sz w:val="22"/>
              </w:rPr>
            </w:pPr>
            <w:r w:rsidRPr="009F503E">
              <w:rPr>
                <w:rFonts w:ascii="Arial Nova Light" w:hAnsi="Arial Nova Light"/>
                <w:sz w:val="22"/>
              </w:rPr>
              <w:t>A</w:t>
            </w:r>
            <w:r w:rsidR="00440186" w:rsidRPr="009F503E">
              <w:rPr>
                <w:rFonts w:ascii="Arial Nova Light" w:hAnsi="Arial Nova Light"/>
                <w:sz w:val="22"/>
              </w:rPr>
              <w:t xml:space="preserve"> function</w:t>
            </w:r>
            <w:r w:rsidRPr="009F503E">
              <w:rPr>
                <w:rFonts w:ascii="Arial Nova Light" w:hAnsi="Arial Nova Light"/>
                <w:sz w:val="22"/>
              </w:rPr>
              <w:t xml:space="preserve"> named </w:t>
            </w:r>
            <w:r w:rsidRPr="009F503E">
              <w:rPr>
                <w:rFonts w:ascii="Arial Nova Light" w:hAnsi="Arial Nova Light"/>
                <w:i/>
                <w:iCs/>
                <w:color w:val="514DAA" w:themeColor="accent2" w:themeShade="BF"/>
                <w:sz w:val="22"/>
              </w:rPr>
              <w:t>requestFreeBlock(</w:t>
            </w:r>
            <w:r w:rsidR="00440186" w:rsidRPr="009F503E">
              <w:rPr>
                <w:rFonts w:ascii="Arial Nova Light" w:hAnsi="Arial Nova Light"/>
                <w:i/>
                <w:iCs/>
                <w:color w:val="514DAA" w:themeColor="accent2" w:themeShade="BF"/>
                <w:sz w:val="22"/>
              </w:rPr>
              <w:t>size_t size</w:t>
            </w:r>
            <w:r w:rsidRPr="009F503E">
              <w:rPr>
                <w:rFonts w:ascii="Arial Nova Light" w:hAnsi="Arial Nova Light"/>
                <w:i/>
                <w:iCs/>
                <w:color w:val="514DAA" w:themeColor="accent2" w:themeShade="BF"/>
                <w:sz w:val="22"/>
              </w:rPr>
              <w:t xml:space="preserve">) </w:t>
            </w:r>
            <w:r w:rsidRPr="009F503E">
              <w:rPr>
                <w:rFonts w:ascii="Arial Nova Light" w:hAnsi="Arial Nova Light"/>
                <w:sz w:val="22"/>
              </w:rPr>
              <w:t xml:space="preserve">in the implementation of the Segmented Memory Allocator is written for the convenience of </w:t>
            </w:r>
            <w:r w:rsidR="00440186" w:rsidRPr="009F503E">
              <w:rPr>
                <w:rFonts w:ascii="Arial Nova Light" w:hAnsi="Arial Nova Light"/>
                <w:sz w:val="22"/>
              </w:rPr>
              <w:t xml:space="preserve">running tests by </w:t>
            </w:r>
            <w:r w:rsidRPr="009F503E">
              <w:rPr>
                <w:rFonts w:ascii="Arial Nova Light" w:hAnsi="Arial Nova Light"/>
                <w:sz w:val="22"/>
              </w:rPr>
              <w:t>generating variable-sized ‘free’ memory blocks</w:t>
            </w:r>
            <w:r w:rsidR="00440186" w:rsidRPr="009F503E">
              <w:rPr>
                <w:rFonts w:ascii="Arial Nova Light" w:hAnsi="Arial Nova Light"/>
                <w:sz w:val="22"/>
              </w:rPr>
              <w:t xml:space="preserve"> without allocating them first and then subsequently deallocating them. Hence, allocations can be immediately made for a data type </w:t>
            </w:r>
            <w:r w:rsidR="008A3F7B">
              <w:rPr>
                <w:rFonts w:ascii="Arial Nova Light" w:hAnsi="Arial Nova Light"/>
                <w:sz w:val="22"/>
              </w:rPr>
              <w:t>with</w:t>
            </w:r>
            <w:r w:rsidR="00440186" w:rsidRPr="009F503E">
              <w:rPr>
                <w:rFonts w:ascii="Arial Nova Light" w:hAnsi="Arial Nova Light"/>
                <w:sz w:val="22"/>
              </w:rPr>
              <w:t xml:space="preserve"> existing free blocks on starting the test</w:t>
            </w:r>
            <w:r w:rsidR="00950116">
              <w:rPr>
                <w:rFonts w:ascii="Arial Nova Light" w:hAnsi="Arial Nova Light"/>
                <w:sz w:val="22"/>
              </w:rPr>
              <w:t xml:space="preserve">. This </w:t>
            </w:r>
            <w:r w:rsidR="00440186" w:rsidRPr="009F503E">
              <w:rPr>
                <w:rFonts w:ascii="Arial Nova Light" w:hAnsi="Arial Nova Light"/>
                <w:sz w:val="22"/>
              </w:rPr>
              <w:t>function is used solely for experimentation purposes.</w:t>
            </w:r>
          </w:p>
          <w:p w14:paraId="74486BCD" w14:textId="77777777" w:rsidR="00440186" w:rsidRPr="009F503E" w:rsidRDefault="00440186" w:rsidP="00440186">
            <w:pPr>
              <w:pStyle w:val="Content"/>
              <w:jc w:val="both"/>
              <w:rPr>
                <w:rFonts w:ascii="Arial Nova Light" w:hAnsi="Arial Nova Light"/>
                <w:sz w:val="22"/>
              </w:rPr>
            </w:pPr>
          </w:p>
          <w:p w14:paraId="4FCCFA98" w14:textId="2DC92D9A" w:rsidR="006901B9" w:rsidRDefault="00440186" w:rsidP="0099517E">
            <w:pPr>
              <w:pStyle w:val="Content"/>
              <w:jc w:val="both"/>
              <w:rPr>
                <w:rFonts w:ascii="Arial Nova Light" w:hAnsi="Arial Nova Light"/>
                <w:szCs w:val="28"/>
              </w:rPr>
            </w:pPr>
            <w:r w:rsidRPr="009F503E">
              <w:rPr>
                <w:rFonts w:ascii="Arial Nova Light" w:hAnsi="Arial Nova Light"/>
                <w:sz w:val="22"/>
              </w:rPr>
              <w:t xml:space="preserve">The </w:t>
            </w:r>
            <w:r w:rsidR="006E02B0" w:rsidRPr="009F503E">
              <w:rPr>
                <w:rFonts w:ascii="Arial Nova Light" w:hAnsi="Arial Nova Light"/>
                <w:sz w:val="22"/>
              </w:rPr>
              <w:t>free blocks initially generated range from 5 – 34 bytes in size and are determined from the loop iteration’s index.</w:t>
            </w:r>
          </w:p>
          <w:p w14:paraId="4412707E" w14:textId="77777777" w:rsidR="006901B9" w:rsidRPr="006901B9" w:rsidRDefault="006901B9" w:rsidP="0099517E">
            <w:pPr>
              <w:pStyle w:val="Content"/>
              <w:jc w:val="both"/>
              <w:rPr>
                <w:rFonts w:ascii="Arial Nova Light" w:hAnsi="Arial Nova Light"/>
                <w:szCs w:val="28"/>
              </w:rPr>
            </w:pPr>
          </w:p>
          <w:p w14:paraId="6776BC62" w14:textId="77777777" w:rsidR="00292F3D" w:rsidRDefault="00292F3D" w:rsidP="00292F3D">
            <w:pPr>
              <w:pStyle w:val="Heading4"/>
              <w:rPr>
                <w:rFonts w:ascii="Arial Nova" w:hAnsi="Arial Nova"/>
                <w:color w:val="595959" w:themeColor="text1" w:themeTint="A6"/>
              </w:rPr>
            </w:pPr>
            <w:r>
              <w:rPr>
                <w:rFonts w:ascii="Arial Nova" w:hAnsi="Arial Nova"/>
                <w:color w:val="595959" w:themeColor="text1" w:themeTint="A6"/>
              </w:rPr>
              <w:t>Repeating Tests</w:t>
            </w:r>
          </w:p>
          <w:p w14:paraId="5125DB22" w14:textId="77777777" w:rsidR="00292F3D" w:rsidRDefault="00292F3D" w:rsidP="0099517E">
            <w:pPr>
              <w:pStyle w:val="Content"/>
              <w:jc w:val="both"/>
              <w:rPr>
                <w:rFonts w:ascii="Arial Nova" w:hAnsi="Arial Nova"/>
                <w:sz w:val="22"/>
              </w:rPr>
            </w:pPr>
          </w:p>
          <w:p w14:paraId="2C53FF4A" w14:textId="73E12C49" w:rsidR="00292F3D" w:rsidRPr="00574C2D" w:rsidRDefault="00292F3D" w:rsidP="0099517E">
            <w:pPr>
              <w:pStyle w:val="Content"/>
              <w:jc w:val="both"/>
              <w:rPr>
                <w:rFonts w:ascii="Arial Nova Light" w:hAnsi="Arial Nova Light"/>
                <w:sz w:val="22"/>
              </w:rPr>
            </w:pPr>
            <w:r w:rsidRPr="009F503E">
              <w:rPr>
                <w:rFonts w:ascii="Arial Nova Light" w:hAnsi="Arial Nova Light"/>
                <w:sz w:val="22"/>
              </w:rPr>
              <w:t>A set consists of three distinct tests using the three allocation strategies and each test was repeated three times to increase the reliability of results. Due to the experiment being conducted on the</w:t>
            </w:r>
            <w:r w:rsidR="005C51A9" w:rsidRPr="009F503E">
              <w:rPr>
                <w:rFonts w:ascii="Arial Nova Light" w:hAnsi="Arial Nova Light"/>
                <w:sz w:val="22"/>
              </w:rPr>
              <w:t xml:space="preserve"> </w:t>
            </w:r>
            <w:r w:rsidRPr="009F503E">
              <w:rPr>
                <w:rFonts w:ascii="Arial Nova Light" w:hAnsi="Arial Nova Light"/>
                <w:sz w:val="22"/>
              </w:rPr>
              <w:t xml:space="preserve">Core teaching server, it’s possible for </w:t>
            </w:r>
            <w:r w:rsidR="005C51A9" w:rsidRPr="009F503E">
              <w:rPr>
                <w:rFonts w:ascii="Arial Nova Light" w:hAnsi="Arial Nova Light"/>
                <w:sz w:val="22"/>
              </w:rPr>
              <w:t xml:space="preserve">the shared bandwidth to cause </w:t>
            </w:r>
            <w:r w:rsidRPr="009F503E">
              <w:rPr>
                <w:rFonts w:ascii="Arial Nova Light" w:hAnsi="Arial Nova Light"/>
                <w:sz w:val="22"/>
              </w:rPr>
              <w:t>slight deviations in the results</w:t>
            </w:r>
            <w:r w:rsidR="005C51A9" w:rsidRPr="009F503E">
              <w:rPr>
                <w:rFonts w:ascii="Arial Nova Light" w:hAnsi="Arial Nova Light"/>
                <w:sz w:val="22"/>
              </w:rPr>
              <w:t>. Hence, repeating the same test multiple times accounts for this factor in the experiment</w:t>
            </w:r>
            <w:r w:rsidR="00A76F68" w:rsidRPr="009F503E">
              <w:rPr>
                <w:rFonts w:ascii="Arial Nova Light" w:hAnsi="Arial Nova Light"/>
                <w:sz w:val="22"/>
              </w:rPr>
              <w:t xml:space="preserve"> and increases the certainty that the results obtained are correct.</w:t>
            </w:r>
          </w:p>
        </w:tc>
      </w:tr>
    </w:tbl>
    <w:p w14:paraId="12B1D549" w14:textId="77777777" w:rsidR="00520907" w:rsidRDefault="00520907" w:rsidP="00DF027C">
      <w:pPr>
        <w:rPr>
          <w:rFonts w:ascii="Arial Nova" w:hAnsi="Arial Nova"/>
        </w:rPr>
      </w:pPr>
    </w:p>
    <w:p w14:paraId="3A2DBFBF" w14:textId="27C593BE" w:rsidR="00520907" w:rsidRDefault="00520907" w:rsidP="00520907">
      <w:pPr>
        <w:pStyle w:val="Heading4"/>
        <w:rPr>
          <w:rFonts w:ascii="Arial Nova" w:hAnsi="Arial Nova"/>
          <w:color w:val="595959" w:themeColor="text1" w:themeTint="A6"/>
        </w:rPr>
      </w:pPr>
      <w:r>
        <w:rPr>
          <w:rFonts w:ascii="Arial Nova" w:hAnsi="Arial Nova"/>
          <w:color w:val="595959" w:themeColor="text1" w:themeTint="A6"/>
        </w:rPr>
        <w:t>String</w:t>
      </w:r>
      <w:r w:rsidR="00B525FD">
        <w:rPr>
          <w:rFonts w:ascii="Arial Nova" w:hAnsi="Arial Nova"/>
          <w:color w:val="595959" w:themeColor="text1" w:themeTint="A6"/>
        </w:rPr>
        <w:t>s and</w:t>
      </w:r>
      <w:r>
        <w:rPr>
          <w:rFonts w:ascii="Arial Nova" w:hAnsi="Arial Nova"/>
          <w:color w:val="595959" w:themeColor="text1" w:themeTint="A6"/>
        </w:rPr>
        <w:t xml:space="preserve"> Input Data</w:t>
      </w:r>
    </w:p>
    <w:p w14:paraId="73DB3589" w14:textId="77777777" w:rsidR="00520907" w:rsidRPr="00520907" w:rsidRDefault="00520907" w:rsidP="00520907">
      <w:pPr>
        <w:rPr>
          <w:sz w:val="22"/>
          <w:szCs w:val="18"/>
        </w:rPr>
      </w:pPr>
    </w:p>
    <w:p w14:paraId="5907B012" w14:textId="11DBCB00" w:rsidR="00615769" w:rsidRDefault="00B525FD" w:rsidP="00520907">
      <w:pPr>
        <w:pStyle w:val="Content"/>
        <w:jc w:val="both"/>
        <w:rPr>
          <w:rFonts w:ascii="Arial Nova Light" w:hAnsi="Arial Nova Light"/>
          <w:sz w:val="22"/>
        </w:rPr>
      </w:pPr>
      <w:r>
        <w:rPr>
          <w:rFonts w:ascii="Arial Nova Light" w:hAnsi="Arial Nova Light"/>
          <w:sz w:val="22"/>
        </w:rPr>
        <w:t xml:space="preserve">Experiments </w:t>
      </w:r>
      <w:r w:rsidR="00BE0363">
        <w:rPr>
          <w:rFonts w:ascii="Arial Nova Light" w:hAnsi="Arial Nova Light"/>
          <w:sz w:val="22"/>
        </w:rPr>
        <w:t>which analysed</w:t>
      </w:r>
      <w:r>
        <w:rPr>
          <w:rFonts w:ascii="Arial Nova Light" w:hAnsi="Arial Nova Light"/>
          <w:sz w:val="22"/>
        </w:rPr>
        <w:t xml:space="preserve"> the behaviour of strings</w:t>
      </w:r>
      <w:r w:rsidR="00BE0363">
        <w:rPr>
          <w:rFonts w:ascii="Arial Nova Light" w:hAnsi="Arial Nova Light"/>
          <w:sz w:val="22"/>
        </w:rPr>
        <w:t xml:space="preserve"> used the data type char*</w:t>
      </w:r>
      <w:r>
        <w:rPr>
          <w:rFonts w:ascii="Arial Nova Light" w:hAnsi="Arial Nova Light"/>
          <w:sz w:val="22"/>
        </w:rPr>
        <w:t xml:space="preserve"> </w:t>
      </w:r>
      <w:r w:rsidR="00BE0363">
        <w:rPr>
          <w:rFonts w:ascii="Arial Nova Light" w:hAnsi="Arial Nova Light"/>
          <w:sz w:val="22"/>
        </w:rPr>
        <w:t xml:space="preserve">( </w:t>
      </w:r>
      <w:r>
        <w:rPr>
          <w:rFonts w:ascii="Arial Nova Light" w:hAnsi="Arial Nova Light"/>
          <w:sz w:val="22"/>
        </w:rPr>
        <w:t xml:space="preserve">more specifically char* </w:t>
      </w:r>
      <w:r w:rsidRPr="00B525FD">
        <w:rPr>
          <w:rFonts w:ascii="Arial Nova Light" w:hAnsi="Arial Nova Light"/>
          <w:i/>
          <w:iCs/>
          <w:sz w:val="22"/>
        </w:rPr>
        <w:t>const</w:t>
      </w:r>
      <w:r w:rsidR="00BE0363">
        <w:rPr>
          <w:rFonts w:ascii="Arial Nova Light" w:hAnsi="Arial Nova Light"/>
          <w:i/>
          <w:iCs/>
          <w:sz w:val="22"/>
        </w:rPr>
        <w:t xml:space="preserve"> </w:t>
      </w:r>
      <w:r w:rsidR="00BE0363" w:rsidRPr="00BE0363">
        <w:rPr>
          <w:rFonts w:ascii="Arial Nova Light" w:hAnsi="Arial Nova Light"/>
          <w:sz w:val="22"/>
        </w:rPr>
        <w:t>)</w:t>
      </w:r>
      <w:r w:rsidR="00BE0363">
        <w:rPr>
          <w:rFonts w:ascii="Arial Nova Light" w:hAnsi="Arial Nova Light"/>
          <w:sz w:val="22"/>
        </w:rPr>
        <w:t xml:space="preserve"> instead of the container std::string</w:t>
      </w:r>
      <w:r>
        <w:rPr>
          <w:rFonts w:ascii="Arial Nova Light" w:hAnsi="Arial Nova Light"/>
          <w:sz w:val="22"/>
        </w:rPr>
        <w:t xml:space="preserve">. </w:t>
      </w:r>
      <w:r w:rsidR="00615769">
        <w:rPr>
          <w:rFonts w:ascii="Arial Nova Light" w:hAnsi="Arial Nova Light"/>
          <w:sz w:val="22"/>
        </w:rPr>
        <w:t xml:space="preserve">All strings in the experiment are read into the program from an input text file called </w:t>
      </w:r>
      <w:r w:rsidR="00615769">
        <w:rPr>
          <w:rFonts w:ascii="Arial Nova Light" w:hAnsi="Arial Nova Light"/>
          <w:i/>
          <w:iCs/>
          <w:sz w:val="22"/>
        </w:rPr>
        <w:t xml:space="preserve">Collins Scrabble Words (2015).txt </w:t>
      </w:r>
      <w:r w:rsidR="00615769">
        <w:rPr>
          <w:rFonts w:ascii="Arial Nova Light" w:hAnsi="Arial Nova Light"/>
          <w:sz w:val="22"/>
        </w:rPr>
        <w:t xml:space="preserve">containing </w:t>
      </w:r>
      <w:r w:rsidR="00A87BF4">
        <w:rPr>
          <w:rFonts w:ascii="Arial Nova Light" w:hAnsi="Arial Nova Light"/>
          <w:sz w:val="22"/>
        </w:rPr>
        <w:t xml:space="preserve">a newline delimited list of </w:t>
      </w:r>
      <w:r w:rsidR="00615769">
        <w:rPr>
          <w:rFonts w:ascii="Arial Nova Light" w:hAnsi="Arial Nova Light"/>
          <w:sz w:val="22"/>
        </w:rPr>
        <w:t xml:space="preserve">immutable strings. </w:t>
      </w:r>
    </w:p>
    <w:p w14:paraId="225A28B9" w14:textId="77777777" w:rsidR="00615769" w:rsidRDefault="00615769" w:rsidP="00520907">
      <w:pPr>
        <w:pStyle w:val="Content"/>
        <w:jc w:val="both"/>
        <w:rPr>
          <w:rFonts w:ascii="Arial Nova Light" w:hAnsi="Arial Nova Light"/>
          <w:sz w:val="22"/>
        </w:rPr>
      </w:pPr>
    </w:p>
    <w:p w14:paraId="03E66E9A" w14:textId="19E736D4" w:rsidR="00520907" w:rsidRPr="002010E4" w:rsidRDefault="00615769" w:rsidP="002010E4">
      <w:pPr>
        <w:pStyle w:val="Content"/>
        <w:jc w:val="both"/>
        <w:rPr>
          <w:rFonts w:ascii="Arial Nova Light" w:hAnsi="Arial Nova Light"/>
          <w:sz w:val="22"/>
        </w:rPr>
      </w:pPr>
      <w:r>
        <w:rPr>
          <w:rFonts w:ascii="Arial Nova Light" w:hAnsi="Arial Nova Light"/>
          <w:sz w:val="22"/>
        </w:rPr>
        <w:t xml:space="preserve">As </w:t>
      </w:r>
      <w:r w:rsidR="00E140EE">
        <w:rPr>
          <w:rFonts w:ascii="Arial Nova Light" w:hAnsi="Arial Nova Light"/>
          <w:sz w:val="22"/>
        </w:rPr>
        <w:t>the length of</w:t>
      </w:r>
      <w:r>
        <w:rPr>
          <w:rFonts w:ascii="Arial Nova Light" w:hAnsi="Arial Nova Light"/>
          <w:sz w:val="22"/>
        </w:rPr>
        <w:t xml:space="preserve"> strings </w:t>
      </w:r>
      <w:r w:rsidR="00327485">
        <w:rPr>
          <w:rFonts w:ascii="Arial Nova Light" w:hAnsi="Arial Nova Light"/>
          <w:sz w:val="22"/>
        </w:rPr>
        <w:t xml:space="preserve">are </w:t>
      </w:r>
      <w:r w:rsidR="005B4296">
        <w:rPr>
          <w:rFonts w:ascii="Arial Nova Light" w:hAnsi="Arial Nova Light"/>
          <w:sz w:val="22"/>
        </w:rPr>
        <w:t>n</w:t>
      </w:r>
      <w:r w:rsidR="00327485">
        <w:rPr>
          <w:rFonts w:ascii="Arial Nova Light" w:hAnsi="Arial Nova Light"/>
          <w:sz w:val="22"/>
        </w:rPr>
        <w:t>ever</w:t>
      </w:r>
      <w:r>
        <w:rPr>
          <w:rFonts w:ascii="Arial Nova Light" w:hAnsi="Arial Nova Light"/>
          <w:sz w:val="22"/>
        </w:rPr>
        <w:t xml:space="preserve"> modified in this experiment, </w:t>
      </w:r>
      <w:r w:rsidR="002B7223">
        <w:rPr>
          <w:rFonts w:ascii="Arial Nova Light" w:hAnsi="Arial Nova Light"/>
          <w:sz w:val="22"/>
        </w:rPr>
        <w:t>there is no need for library functions to process the strings, and as such t</w:t>
      </w:r>
      <w:r>
        <w:rPr>
          <w:rFonts w:ascii="Arial Nova Light" w:hAnsi="Arial Nova Light"/>
          <w:sz w:val="22"/>
        </w:rPr>
        <w:t>he char* data type</w:t>
      </w:r>
      <w:r w:rsidR="001240D2">
        <w:rPr>
          <w:rFonts w:ascii="Arial Nova Light" w:hAnsi="Arial Nova Light"/>
          <w:sz w:val="22"/>
        </w:rPr>
        <w:t xml:space="preserve"> is best suited </w:t>
      </w:r>
      <w:r w:rsidR="002B7223">
        <w:rPr>
          <w:rFonts w:ascii="Arial Nova Light" w:hAnsi="Arial Nova Light"/>
          <w:sz w:val="22"/>
        </w:rPr>
        <w:t>in this purpose</w:t>
      </w:r>
      <w:r>
        <w:rPr>
          <w:rFonts w:ascii="Arial Nova Light" w:hAnsi="Arial Nova Light"/>
          <w:sz w:val="22"/>
        </w:rPr>
        <w:t xml:space="preserve"> for simplicity</w:t>
      </w:r>
      <w:r w:rsidR="002B7223">
        <w:rPr>
          <w:rFonts w:ascii="Arial Nova Light" w:hAnsi="Arial Nova Light"/>
          <w:sz w:val="22"/>
        </w:rPr>
        <w:t xml:space="preserve">. </w:t>
      </w:r>
      <w:r>
        <w:rPr>
          <w:rFonts w:ascii="Arial Nova Light" w:hAnsi="Arial Nova Light"/>
          <w:sz w:val="22"/>
        </w:rPr>
        <w:t xml:space="preserve">Utilising the same dataset of strings </w:t>
      </w:r>
      <w:r w:rsidR="002B7223">
        <w:rPr>
          <w:rFonts w:ascii="Arial Nova Light" w:hAnsi="Arial Nova Light"/>
          <w:sz w:val="22"/>
        </w:rPr>
        <w:t>in</w:t>
      </w:r>
      <w:r>
        <w:rPr>
          <w:rFonts w:ascii="Arial Nova Light" w:hAnsi="Arial Nova Light"/>
          <w:sz w:val="22"/>
        </w:rPr>
        <w:t xml:space="preserve"> all tests involving the string data type is required to maintain consistency in the results as opposed to randomising the length of strings; which is subject to variation in each test.</w:t>
      </w:r>
    </w:p>
    <w:p w14:paraId="4AAF3843" w14:textId="3F0E4CD0" w:rsidR="00574C2D" w:rsidRDefault="00574C2D" w:rsidP="00024DD3">
      <w:pPr>
        <w:jc w:val="both"/>
        <w:rPr>
          <w:rFonts w:ascii="Arial Nova" w:hAnsi="Arial Nova"/>
        </w:rPr>
      </w:pPr>
    </w:p>
    <w:p w14:paraId="47D196B8" w14:textId="499F08EA" w:rsidR="00574C2D" w:rsidRDefault="006901B9" w:rsidP="00024DD3">
      <w:pPr>
        <w:pStyle w:val="Heading4"/>
        <w:jc w:val="both"/>
        <w:rPr>
          <w:rFonts w:ascii="Arial Nova" w:hAnsi="Arial Nova"/>
          <w:color w:val="595959" w:themeColor="text1" w:themeTint="A6"/>
        </w:rPr>
      </w:pPr>
      <w:r>
        <w:rPr>
          <w:rFonts w:ascii="Arial Nova" w:hAnsi="Arial Nova"/>
          <w:color w:val="595959" w:themeColor="text1" w:themeTint="A6"/>
        </w:rPr>
        <w:t>Recording the RSS against Time</w:t>
      </w:r>
    </w:p>
    <w:p w14:paraId="0D00EB08" w14:textId="77777777" w:rsidR="00574C2D" w:rsidRPr="00574C2D" w:rsidRDefault="00574C2D" w:rsidP="00024DD3">
      <w:pPr>
        <w:jc w:val="both"/>
      </w:pPr>
    </w:p>
    <w:p w14:paraId="40B0A961" w14:textId="0895DD62" w:rsidR="00024DD3" w:rsidRPr="00024DD3" w:rsidRDefault="00024DD3" w:rsidP="00024DD3">
      <w:pPr>
        <w:jc w:val="both"/>
        <w:rPr>
          <w:rFonts w:ascii="Arial Nova Light" w:hAnsi="Arial Nova Light"/>
          <w:b w:val="0"/>
          <w:bCs/>
          <w:sz w:val="22"/>
        </w:rPr>
      </w:pPr>
      <w:r>
        <w:rPr>
          <w:rFonts w:ascii="Arial Nova Light" w:hAnsi="Arial Nova Light"/>
          <w:b w:val="0"/>
          <w:bCs/>
          <w:sz w:val="22"/>
        </w:rPr>
        <w:t>Establishing a</w:t>
      </w:r>
      <w:r w:rsidRPr="00024DD3">
        <w:rPr>
          <w:rFonts w:ascii="Arial Nova Light" w:hAnsi="Arial Nova Light"/>
          <w:b w:val="0"/>
          <w:bCs/>
          <w:sz w:val="22"/>
        </w:rPr>
        <w:t xml:space="preserve"> relationship between the RSS (</w:t>
      </w:r>
      <w:r>
        <w:rPr>
          <w:rFonts w:ascii="Arial Nova Light" w:hAnsi="Arial Nova Light"/>
          <w:b w:val="0"/>
          <w:bCs/>
          <w:sz w:val="22"/>
        </w:rPr>
        <w:t xml:space="preserve"> Resident Set Size ) and running time forms a reasonable understanding of the rate of memory consumption in the heap during the execution of each test involving a different load and data type. The choice of using this statistic allows the three allocation strategies to be graded on efficiency; by the degree of memory usage and total time taken. The RSS can also be compared with the final heap size to estimate the extent of fragmentation in a test ( if any ). </w:t>
      </w:r>
    </w:p>
    <w:p w14:paraId="084B6783" w14:textId="77777777" w:rsidR="00A156EE" w:rsidRPr="00F9030A" w:rsidRDefault="00A156EE" w:rsidP="00A156EE">
      <w:pPr>
        <w:pStyle w:val="Heading1"/>
        <w:rPr>
          <w:rFonts w:ascii="Arial Nova" w:hAnsi="Arial Nova"/>
        </w:rPr>
      </w:pPr>
      <w:bookmarkStart w:id="8" w:name="_Toc18442815"/>
      <w:r>
        <w:rPr>
          <w:rFonts w:ascii="Arial Nova" w:hAnsi="Arial Nova"/>
        </w:rPr>
        <w:lastRenderedPageBreak/>
        <w:t>Experimental Data</w:t>
      </w:r>
      <w:bookmarkEnd w:id="8"/>
    </w:p>
    <w:tbl>
      <w:tblPr>
        <w:tblW w:w="9999" w:type="dxa"/>
        <w:tblInd w:w="40" w:type="dxa"/>
        <w:tblCellMar>
          <w:left w:w="0" w:type="dxa"/>
          <w:right w:w="0" w:type="dxa"/>
        </w:tblCellMar>
        <w:tblLook w:val="0000" w:firstRow="0" w:lastRow="0" w:firstColumn="0" w:lastColumn="0" w:noHBand="0" w:noVBand="0"/>
      </w:tblPr>
      <w:tblGrid>
        <w:gridCol w:w="9999"/>
      </w:tblGrid>
      <w:tr w:rsidR="00A156EE" w:rsidRPr="00F9030A" w14:paraId="17A5AAC2" w14:textId="77777777" w:rsidTr="00440186">
        <w:trPr>
          <w:trHeight w:val="3546"/>
        </w:trPr>
        <w:tc>
          <w:tcPr>
            <w:tcW w:w="9999" w:type="dxa"/>
          </w:tcPr>
          <w:bookmarkStart w:id="9" w:name="_Toc18442816" w:displacedByCustomXml="next"/>
          <w:sdt>
            <w:sdtPr>
              <w:rPr>
                <w:rFonts w:ascii="Arial Nova Light" w:hAnsi="Arial Nova Light"/>
              </w:rPr>
              <w:id w:val="-2096391713"/>
              <w:placeholder>
                <w:docPart w:val="35CEB7A7EA5C48088731009B5CC97C7D"/>
              </w:placeholder>
              <w15:dataBinding w:prefixMappings="xmlns:ns0='http://schemas.microsoft.com/temp/samples' " w:xpath="/ns0:employees[1]/ns0:employee[1]/ns0:CompanyName[1]" w:storeItemID="{00000000-0000-0000-0000-000000000000}"/>
              <w15:appearance w15:val="hidden"/>
            </w:sdtPr>
            <w:sdtEndPr/>
            <w:sdtContent>
              <w:p w14:paraId="4FCEBC05" w14:textId="77777777" w:rsidR="00A156EE" w:rsidRPr="009F503E" w:rsidRDefault="00E00606" w:rsidP="00440186">
                <w:pPr>
                  <w:pStyle w:val="Heading2"/>
                  <w:rPr>
                    <w:rFonts w:ascii="Arial Nova Light" w:hAnsi="Arial Nova Light"/>
                  </w:rPr>
                </w:pPr>
                <w:r w:rsidRPr="009F503E">
                  <w:rPr>
                    <w:rFonts w:ascii="Arial Nova Light" w:hAnsi="Arial Nova Light"/>
                  </w:rPr>
                  <w:t>Valgrind, getrusage and Chrono time statistics</w:t>
                </w:r>
              </w:p>
            </w:sdtContent>
          </w:sdt>
          <w:bookmarkEnd w:id="9" w:displacedByCustomXml="prev"/>
          <w:p w14:paraId="490FE4D5" w14:textId="77777777" w:rsidR="00A156EE" w:rsidRPr="009F503E" w:rsidRDefault="00A156EE" w:rsidP="00C12066">
            <w:pPr>
              <w:jc w:val="both"/>
              <w:rPr>
                <w:rFonts w:ascii="Arial Nova Light" w:hAnsi="Arial Nova Light"/>
              </w:rPr>
            </w:pPr>
          </w:p>
          <w:p w14:paraId="01CA9121" w14:textId="77777777" w:rsidR="00C12066" w:rsidRPr="009F503E" w:rsidRDefault="00C94552" w:rsidP="00C12066">
            <w:pPr>
              <w:pStyle w:val="Content"/>
              <w:jc w:val="both"/>
              <w:rPr>
                <w:rFonts w:ascii="Arial Nova Light" w:hAnsi="Arial Nova Light"/>
                <w:sz w:val="22"/>
              </w:rPr>
            </w:pPr>
            <w:r w:rsidRPr="009F503E">
              <w:rPr>
                <w:rFonts w:ascii="Arial Nova Light" w:hAnsi="Arial Nova Light"/>
                <w:sz w:val="22"/>
              </w:rPr>
              <w:t xml:space="preserve">For each test in a set as defined previously, </w:t>
            </w:r>
            <w:r w:rsidR="00C12066" w:rsidRPr="009F503E">
              <w:rPr>
                <w:rFonts w:ascii="Arial Nova Light" w:hAnsi="Arial Nova Light"/>
                <w:sz w:val="22"/>
              </w:rPr>
              <w:t>the recorded memory use and total time taken for the test to run to completion was the basis for judging the efficiency of the memory allocation algorithm</w:t>
            </w:r>
            <w:r w:rsidRPr="009F503E">
              <w:rPr>
                <w:rFonts w:ascii="Arial Nova Light" w:hAnsi="Arial Nova Light"/>
                <w:sz w:val="22"/>
              </w:rPr>
              <w:t>.</w:t>
            </w:r>
            <w:r w:rsidR="00C12066" w:rsidRPr="009F503E">
              <w:rPr>
                <w:rFonts w:ascii="Arial Nova Light" w:hAnsi="Arial Nova Light"/>
                <w:sz w:val="22"/>
              </w:rPr>
              <w:t xml:space="preserve"> Another aspect contributing to an algorithm’s definition of effectiveness was the extent of memory fragmentation.</w:t>
            </w:r>
            <w:r w:rsidRPr="009F503E">
              <w:rPr>
                <w:rFonts w:ascii="Arial Nova Light" w:hAnsi="Arial Nova Light"/>
                <w:sz w:val="22"/>
              </w:rPr>
              <w:t xml:space="preserve"> </w:t>
            </w:r>
          </w:p>
          <w:p w14:paraId="532E58FB" w14:textId="77777777" w:rsidR="00C12066" w:rsidRPr="009F503E" w:rsidRDefault="00C12066" w:rsidP="00C12066">
            <w:pPr>
              <w:pStyle w:val="Content"/>
              <w:jc w:val="both"/>
              <w:rPr>
                <w:rFonts w:ascii="Arial Nova Light" w:hAnsi="Arial Nova Light"/>
                <w:sz w:val="22"/>
              </w:rPr>
            </w:pPr>
          </w:p>
          <w:p w14:paraId="341885A8" w14:textId="77777777" w:rsidR="00A156EE" w:rsidRPr="009F503E" w:rsidRDefault="00C12066" w:rsidP="001D2034">
            <w:pPr>
              <w:pStyle w:val="Content"/>
              <w:jc w:val="both"/>
              <w:rPr>
                <w:rFonts w:ascii="Arial Nova Light" w:hAnsi="Arial Nova Light"/>
                <w:sz w:val="22"/>
              </w:rPr>
            </w:pPr>
            <w:r w:rsidRPr="009F503E">
              <w:rPr>
                <w:rFonts w:ascii="Arial Nova Light" w:hAnsi="Arial Nova Light"/>
                <w:sz w:val="22"/>
              </w:rPr>
              <w:t>As such, t</w:t>
            </w:r>
            <w:r w:rsidR="00C94552" w:rsidRPr="009F503E">
              <w:rPr>
                <w:rFonts w:ascii="Arial Nova Light" w:hAnsi="Arial Nova Light"/>
                <w:sz w:val="22"/>
              </w:rPr>
              <w:t xml:space="preserve">he final RSS reported by the operating system was </w:t>
            </w:r>
            <w:r w:rsidRPr="009F503E">
              <w:rPr>
                <w:rFonts w:ascii="Arial Nova Light" w:hAnsi="Arial Nova Light"/>
                <w:sz w:val="22"/>
              </w:rPr>
              <w:t xml:space="preserve">also </w:t>
            </w:r>
            <w:r w:rsidR="00C94552" w:rsidRPr="009F503E">
              <w:rPr>
                <w:rFonts w:ascii="Arial Nova Light" w:hAnsi="Arial Nova Light"/>
                <w:sz w:val="22"/>
              </w:rPr>
              <w:t xml:space="preserve">compared with the actual heap size reported by </w:t>
            </w:r>
            <w:r w:rsidR="00C94552" w:rsidRPr="009F503E">
              <w:rPr>
                <w:rFonts w:ascii="Arial Nova Light" w:hAnsi="Arial Nova Light"/>
                <w:i/>
                <w:iCs/>
                <w:sz w:val="22"/>
              </w:rPr>
              <w:t xml:space="preserve">Valgrind </w:t>
            </w:r>
            <w:r w:rsidR="00C94552" w:rsidRPr="009F503E">
              <w:rPr>
                <w:rFonts w:ascii="Arial Nova Light" w:hAnsi="Arial Nova Light"/>
                <w:sz w:val="22"/>
              </w:rPr>
              <w:t xml:space="preserve">to </w:t>
            </w:r>
            <w:r w:rsidRPr="009F503E">
              <w:rPr>
                <w:rFonts w:ascii="Arial Nova Light" w:hAnsi="Arial Nova Light"/>
                <w:sz w:val="22"/>
              </w:rPr>
              <w:t>gain a reasonable insight to</w:t>
            </w:r>
            <w:r w:rsidR="00C94552" w:rsidRPr="009F503E">
              <w:rPr>
                <w:rFonts w:ascii="Arial Nova Light" w:hAnsi="Arial Nova Light"/>
                <w:sz w:val="22"/>
              </w:rPr>
              <w:t xml:space="preserve"> th</w:t>
            </w:r>
            <w:r w:rsidRPr="009F503E">
              <w:rPr>
                <w:rFonts w:ascii="Arial Nova Light" w:hAnsi="Arial Nova Light"/>
                <w:sz w:val="22"/>
              </w:rPr>
              <w:t>is</w:t>
            </w:r>
            <w:r w:rsidR="00C94552" w:rsidRPr="009F503E">
              <w:rPr>
                <w:rFonts w:ascii="Arial Nova Light" w:hAnsi="Arial Nova Light"/>
                <w:sz w:val="22"/>
              </w:rPr>
              <w:t xml:space="preserve"> </w:t>
            </w:r>
            <w:r w:rsidRPr="009F503E">
              <w:rPr>
                <w:rFonts w:ascii="Arial Nova Light" w:hAnsi="Arial Nova Light"/>
                <w:sz w:val="22"/>
              </w:rPr>
              <w:t>degree</w:t>
            </w:r>
            <w:r w:rsidR="00C94552" w:rsidRPr="009F503E">
              <w:rPr>
                <w:rFonts w:ascii="Arial Nova Light" w:hAnsi="Arial Nova Light"/>
                <w:sz w:val="22"/>
              </w:rPr>
              <w:t xml:space="preserve"> of fragmentation. </w:t>
            </w:r>
            <w:r w:rsidRPr="009F503E">
              <w:rPr>
                <w:rFonts w:ascii="Arial Nova Light" w:hAnsi="Arial Nova Light"/>
                <w:sz w:val="22"/>
              </w:rPr>
              <w:t>The efficiency of each allocation schema would also take into account whether the outcomes</w:t>
            </w:r>
            <w:r w:rsidR="00D6317C" w:rsidRPr="009F503E">
              <w:rPr>
                <w:rFonts w:ascii="Arial Nova Light" w:hAnsi="Arial Nova Light"/>
                <w:sz w:val="22"/>
              </w:rPr>
              <w:t xml:space="preserve"> observed in a test set</w:t>
            </w:r>
            <w:r w:rsidRPr="009F503E">
              <w:rPr>
                <w:rFonts w:ascii="Arial Nova Light" w:hAnsi="Arial Nova Light"/>
                <w:sz w:val="22"/>
              </w:rPr>
              <w:t xml:space="preserve"> are also reflective of </w:t>
            </w:r>
            <w:r w:rsidR="00D6317C" w:rsidRPr="009F503E">
              <w:rPr>
                <w:rFonts w:ascii="Arial Nova Light" w:hAnsi="Arial Nova Light"/>
                <w:sz w:val="22"/>
              </w:rPr>
              <w:t xml:space="preserve">those in </w:t>
            </w:r>
            <w:r w:rsidRPr="009F503E">
              <w:rPr>
                <w:rFonts w:ascii="Arial Nova Light" w:hAnsi="Arial Nova Light"/>
                <w:sz w:val="22"/>
              </w:rPr>
              <w:t xml:space="preserve">other test sets using </w:t>
            </w:r>
            <w:r w:rsidR="00D6317C" w:rsidRPr="009F503E">
              <w:rPr>
                <w:rFonts w:ascii="Arial Nova Light" w:hAnsi="Arial Nova Light"/>
                <w:sz w:val="22"/>
              </w:rPr>
              <w:t xml:space="preserve">a </w:t>
            </w:r>
            <w:r w:rsidRPr="009F503E">
              <w:rPr>
                <w:rFonts w:ascii="Arial Nova Light" w:hAnsi="Arial Nova Light"/>
                <w:sz w:val="22"/>
              </w:rPr>
              <w:t>different data type</w:t>
            </w:r>
            <w:r w:rsidR="00D6317C" w:rsidRPr="009F503E">
              <w:rPr>
                <w:rFonts w:ascii="Arial Nova Light" w:hAnsi="Arial Nova Light"/>
                <w:sz w:val="22"/>
              </w:rPr>
              <w:t xml:space="preserve"> or load capacity.</w:t>
            </w:r>
          </w:p>
          <w:p w14:paraId="54F889DC" w14:textId="77777777" w:rsidR="001D2034" w:rsidRDefault="001D2034" w:rsidP="00440186">
            <w:pPr>
              <w:rPr>
                <w:rFonts w:ascii="Arial Nova" w:hAnsi="Arial Nova"/>
              </w:rPr>
            </w:pPr>
          </w:p>
          <w:p w14:paraId="5DCDB063" w14:textId="57C4E8DA" w:rsidR="006E5FFA" w:rsidRDefault="006B7B03" w:rsidP="005A593C">
            <w:pPr>
              <w:pStyle w:val="Heading3"/>
              <w:rPr>
                <w:rFonts w:ascii="Arial Nova" w:hAnsi="Arial Nova"/>
                <w:sz w:val="32"/>
                <w:szCs w:val="32"/>
              </w:rPr>
            </w:pPr>
            <w:bookmarkStart w:id="10" w:name="_Toc18442817"/>
            <w:r>
              <w:rPr>
                <w:rFonts w:ascii="Arial Nova" w:hAnsi="Arial Nova"/>
                <w:sz w:val="32"/>
                <w:szCs w:val="32"/>
              </w:rPr>
              <w:t xml:space="preserve">Memory </w:t>
            </w:r>
            <w:r w:rsidR="00F92290">
              <w:rPr>
                <w:rFonts w:ascii="Arial Nova" w:hAnsi="Arial Nova"/>
                <w:sz w:val="32"/>
                <w:szCs w:val="32"/>
              </w:rPr>
              <w:t xml:space="preserve">Allocation </w:t>
            </w:r>
            <w:r w:rsidR="00A64CBF">
              <w:rPr>
                <w:rFonts w:ascii="Arial Nova" w:hAnsi="Arial Nova"/>
                <w:sz w:val="32"/>
                <w:szCs w:val="32"/>
              </w:rPr>
              <w:t xml:space="preserve">Experiment </w:t>
            </w:r>
            <w:r w:rsidR="00F92290">
              <w:rPr>
                <w:rFonts w:ascii="Arial Nova" w:hAnsi="Arial Nova"/>
                <w:sz w:val="32"/>
                <w:szCs w:val="32"/>
              </w:rPr>
              <w:t>Results</w:t>
            </w:r>
            <w:bookmarkEnd w:id="10"/>
          </w:p>
          <w:p w14:paraId="36F49C48" w14:textId="77777777" w:rsidR="001D2034" w:rsidRPr="001D2034" w:rsidRDefault="001D2034" w:rsidP="001D2034"/>
          <w:p w14:paraId="611C5996" w14:textId="77777777" w:rsidR="00A156EE" w:rsidRPr="00045858" w:rsidRDefault="001D2034" w:rsidP="00045858">
            <w:pPr>
              <w:pStyle w:val="Heading4"/>
              <w:rPr>
                <w:rFonts w:ascii="Arial Nova" w:hAnsi="Arial Nova"/>
                <w:color w:val="595959" w:themeColor="text1" w:themeTint="A6"/>
              </w:rPr>
            </w:pPr>
            <w:r>
              <w:rPr>
                <w:rFonts w:ascii="Arial Nova" w:hAnsi="Arial Nova"/>
                <w:color w:val="595959" w:themeColor="text1" w:themeTint="A6"/>
              </w:rPr>
              <w:t>Set 1</w:t>
            </w:r>
          </w:p>
        </w:tc>
      </w:tr>
    </w:tbl>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940FFE" w14:paraId="76711BEA" w14:textId="77777777" w:rsidTr="00940FF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49949118" w14:textId="77777777" w:rsidR="001A2B93" w:rsidRDefault="001A2B93" w:rsidP="001A2B93">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638F1D88" w14:textId="77777777" w:rsidR="001A2B93" w:rsidRDefault="001A2B93" w:rsidP="001A2B93">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046CE61E" w14:textId="77777777" w:rsidR="001A2B93" w:rsidRDefault="001A2B93" w:rsidP="001A2B93">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60C4BC1A" w14:textId="77777777" w:rsidR="001A2B93" w:rsidRDefault="001A2B93" w:rsidP="001A2B93">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1A2B93" w14:paraId="73DF72B4" w14:textId="77777777" w:rsidTr="00940FFE">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6C48E47B" w14:textId="77777777" w:rsidR="001A2B93" w:rsidRDefault="001A2B93" w:rsidP="001A2B93">
            <w:pPr>
              <w:rPr>
                <w:rFonts w:ascii="Arial Nova" w:hAnsi="Arial Nova"/>
                <w:b/>
                <w:bCs w:val="0"/>
                <w:sz w:val="22"/>
                <w:szCs w:val="18"/>
              </w:rPr>
            </w:pPr>
            <w:r>
              <w:rPr>
                <w:rFonts w:ascii="Arial Nova" w:hAnsi="Arial Nova"/>
                <w:b/>
                <w:bCs w:val="0"/>
                <w:sz w:val="22"/>
                <w:szCs w:val="18"/>
              </w:rPr>
              <w:t>1</w:t>
            </w:r>
          </w:p>
        </w:tc>
        <w:tc>
          <w:tcPr>
            <w:tcW w:w="3809" w:type="dxa"/>
          </w:tcPr>
          <w:p w14:paraId="437221EB" w14:textId="77777777" w:rsidR="001A2B93" w:rsidRPr="009F503E" w:rsidRDefault="001A2B93"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0C8C091E" w14:textId="77777777" w:rsidR="001A2B93" w:rsidRPr="009F503E" w:rsidRDefault="00914ED4"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818</w:t>
            </w:r>
            <w:r w:rsidR="008544C6" w:rsidRPr="009F503E">
              <w:rPr>
                <w:rFonts w:ascii="Arial Nova Light" w:hAnsi="Arial Nova Light"/>
                <w:b w:val="0"/>
                <w:bCs/>
                <w:sz w:val="22"/>
                <w:szCs w:val="18"/>
              </w:rPr>
              <w:t>8</w:t>
            </w:r>
          </w:p>
        </w:tc>
        <w:tc>
          <w:tcPr>
            <w:tcW w:w="2552" w:type="dxa"/>
          </w:tcPr>
          <w:p w14:paraId="73468815" w14:textId="77777777" w:rsidR="001A2B93" w:rsidRPr="009F503E" w:rsidRDefault="00940FFE"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4145</w:t>
            </w:r>
          </w:p>
        </w:tc>
      </w:tr>
      <w:tr w:rsidR="001A2B93" w14:paraId="74933AA2" w14:textId="77777777" w:rsidTr="00940FFE">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5E4064F1" w14:textId="77777777" w:rsidR="001A2B93" w:rsidRDefault="001A2B93" w:rsidP="001A2B93">
            <w:pPr>
              <w:rPr>
                <w:rFonts w:ascii="Arial Nova" w:hAnsi="Arial Nova"/>
                <w:b/>
                <w:bCs w:val="0"/>
                <w:sz w:val="22"/>
                <w:szCs w:val="18"/>
              </w:rPr>
            </w:pPr>
            <w:r>
              <w:rPr>
                <w:rFonts w:ascii="Arial Nova" w:hAnsi="Arial Nova"/>
                <w:b/>
                <w:bCs w:val="0"/>
                <w:sz w:val="22"/>
                <w:szCs w:val="18"/>
              </w:rPr>
              <w:t>2</w:t>
            </w:r>
          </w:p>
        </w:tc>
        <w:tc>
          <w:tcPr>
            <w:tcW w:w="3809" w:type="dxa"/>
          </w:tcPr>
          <w:p w14:paraId="676D4DA3" w14:textId="77777777" w:rsidR="001A2B93" w:rsidRPr="009F503E" w:rsidRDefault="001A2B93"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6748491E" w14:textId="77777777" w:rsidR="001A2B93" w:rsidRPr="009F503E" w:rsidRDefault="00940FFE"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7376</w:t>
            </w:r>
          </w:p>
        </w:tc>
        <w:tc>
          <w:tcPr>
            <w:tcW w:w="2552" w:type="dxa"/>
          </w:tcPr>
          <w:p w14:paraId="5B29FB1C" w14:textId="77777777" w:rsidR="001A2B93" w:rsidRPr="009F503E" w:rsidRDefault="00940FFE"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20060</w:t>
            </w:r>
          </w:p>
        </w:tc>
      </w:tr>
      <w:tr w:rsidR="001A2B93" w14:paraId="6156CC73" w14:textId="77777777" w:rsidTr="00940FFE">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4F3D5468" w14:textId="77777777" w:rsidR="001A2B93" w:rsidRDefault="001A2B93" w:rsidP="001A2B93">
            <w:pPr>
              <w:rPr>
                <w:rFonts w:ascii="Arial Nova" w:hAnsi="Arial Nova"/>
                <w:b/>
                <w:bCs w:val="0"/>
                <w:sz w:val="22"/>
                <w:szCs w:val="18"/>
              </w:rPr>
            </w:pPr>
            <w:r>
              <w:rPr>
                <w:rFonts w:ascii="Arial Nova" w:hAnsi="Arial Nova"/>
                <w:b/>
                <w:bCs w:val="0"/>
                <w:sz w:val="22"/>
                <w:szCs w:val="18"/>
              </w:rPr>
              <w:t>3</w:t>
            </w:r>
          </w:p>
        </w:tc>
        <w:tc>
          <w:tcPr>
            <w:tcW w:w="3809" w:type="dxa"/>
          </w:tcPr>
          <w:p w14:paraId="7EDC07D9" w14:textId="77777777" w:rsidR="001A2B93" w:rsidRPr="009F503E" w:rsidRDefault="001A2B93"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5A260984" w14:textId="77777777" w:rsidR="001A2B93" w:rsidRPr="009F503E" w:rsidRDefault="00940FFE"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886</w:t>
            </w:r>
            <w:r w:rsidR="008544C6" w:rsidRPr="009F503E">
              <w:rPr>
                <w:rFonts w:ascii="Arial Nova Light" w:hAnsi="Arial Nova Light"/>
                <w:b w:val="0"/>
                <w:bCs/>
                <w:sz w:val="22"/>
                <w:szCs w:val="18"/>
              </w:rPr>
              <w:t>8</w:t>
            </w:r>
          </w:p>
        </w:tc>
        <w:tc>
          <w:tcPr>
            <w:tcW w:w="2552" w:type="dxa"/>
          </w:tcPr>
          <w:p w14:paraId="0047E632" w14:textId="77777777" w:rsidR="001A2B93" w:rsidRPr="009F503E" w:rsidRDefault="00940FFE" w:rsidP="001A2B93">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21860</w:t>
            </w:r>
          </w:p>
        </w:tc>
      </w:tr>
    </w:tbl>
    <w:p w14:paraId="59EE5223" w14:textId="01E6CBFF" w:rsidR="00292F3D" w:rsidRDefault="00292F3D" w:rsidP="00292F3D">
      <w:pPr>
        <w:rPr>
          <w:rFonts w:ascii="Arial Nova" w:hAnsi="Arial Nova"/>
          <w:b w:val="0"/>
          <w:bCs/>
          <w:sz w:val="22"/>
          <w:szCs w:val="18"/>
        </w:rPr>
      </w:pPr>
    </w:p>
    <w:p w14:paraId="629E03FF" w14:textId="77777777" w:rsidR="00A07463" w:rsidRDefault="00BF55DB" w:rsidP="00A07463">
      <w:pPr>
        <w:rPr>
          <w:rFonts w:ascii="Arial Nova" w:hAnsi="Arial Nova"/>
          <w:color w:val="595959" w:themeColor="text1" w:themeTint="A6"/>
        </w:rPr>
      </w:pPr>
      <w:r w:rsidRPr="00BF55DB">
        <w:rPr>
          <w:rFonts w:ascii="Arial Nova" w:hAnsi="Arial Nova"/>
          <w:b w:val="0"/>
          <w:bCs/>
          <w:noProof/>
          <w:sz w:val="22"/>
          <w:szCs w:val="18"/>
        </w:rPr>
        <mc:AlternateContent>
          <mc:Choice Requires="wps">
            <w:drawing>
              <wp:anchor distT="45720" distB="45720" distL="114300" distR="114300" simplePos="0" relativeHeight="251797504" behindDoc="0" locked="0" layoutInCell="1" allowOverlap="1" wp14:anchorId="50781EFA" wp14:editId="50AB9A7A">
                <wp:simplePos x="0" y="0"/>
                <wp:positionH relativeFrom="margin">
                  <wp:posOffset>5526405</wp:posOffset>
                </wp:positionH>
                <wp:positionV relativeFrom="paragraph">
                  <wp:posOffset>470535</wp:posOffset>
                </wp:positionV>
                <wp:extent cx="1285875" cy="313055"/>
                <wp:effectExtent l="0" t="0" r="9525" b="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4E72CB23" w14:textId="331B908D" w:rsidR="0045292D" w:rsidRPr="00A07463" w:rsidRDefault="0045292D" w:rsidP="00BF55DB">
                            <w:pPr>
                              <w:rPr>
                                <w:rFonts w:ascii="Arial Nova" w:hAnsi="Arial Nova"/>
                                <w:sz w:val="16"/>
                                <w:szCs w:val="16"/>
                              </w:rPr>
                            </w:pPr>
                            <w:r w:rsidRPr="00A07463">
                              <w:rPr>
                                <w:rFonts w:ascii="Arial Nova" w:hAnsi="Arial Nova"/>
                                <w:b w:val="0"/>
                                <w:bCs/>
                                <w:sz w:val="14"/>
                                <w:szCs w:val="14"/>
                              </w:rPr>
                              <w:t>100020 allocs, 16 frees, 3448624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1EFA" id="_x0000_s1034" type="#_x0000_t202" style="position:absolute;margin-left:435.15pt;margin-top:37.05pt;width:101.25pt;height:24.6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" fillcolor="#a5c0cf [1943]" stroked="f">
                <v:textbox>
                  <w:txbxContent>
                    <w:p w14:paraId="4E72CB23" w14:textId="331B908D" w:rsidR="0045292D" w:rsidRPr="00A07463" w:rsidRDefault="0045292D" w:rsidP="00BF55DB">
                      <w:pPr>
                        <w:rPr>
                          <w:rFonts w:ascii="Arial Nova" w:hAnsi="Arial Nova"/>
                          <w:sz w:val="16"/>
                          <w:szCs w:val="16"/>
                        </w:rPr>
                      </w:pPr>
                      <w:r w:rsidRPr="00A07463">
                        <w:rPr>
                          <w:rFonts w:ascii="Arial Nova" w:hAnsi="Arial Nova"/>
                          <w:b w:val="0"/>
                          <w:bCs/>
                          <w:sz w:val="14"/>
                          <w:szCs w:val="14"/>
                        </w:rPr>
                        <w:t>100020 allocs, 16 frees, 3448624 bytes allocated</w:t>
                      </w:r>
                    </w:p>
                  </w:txbxContent>
                </v:textbox>
                <w10:wrap type="square" anchorx="margin"/>
              </v:shape>
            </w:pict>
          </mc:Fallback>
        </mc:AlternateContent>
      </w:r>
      <w:r w:rsidRPr="00BF55DB">
        <w:rPr>
          <w:rFonts w:ascii="Arial Nova" w:hAnsi="Arial Nova"/>
          <w:b w:val="0"/>
          <w:bCs/>
          <w:noProof/>
          <w:sz w:val="22"/>
          <w:szCs w:val="18"/>
        </w:rPr>
        <mc:AlternateContent>
          <mc:Choice Requires="wps">
            <w:drawing>
              <wp:anchor distT="45720" distB="45720" distL="114300" distR="114300" simplePos="0" relativeHeight="251798528" behindDoc="0" locked="0" layoutInCell="1" allowOverlap="1" wp14:anchorId="352CC743" wp14:editId="71832EE9">
                <wp:simplePos x="0" y="0"/>
                <wp:positionH relativeFrom="margin">
                  <wp:posOffset>5526405</wp:posOffset>
                </wp:positionH>
                <wp:positionV relativeFrom="paragraph">
                  <wp:posOffset>784225</wp:posOffset>
                </wp:positionV>
                <wp:extent cx="1285875" cy="313055"/>
                <wp:effectExtent l="0" t="0" r="9525"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24E7CAD1" w14:textId="2746DD2B" w:rsidR="0045292D" w:rsidRPr="00A335D9" w:rsidRDefault="0045292D" w:rsidP="00BF55DB">
                            <w:pPr>
                              <w:rPr>
                                <w:rFonts w:ascii="Arial Nova" w:hAnsi="Arial Nova"/>
                                <w:sz w:val="16"/>
                                <w:szCs w:val="16"/>
                              </w:rPr>
                            </w:pPr>
                            <w:r w:rsidRPr="00A335D9">
                              <w:rPr>
                                <w:rFonts w:ascii="Arial Nova" w:hAnsi="Arial Nova"/>
                                <w:b w:val="0"/>
                                <w:bCs/>
                                <w:sz w:val="14"/>
                                <w:szCs w:val="14"/>
                              </w:rPr>
                              <w:t>91687 allocs, 16 frees, 3248632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CC743" id="_x0000_s1035" type="#_x0000_t202" style="position:absolute;margin-left:435.15pt;margin-top:61.75pt;width:101.25pt;height:24.65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" fillcolor="#77d790" stroked="f">
                <v:textbox>
                  <w:txbxContent>
                    <w:p w14:paraId="24E7CAD1" w14:textId="2746DD2B" w:rsidR="0045292D" w:rsidRPr="00A335D9" w:rsidRDefault="0045292D" w:rsidP="00BF55DB">
                      <w:pPr>
                        <w:rPr>
                          <w:rFonts w:ascii="Arial Nova" w:hAnsi="Arial Nova"/>
                          <w:sz w:val="16"/>
                          <w:szCs w:val="16"/>
                        </w:rPr>
                      </w:pPr>
                      <w:r w:rsidRPr="00A335D9">
                        <w:rPr>
                          <w:rFonts w:ascii="Arial Nova" w:hAnsi="Arial Nova"/>
                          <w:b w:val="0"/>
                          <w:bCs/>
                          <w:sz w:val="14"/>
                          <w:szCs w:val="14"/>
                        </w:rPr>
                        <w:t>91687 allocs, 16 frees, 3248632 bytes allocated</w:t>
                      </w:r>
                    </w:p>
                  </w:txbxContent>
                </v:textbox>
                <w10:wrap type="square" anchorx="margin"/>
              </v:shape>
            </w:pict>
          </mc:Fallback>
        </mc:AlternateContent>
      </w:r>
      <w:r w:rsidRPr="00BF55DB">
        <w:rPr>
          <w:rFonts w:ascii="Arial Nova" w:hAnsi="Arial Nova"/>
          <w:b w:val="0"/>
          <w:bCs/>
          <w:noProof/>
          <w:sz w:val="22"/>
          <w:szCs w:val="18"/>
        </w:rPr>
        <mc:AlternateContent>
          <mc:Choice Requires="wps">
            <w:drawing>
              <wp:anchor distT="45720" distB="45720" distL="114300" distR="114300" simplePos="0" relativeHeight="251799552" behindDoc="0" locked="0" layoutInCell="1" allowOverlap="1" wp14:anchorId="1FB1B07F" wp14:editId="21526897">
                <wp:simplePos x="0" y="0"/>
                <wp:positionH relativeFrom="margin">
                  <wp:posOffset>5524500</wp:posOffset>
                </wp:positionH>
                <wp:positionV relativeFrom="paragraph">
                  <wp:posOffset>1094740</wp:posOffset>
                </wp:positionV>
                <wp:extent cx="1285875" cy="320040"/>
                <wp:effectExtent l="0" t="0" r="9525" b="381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6B5C8A3E" w14:textId="3515DC02" w:rsidR="0045292D" w:rsidRPr="00A335D9" w:rsidRDefault="0045292D" w:rsidP="00BF55DB">
                            <w:pPr>
                              <w:rPr>
                                <w:rFonts w:ascii="Arial Nova" w:hAnsi="Arial Nova"/>
                                <w:sz w:val="16"/>
                                <w:szCs w:val="16"/>
                              </w:rPr>
                            </w:pPr>
                            <w:r w:rsidRPr="00A335D9">
                              <w:rPr>
                                <w:rFonts w:ascii="Arial Nova" w:hAnsi="Arial Nova"/>
                                <w:b w:val="0"/>
                                <w:bCs/>
                                <w:sz w:val="14"/>
                                <w:szCs w:val="14"/>
                              </w:rPr>
                              <w:t xml:space="preserve">100020 allocs, 16 frees, </w:t>
                            </w:r>
                            <w:bookmarkStart w:id="11" w:name="_Hlk18357594"/>
                            <w:r w:rsidRPr="00A335D9">
                              <w:rPr>
                                <w:rFonts w:ascii="Arial Nova" w:hAnsi="Arial Nova"/>
                                <w:b w:val="0"/>
                                <w:bCs/>
                                <w:sz w:val="14"/>
                                <w:szCs w:val="14"/>
                              </w:rPr>
                              <w:t>3448624</w:t>
                            </w:r>
                            <w:bookmarkEnd w:id="11"/>
                            <w:r w:rsidRPr="00A335D9">
                              <w:rPr>
                                <w:rFonts w:ascii="Arial Nova" w:hAnsi="Arial Nova"/>
                                <w:b w:val="0"/>
                                <w:bCs/>
                                <w:sz w:val="14"/>
                                <w:szCs w:val="14"/>
                              </w:rPr>
                              <w:t xml:space="preserve">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1B07F" id="_x0000_s1036" type="#_x0000_t202" style="position:absolute;margin-left:435pt;margin-top:86.2pt;width:101.25pt;height:25.2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" fillcolor="#cdb5dc [1940]" stroked="f">
                <v:textbox>
                  <w:txbxContent>
                    <w:p w14:paraId="6B5C8A3E" w14:textId="3515DC02" w:rsidR="0045292D" w:rsidRPr="00A335D9" w:rsidRDefault="0045292D" w:rsidP="00BF55DB">
                      <w:pPr>
                        <w:rPr>
                          <w:rFonts w:ascii="Arial Nova" w:hAnsi="Arial Nova"/>
                          <w:sz w:val="16"/>
                          <w:szCs w:val="16"/>
                        </w:rPr>
                      </w:pPr>
                      <w:r w:rsidRPr="00A335D9">
                        <w:rPr>
                          <w:rFonts w:ascii="Arial Nova" w:hAnsi="Arial Nova"/>
                          <w:b w:val="0"/>
                          <w:bCs/>
                          <w:sz w:val="14"/>
                          <w:szCs w:val="14"/>
                        </w:rPr>
                        <w:t xml:space="preserve">100020 allocs, 16 frees, </w:t>
                      </w:r>
                      <w:bookmarkStart w:id="11" w:name="_Hlk18357594"/>
                      <w:r w:rsidRPr="00A335D9">
                        <w:rPr>
                          <w:rFonts w:ascii="Arial Nova" w:hAnsi="Arial Nova"/>
                          <w:b w:val="0"/>
                          <w:bCs/>
                          <w:sz w:val="14"/>
                          <w:szCs w:val="14"/>
                        </w:rPr>
                        <w:t>3448624</w:t>
                      </w:r>
                      <w:bookmarkEnd w:id="11"/>
                      <w:r w:rsidRPr="00A335D9">
                        <w:rPr>
                          <w:rFonts w:ascii="Arial Nova" w:hAnsi="Arial Nova"/>
                          <w:b w:val="0"/>
                          <w:bCs/>
                          <w:sz w:val="14"/>
                          <w:szCs w:val="14"/>
                        </w:rPr>
                        <w:t xml:space="preserve"> bytes allocated</w:t>
                      </w:r>
                    </w:p>
                  </w:txbxContent>
                </v:textbox>
                <w10:wrap type="square" anchorx="margin"/>
              </v:shape>
            </w:pict>
          </mc:Fallback>
        </mc:AlternateContent>
      </w:r>
      <w:r w:rsidRPr="0079425E">
        <w:rPr>
          <w:rFonts w:ascii="Arial Nova" w:hAnsi="Arial Nova"/>
          <w:b w:val="0"/>
          <w:bCs/>
          <w:noProof/>
          <w:sz w:val="22"/>
          <w:szCs w:val="18"/>
        </w:rPr>
        <mc:AlternateContent>
          <mc:Choice Requires="wps">
            <w:drawing>
              <wp:anchor distT="45720" distB="45720" distL="114300" distR="114300" simplePos="0" relativeHeight="251668480" behindDoc="0" locked="0" layoutInCell="1" allowOverlap="1" wp14:anchorId="1BD8F6FA" wp14:editId="6621A3D1">
                <wp:simplePos x="0" y="0"/>
                <wp:positionH relativeFrom="column">
                  <wp:posOffset>4697730</wp:posOffset>
                </wp:positionH>
                <wp:positionV relativeFrom="paragraph">
                  <wp:posOffset>1109345</wp:posOffset>
                </wp:positionV>
                <wp:extent cx="820420" cy="1404620"/>
                <wp:effectExtent l="0" t="0" r="1778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1404620"/>
                        </a:xfrm>
                        <a:prstGeom prst="rect">
                          <a:avLst/>
                        </a:prstGeom>
                        <a:solidFill>
                          <a:srgbClr val="FFFFFF"/>
                        </a:solidFill>
                        <a:ln w="9525">
                          <a:solidFill>
                            <a:srgbClr val="000000"/>
                          </a:solidFill>
                          <a:miter lim="800000"/>
                          <a:headEnd/>
                          <a:tailEnd/>
                        </a:ln>
                      </wps:spPr>
                      <wps:txbx>
                        <w:txbxContent>
                          <w:p w14:paraId="345980D4" w14:textId="77777777" w:rsidR="0045292D" w:rsidRPr="0079425E" w:rsidRDefault="0045292D">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8F6FA" id="_x0000_s1037" type="#_x0000_t202" style="position:absolute;margin-left:369.9pt;margin-top:87.35pt;width:64.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">
                <v:textbox style="mso-fit-shape-to-text:t">
                  <w:txbxContent>
                    <w:p w14:paraId="345980D4" w14:textId="77777777" w:rsidR="0045292D" w:rsidRPr="0079425E" w:rsidRDefault="0045292D">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Pr="0079425E">
        <w:rPr>
          <w:rFonts w:ascii="Arial Nova" w:hAnsi="Arial Nova"/>
          <w:b w:val="0"/>
          <w:bCs/>
          <w:noProof/>
          <w:sz w:val="22"/>
          <w:szCs w:val="18"/>
        </w:rPr>
        <mc:AlternateContent>
          <mc:Choice Requires="wps">
            <w:drawing>
              <wp:anchor distT="45720" distB="45720" distL="114300" distR="114300" simplePos="0" relativeHeight="251672576" behindDoc="0" locked="0" layoutInCell="1" allowOverlap="1" wp14:anchorId="41781A63" wp14:editId="5C7C8A0D">
                <wp:simplePos x="0" y="0"/>
                <wp:positionH relativeFrom="column">
                  <wp:posOffset>4695825</wp:posOffset>
                </wp:positionH>
                <wp:positionV relativeFrom="paragraph">
                  <wp:posOffset>788670</wp:posOffset>
                </wp:positionV>
                <wp:extent cx="820420" cy="1404620"/>
                <wp:effectExtent l="0" t="0" r="17780" b="1016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1404620"/>
                        </a:xfrm>
                        <a:prstGeom prst="rect">
                          <a:avLst/>
                        </a:prstGeom>
                        <a:solidFill>
                          <a:srgbClr val="FFFFFF"/>
                        </a:solidFill>
                        <a:ln w="9525">
                          <a:solidFill>
                            <a:srgbClr val="000000"/>
                          </a:solidFill>
                          <a:miter lim="800000"/>
                          <a:headEnd/>
                          <a:tailEnd/>
                        </a:ln>
                      </wps:spPr>
                      <wps:txbx>
                        <w:txbxContent>
                          <w:p w14:paraId="665721B6" w14:textId="77777777" w:rsidR="0045292D" w:rsidRPr="0079425E" w:rsidRDefault="0045292D" w:rsidP="0079425E">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81A63" id="_x0000_s1038" type="#_x0000_t202" style="position:absolute;margin-left:369.75pt;margin-top:62.1pt;width:64.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">
                <v:textbox style="mso-fit-shape-to-text:t">
                  <w:txbxContent>
                    <w:p w14:paraId="665721B6" w14:textId="77777777" w:rsidR="0045292D" w:rsidRPr="0079425E" w:rsidRDefault="0045292D" w:rsidP="0079425E">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Pr="0079425E">
        <w:rPr>
          <w:rFonts w:ascii="Arial Nova" w:hAnsi="Arial Nova"/>
          <w:b w:val="0"/>
          <w:bCs/>
          <w:noProof/>
          <w:sz w:val="22"/>
          <w:szCs w:val="18"/>
        </w:rPr>
        <mc:AlternateContent>
          <mc:Choice Requires="wps">
            <w:drawing>
              <wp:anchor distT="45720" distB="45720" distL="114300" distR="114300" simplePos="0" relativeHeight="251670528" behindDoc="0" locked="0" layoutInCell="1" allowOverlap="1" wp14:anchorId="4EC992D6" wp14:editId="4EC3A350">
                <wp:simplePos x="0" y="0"/>
                <wp:positionH relativeFrom="column">
                  <wp:posOffset>4697730</wp:posOffset>
                </wp:positionH>
                <wp:positionV relativeFrom="paragraph">
                  <wp:posOffset>480695</wp:posOffset>
                </wp:positionV>
                <wp:extent cx="819150" cy="1404620"/>
                <wp:effectExtent l="0" t="0" r="19050" b="1016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46F010FD" w14:textId="77777777" w:rsidR="0045292D" w:rsidRPr="0079425E" w:rsidRDefault="0045292D" w:rsidP="0079425E">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C992D6" id="_x0000_s1039" type="#_x0000_t202" style="position:absolute;margin-left:369.9pt;margin-top:37.85pt;width:64.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">
                <v:textbox style="mso-fit-shape-to-text:t">
                  <w:txbxContent>
                    <w:p w14:paraId="46F010FD" w14:textId="77777777" w:rsidR="0045292D" w:rsidRPr="0079425E" w:rsidRDefault="0045292D" w:rsidP="0079425E">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A540C1">
        <w:rPr>
          <w:rFonts w:ascii="Arial Nova" w:hAnsi="Arial Nova"/>
          <w:b w:val="0"/>
          <w:bCs/>
          <w:noProof/>
          <w:sz w:val="22"/>
          <w:szCs w:val="18"/>
        </w:rPr>
        <mc:AlternateContent>
          <mc:Choice Requires="wps">
            <w:drawing>
              <wp:anchor distT="0" distB="0" distL="114300" distR="114300" simplePos="0" relativeHeight="251677696" behindDoc="0" locked="0" layoutInCell="1" allowOverlap="1" wp14:anchorId="2C985AFB" wp14:editId="3CE4577B">
                <wp:simplePos x="0" y="0"/>
                <wp:positionH relativeFrom="column">
                  <wp:posOffset>992505</wp:posOffset>
                </wp:positionH>
                <wp:positionV relativeFrom="paragraph">
                  <wp:posOffset>1175385</wp:posOffset>
                </wp:positionV>
                <wp:extent cx="3705225" cy="0"/>
                <wp:effectExtent l="38100" t="76200" r="0" b="95250"/>
                <wp:wrapNone/>
                <wp:docPr id="203" name="Straight Arrow Connector 203"/>
                <wp:cNvGraphicFramePr/>
                <a:graphic xmlns:a="http://schemas.openxmlformats.org/drawingml/2006/main">
                  <a:graphicData uri="http://schemas.microsoft.com/office/word/2010/wordprocessingShape">
                    <wps:wsp>
                      <wps:cNvCnPr/>
                      <wps:spPr>
                        <a:xfrm flipH="1">
                          <a:off x="0" y="0"/>
                          <a:ext cx="3705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19E468" id="_x0000_t32" coordsize="21600,21600" o:spt="32" o:oned="t" path="m,l21600,21600e" filled="f">
                <v:path arrowok="t" fillok="f" o:connecttype="none"/>
                <o:lock v:ext="edit" shapetype="t"/>
              </v:shapetype>
              <v:shape id="Straight Arrow Connector 203" o:spid="_x0000_s1026" type="#_x0000_t32" style="position:absolute;margin-left:78.15pt;margin-top:92.55pt;width:291.7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" strokecolor="#ad84c6 [3204]" strokeweight="1pt">
                <v:stroke endarrow="block"/>
              </v:shape>
            </w:pict>
          </mc:Fallback>
        </mc:AlternateContent>
      </w:r>
      <w:r w:rsidR="00A540C1">
        <w:rPr>
          <w:rFonts w:ascii="Arial Nova" w:hAnsi="Arial Nova"/>
          <w:b w:val="0"/>
          <w:bCs/>
          <w:noProof/>
          <w:sz w:val="22"/>
          <w:szCs w:val="18"/>
        </w:rPr>
        <mc:AlternateContent>
          <mc:Choice Requires="wps">
            <w:drawing>
              <wp:anchor distT="0" distB="0" distL="114300" distR="114300" simplePos="0" relativeHeight="251676672" behindDoc="0" locked="0" layoutInCell="1" allowOverlap="1" wp14:anchorId="07786FC3" wp14:editId="1B9B27A9">
                <wp:simplePos x="0" y="0"/>
                <wp:positionH relativeFrom="column">
                  <wp:posOffset>3592830</wp:posOffset>
                </wp:positionH>
                <wp:positionV relativeFrom="paragraph">
                  <wp:posOffset>946785</wp:posOffset>
                </wp:positionV>
                <wp:extent cx="1104900" cy="0"/>
                <wp:effectExtent l="38100" t="76200" r="0" b="95250"/>
                <wp:wrapNone/>
                <wp:docPr id="201" name="Straight Arrow Connector 201"/>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90184" id="Straight Arrow Connector 201" o:spid="_x0000_s1026" type="#_x0000_t32" style="position:absolute;margin-left:282.9pt;margin-top:74.55pt;width:8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" strokecolor="#ad84c6 [3204]" strokeweight="1pt">
                <v:stroke endarrow="block"/>
              </v:shape>
            </w:pict>
          </mc:Fallback>
        </mc:AlternateContent>
      </w:r>
      <w:r w:rsidR="0079425E">
        <w:rPr>
          <w:rFonts w:ascii="Arial Nova" w:hAnsi="Arial Nova"/>
          <w:b w:val="0"/>
          <w:bCs/>
          <w:noProof/>
          <w:sz w:val="22"/>
          <w:szCs w:val="18"/>
        </w:rPr>
        <mc:AlternateContent>
          <mc:Choice Requires="wps">
            <w:drawing>
              <wp:anchor distT="0" distB="0" distL="114300" distR="114300" simplePos="0" relativeHeight="251673600" behindDoc="0" locked="0" layoutInCell="1" allowOverlap="1" wp14:anchorId="4BE64C33" wp14:editId="10DDBFA0">
                <wp:simplePos x="0" y="0"/>
                <wp:positionH relativeFrom="column">
                  <wp:posOffset>3935730</wp:posOffset>
                </wp:positionH>
                <wp:positionV relativeFrom="paragraph">
                  <wp:posOffset>670560</wp:posOffset>
                </wp:positionV>
                <wp:extent cx="762000" cy="0"/>
                <wp:effectExtent l="38100" t="76200" r="0" b="95250"/>
                <wp:wrapNone/>
                <wp:docPr id="198" name="Straight Arrow Connector 198"/>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1198E" id="Straight Arrow Connector 198" o:spid="_x0000_s1026" type="#_x0000_t32" style="position:absolute;margin-left:309.9pt;margin-top:52.8pt;width:60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" strokecolor="#ad84c6 [3204]" strokeweight="1pt">
                <v:stroke endarrow="block"/>
              </v:shape>
            </w:pict>
          </mc:Fallback>
        </mc:AlternateContent>
      </w:r>
      <w:r w:rsidR="00A540C1">
        <w:rPr>
          <w:noProof/>
        </w:rPr>
        <w:drawing>
          <wp:inline distT="0" distB="0" distL="0" distR="0" wp14:anchorId="06D582FB" wp14:editId="41F109FE">
            <wp:extent cx="4572000" cy="2743200"/>
            <wp:effectExtent l="0" t="0" r="0" b="0"/>
            <wp:docPr id="1" name="Chart 1">
              <a:extLst xmlns:a="http://schemas.openxmlformats.org/drawingml/2006/main">
                <a:ext uri="{FF2B5EF4-FFF2-40B4-BE49-F238E27FC236}">
                  <a16:creationId xmlns:a16="http://schemas.microsoft.com/office/drawing/2014/main" id="{170E8B98-8C77-4D50-9FB7-DA629B20A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E493A5" w14:textId="7BFAE131" w:rsidR="00045858" w:rsidRPr="00A07463" w:rsidRDefault="00045858" w:rsidP="00A07463">
      <w:pPr>
        <w:rPr>
          <w:rFonts w:ascii="Arial Nova" w:hAnsi="Arial Nova"/>
          <w:b w:val="0"/>
          <w:bCs/>
          <w:sz w:val="22"/>
          <w:szCs w:val="18"/>
        </w:rPr>
      </w:pPr>
      <w:r>
        <w:rPr>
          <w:rFonts w:ascii="Arial Nova" w:hAnsi="Arial Nova"/>
          <w:color w:val="595959" w:themeColor="text1" w:themeTint="A6"/>
        </w:rPr>
        <w:t>Set 2</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940FFE" w14:paraId="68ED47A6"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480106B2" w14:textId="77777777" w:rsidR="00940FFE" w:rsidRDefault="00940FFE" w:rsidP="00C456E7">
            <w:pPr>
              <w:rPr>
                <w:rFonts w:ascii="Arial Nova" w:hAnsi="Arial Nova"/>
                <w:b/>
                <w:bCs w:val="0"/>
                <w:sz w:val="22"/>
                <w:szCs w:val="18"/>
              </w:rPr>
            </w:pPr>
            <w:r>
              <w:rPr>
                <w:rFonts w:ascii="Arial Nova" w:hAnsi="Arial Nova"/>
                <w:b/>
                <w:bCs w:val="0"/>
                <w:sz w:val="22"/>
                <w:szCs w:val="18"/>
              </w:rPr>
              <w:lastRenderedPageBreak/>
              <w:t>Test number</w:t>
            </w:r>
          </w:p>
        </w:tc>
        <w:tc>
          <w:tcPr>
            <w:tcW w:w="3809" w:type="dxa"/>
            <w:shd w:val="clear" w:color="auto" w:fill="EEE6F3" w:themeFill="accent1" w:themeFillTint="33"/>
          </w:tcPr>
          <w:p w14:paraId="6A6AA7C3" w14:textId="77777777" w:rsidR="00940FFE" w:rsidRDefault="00940FFE"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18B2E086" w14:textId="77777777" w:rsidR="00940FFE" w:rsidRDefault="00940FFE"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215C31C0" w14:textId="77777777" w:rsidR="00940FFE" w:rsidRDefault="00940FFE"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940FFE" w14:paraId="159B87ED"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71E28E48" w14:textId="77777777" w:rsidR="00940FFE" w:rsidRDefault="00940FFE" w:rsidP="00C456E7">
            <w:pPr>
              <w:rPr>
                <w:rFonts w:ascii="Arial Nova" w:hAnsi="Arial Nova"/>
                <w:b/>
                <w:bCs w:val="0"/>
                <w:sz w:val="22"/>
                <w:szCs w:val="18"/>
              </w:rPr>
            </w:pPr>
            <w:r>
              <w:rPr>
                <w:rFonts w:ascii="Arial Nova" w:hAnsi="Arial Nova"/>
                <w:b/>
                <w:bCs w:val="0"/>
                <w:sz w:val="22"/>
                <w:szCs w:val="18"/>
              </w:rPr>
              <w:t>1</w:t>
            </w:r>
          </w:p>
        </w:tc>
        <w:tc>
          <w:tcPr>
            <w:tcW w:w="3809" w:type="dxa"/>
          </w:tcPr>
          <w:p w14:paraId="1B795E57" w14:textId="77777777" w:rsidR="00940FFE" w:rsidRPr="009F503E" w:rsidRDefault="00940FFE"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w:t>
            </w:r>
            <w:r w:rsidR="00045858" w:rsidRPr="009F503E">
              <w:rPr>
                <w:rFonts w:ascii="Arial Nova Light" w:hAnsi="Arial Nova Light"/>
                <w:b w:val="0"/>
                <w:bCs/>
                <w:sz w:val="22"/>
                <w:szCs w:val="18"/>
              </w:rPr>
              <w:t>double</w:t>
            </w:r>
          </w:p>
        </w:tc>
        <w:tc>
          <w:tcPr>
            <w:tcW w:w="2675" w:type="dxa"/>
          </w:tcPr>
          <w:p w14:paraId="1A24DE97" w14:textId="77777777" w:rsidR="00940FFE"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7932</w:t>
            </w:r>
          </w:p>
        </w:tc>
        <w:tc>
          <w:tcPr>
            <w:tcW w:w="2552" w:type="dxa"/>
          </w:tcPr>
          <w:p w14:paraId="137BF610" w14:textId="77777777" w:rsidR="00940FFE"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11496</w:t>
            </w:r>
          </w:p>
        </w:tc>
      </w:tr>
      <w:tr w:rsidR="00940FFE" w14:paraId="30DDC1BE"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0ABA46D9" w14:textId="77777777" w:rsidR="00940FFE" w:rsidRDefault="00940FFE" w:rsidP="00C456E7">
            <w:pPr>
              <w:rPr>
                <w:rFonts w:ascii="Arial Nova" w:hAnsi="Arial Nova"/>
                <w:b/>
                <w:bCs w:val="0"/>
                <w:sz w:val="22"/>
                <w:szCs w:val="18"/>
              </w:rPr>
            </w:pPr>
            <w:r>
              <w:rPr>
                <w:rFonts w:ascii="Arial Nova" w:hAnsi="Arial Nova"/>
                <w:b/>
                <w:bCs w:val="0"/>
                <w:sz w:val="22"/>
                <w:szCs w:val="18"/>
              </w:rPr>
              <w:t>2</w:t>
            </w:r>
          </w:p>
        </w:tc>
        <w:tc>
          <w:tcPr>
            <w:tcW w:w="3809" w:type="dxa"/>
          </w:tcPr>
          <w:p w14:paraId="273CABB4" w14:textId="77777777" w:rsidR="00940FFE" w:rsidRPr="009F503E" w:rsidRDefault="00940FFE"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w:t>
            </w:r>
            <w:r w:rsidR="00045858" w:rsidRPr="009F503E">
              <w:rPr>
                <w:rFonts w:ascii="Arial Nova Light" w:hAnsi="Arial Nova Light"/>
                <w:b w:val="0"/>
                <w:bCs/>
                <w:sz w:val="22"/>
                <w:szCs w:val="18"/>
              </w:rPr>
              <w:t>double</w:t>
            </w:r>
          </w:p>
        </w:tc>
        <w:tc>
          <w:tcPr>
            <w:tcW w:w="2675" w:type="dxa"/>
          </w:tcPr>
          <w:p w14:paraId="5D93ED0F" w14:textId="77777777" w:rsidR="00940FFE"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7808</w:t>
            </w:r>
          </w:p>
        </w:tc>
        <w:tc>
          <w:tcPr>
            <w:tcW w:w="2552" w:type="dxa"/>
          </w:tcPr>
          <w:p w14:paraId="0EFA3C08" w14:textId="77777777" w:rsidR="00940FFE"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19998</w:t>
            </w:r>
          </w:p>
        </w:tc>
      </w:tr>
      <w:tr w:rsidR="00940FFE" w14:paraId="0419A58E"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465E70C3" w14:textId="77777777" w:rsidR="00940FFE" w:rsidRDefault="00940FFE" w:rsidP="00C456E7">
            <w:pPr>
              <w:rPr>
                <w:rFonts w:ascii="Arial Nova" w:hAnsi="Arial Nova"/>
                <w:b/>
                <w:bCs w:val="0"/>
                <w:sz w:val="22"/>
                <w:szCs w:val="18"/>
              </w:rPr>
            </w:pPr>
            <w:r>
              <w:rPr>
                <w:rFonts w:ascii="Arial Nova" w:hAnsi="Arial Nova"/>
                <w:b/>
                <w:bCs w:val="0"/>
                <w:sz w:val="22"/>
                <w:szCs w:val="18"/>
              </w:rPr>
              <w:t>3</w:t>
            </w:r>
          </w:p>
        </w:tc>
        <w:tc>
          <w:tcPr>
            <w:tcW w:w="3809" w:type="dxa"/>
          </w:tcPr>
          <w:p w14:paraId="3018C168" w14:textId="77777777" w:rsidR="00940FFE" w:rsidRPr="009F503E" w:rsidRDefault="00940FFE"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497288" w:themeColor="accent4" w:themeShade="BF"/>
                <w:sz w:val="22"/>
                <w:szCs w:val="18"/>
              </w:rPr>
              <w:t>Worst Fit</w:t>
            </w:r>
            <w:r w:rsidR="00045858" w:rsidRPr="009F503E">
              <w:rPr>
                <w:rFonts w:ascii="Arial Nova Light" w:hAnsi="Arial Nova Light"/>
                <w:b w:val="0"/>
                <w:bCs/>
                <w:i/>
                <w:iCs/>
                <w:color w:val="292733" w:themeColor="text2" w:themeShade="BF"/>
                <w:sz w:val="22"/>
                <w:szCs w:val="18"/>
              </w:rPr>
              <w:t xml:space="preserve">, </w:t>
            </w:r>
            <w:r w:rsidR="00045858" w:rsidRPr="009F503E">
              <w:rPr>
                <w:rFonts w:ascii="Arial Nova Light" w:hAnsi="Arial Nova Light"/>
                <w:b w:val="0"/>
                <w:bCs/>
                <w:sz w:val="22"/>
                <w:szCs w:val="18"/>
              </w:rPr>
              <w:t>double</w:t>
            </w:r>
          </w:p>
        </w:tc>
        <w:tc>
          <w:tcPr>
            <w:tcW w:w="2675" w:type="dxa"/>
          </w:tcPr>
          <w:p w14:paraId="40C08115" w14:textId="77777777" w:rsidR="00940FFE"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8408</w:t>
            </w:r>
          </w:p>
        </w:tc>
        <w:tc>
          <w:tcPr>
            <w:tcW w:w="2552" w:type="dxa"/>
          </w:tcPr>
          <w:p w14:paraId="3424D55A" w14:textId="77777777" w:rsidR="00940FFE" w:rsidRPr="009F503E" w:rsidRDefault="00940FFE"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w:t>
            </w:r>
            <w:r w:rsidR="00045858" w:rsidRPr="009F503E">
              <w:rPr>
                <w:rFonts w:ascii="Arial Nova Light" w:hAnsi="Arial Nova Light"/>
                <w:b w:val="0"/>
                <w:bCs/>
                <w:sz w:val="22"/>
                <w:szCs w:val="18"/>
              </w:rPr>
              <w:t>0146</w:t>
            </w:r>
          </w:p>
        </w:tc>
      </w:tr>
    </w:tbl>
    <w:p w14:paraId="66F0F37A" w14:textId="6C457A62" w:rsidR="00940FFE" w:rsidRDefault="009B5624" w:rsidP="00940FFE">
      <w:pPr>
        <w:rPr>
          <w:rFonts w:ascii="Arial Nova" w:hAnsi="Arial Nova"/>
          <w:b w:val="0"/>
          <w:bCs/>
          <w:sz w:val="22"/>
          <w:szCs w:val="18"/>
        </w:rPr>
      </w:pPr>
      <w:r w:rsidRPr="0079425E">
        <w:rPr>
          <w:rFonts w:ascii="Arial Nova" w:hAnsi="Arial Nova"/>
          <w:b w:val="0"/>
          <w:bCs/>
          <w:noProof/>
          <w:sz w:val="22"/>
          <w:szCs w:val="18"/>
        </w:rPr>
        <mc:AlternateContent>
          <mc:Choice Requires="wps">
            <w:drawing>
              <wp:anchor distT="45720" distB="45720" distL="114300" distR="114300" simplePos="0" relativeHeight="251679744" behindDoc="0" locked="0" layoutInCell="1" allowOverlap="1" wp14:anchorId="6FE1D2F6" wp14:editId="46BC615C">
                <wp:simplePos x="0" y="0"/>
                <wp:positionH relativeFrom="column">
                  <wp:posOffset>4686300</wp:posOffset>
                </wp:positionH>
                <wp:positionV relativeFrom="paragraph">
                  <wp:posOffset>1752600</wp:posOffset>
                </wp:positionV>
                <wp:extent cx="819150" cy="1404620"/>
                <wp:effectExtent l="0" t="0" r="19050" b="1016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3AF3C25E" w14:textId="77777777" w:rsidR="0045292D" w:rsidRPr="0079425E" w:rsidRDefault="0045292D" w:rsidP="009B5624">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1D2F6" id="_x0000_s1040" type="#_x0000_t202" style="position:absolute;margin-left:369pt;margin-top:138pt;width:64.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8dJw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">
                <v:textbox style="mso-fit-shape-to-text:t">
                  <w:txbxContent>
                    <w:p w14:paraId="3AF3C25E" w14:textId="77777777" w:rsidR="0045292D" w:rsidRPr="0079425E" w:rsidRDefault="0045292D" w:rsidP="009B5624">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p>
    <w:p w14:paraId="44B986AE" w14:textId="310850D3" w:rsidR="009B5624" w:rsidRPr="006B7B03" w:rsidRDefault="00BF55DB" w:rsidP="00940FFE">
      <w:pPr>
        <w:rPr>
          <w:rFonts w:ascii="Arial Nova" w:hAnsi="Arial Nova"/>
          <w:b w:val="0"/>
          <w:bCs/>
          <w:sz w:val="22"/>
          <w:szCs w:val="18"/>
        </w:rPr>
      </w:pPr>
      <w:r w:rsidRPr="00BF55DB">
        <w:rPr>
          <w:rFonts w:ascii="Arial Nova" w:hAnsi="Arial Nova"/>
          <w:b w:val="0"/>
          <w:bCs/>
          <w:noProof/>
          <w:sz w:val="22"/>
          <w:szCs w:val="18"/>
        </w:rPr>
        <mc:AlternateContent>
          <mc:Choice Requires="wps">
            <w:drawing>
              <wp:anchor distT="45720" distB="45720" distL="114300" distR="114300" simplePos="0" relativeHeight="251793408" behindDoc="0" locked="0" layoutInCell="1" allowOverlap="1" wp14:anchorId="1DE6C3AC" wp14:editId="15CD75C3">
                <wp:simplePos x="0" y="0"/>
                <wp:positionH relativeFrom="margin">
                  <wp:posOffset>5516880</wp:posOffset>
                </wp:positionH>
                <wp:positionV relativeFrom="paragraph">
                  <wp:posOffset>445770</wp:posOffset>
                </wp:positionV>
                <wp:extent cx="1285875" cy="313055"/>
                <wp:effectExtent l="0" t="0" r="9525" b="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72FB8C18" w14:textId="17679C83" w:rsidR="0045292D" w:rsidRPr="00A07463" w:rsidRDefault="0045292D" w:rsidP="00BF55DB">
                            <w:pPr>
                              <w:rPr>
                                <w:rFonts w:ascii="Arial Nova" w:hAnsi="Arial Nova"/>
                                <w:sz w:val="16"/>
                                <w:szCs w:val="16"/>
                              </w:rPr>
                            </w:pPr>
                            <w:r w:rsidRPr="00A07463">
                              <w:rPr>
                                <w:rFonts w:ascii="Arial Nova" w:hAnsi="Arial Nova"/>
                                <w:b w:val="0"/>
                                <w:bCs/>
                                <w:sz w:val="14"/>
                                <w:szCs w:val="14"/>
                              </w:rPr>
                              <w:t>100020 allocs, 16 frees, 3448624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6C3AC" id="_x0000_s1041" type="#_x0000_t202" style="position:absolute;margin-left:434.4pt;margin-top:35.1pt;width:101.25pt;height:24.6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" fillcolor="#a5c0cf [1943]" stroked="f">
                <v:textbox>
                  <w:txbxContent>
                    <w:p w14:paraId="72FB8C18" w14:textId="17679C83" w:rsidR="0045292D" w:rsidRPr="00A07463" w:rsidRDefault="0045292D" w:rsidP="00BF55DB">
                      <w:pPr>
                        <w:rPr>
                          <w:rFonts w:ascii="Arial Nova" w:hAnsi="Arial Nova"/>
                          <w:sz w:val="16"/>
                          <w:szCs w:val="16"/>
                        </w:rPr>
                      </w:pPr>
                      <w:r w:rsidRPr="00A07463">
                        <w:rPr>
                          <w:rFonts w:ascii="Arial Nova" w:hAnsi="Arial Nova"/>
                          <w:b w:val="0"/>
                          <w:bCs/>
                          <w:sz w:val="14"/>
                          <w:szCs w:val="14"/>
                        </w:rPr>
                        <w:t>100020 allocs, 16 frees, 3448624 bytes allocated</w:t>
                      </w:r>
                    </w:p>
                  </w:txbxContent>
                </v:textbox>
                <w10:wrap type="square" anchorx="margin"/>
              </v:shape>
            </w:pict>
          </mc:Fallback>
        </mc:AlternateContent>
      </w:r>
      <w:r w:rsidRPr="00BF55DB">
        <w:rPr>
          <w:rFonts w:ascii="Arial Nova" w:hAnsi="Arial Nova"/>
          <w:b w:val="0"/>
          <w:bCs/>
          <w:noProof/>
          <w:sz w:val="22"/>
          <w:szCs w:val="18"/>
        </w:rPr>
        <mc:AlternateContent>
          <mc:Choice Requires="wps">
            <w:drawing>
              <wp:anchor distT="45720" distB="45720" distL="114300" distR="114300" simplePos="0" relativeHeight="251794432" behindDoc="0" locked="0" layoutInCell="1" allowOverlap="1" wp14:anchorId="056CC657" wp14:editId="7320A0D9">
                <wp:simplePos x="0" y="0"/>
                <wp:positionH relativeFrom="margin">
                  <wp:posOffset>5516880</wp:posOffset>
                </wp:positionH>
                <wp:positionV relativeFrom="paragraph">
                  <wp:posOffset>759460</wp:posOffset>
                </wp:positionV>
                <wp:extent cx="1285875" cy="313055"/>
                <wp:effectExtent l="0" t="0" r="9525" b="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56936B47" w14:textId="0FD2E7C3" w:rsidR="0045292D" w:rsidRPr="00A07463" w:rsidRDefault="0045292D" w:rsidP="00BF55DB">
                            <w:pPr>
                              <w:rPr>
                                <w:rFonts w:ascii="Arial Nova" w:hAnsi="Arial Nova"/>
                                <w:sz w:val="16"/>
                                <w:szCs w:val="16"/>
                              </w:rPr>
                            </w:pPr>
                            <w:r w:rsidRPr="00A07463">
                              <w:rPr>
                                <w:rFonts w:ascii="Arial Nova" w:hAnsi="Arial Nova"/>
                                <w:b w:val="0"/>
                                <w:bCs/>
                                <w:sz w:val="14"/>
                                <w:szCs w:val="14"/>
                              </w:rPr>
                              <w:t>91687 allocs, 16 frees, 3248632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CC657" id="_x0000_s1042" type="#_x0000_t202" style="position:absolute;margin-left:434.4pt;margin-top:59.8pt;width:101.25pt;height:24.6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" fillcolor="#77d790" stroked="f">
                <v:textbox>
                  <w:txbxContent>
                    <w:p w14:paraId="56936B47" w14:textId="0FD2E7C3" w:rsidR="0045292D" w:rsidRPr="00A07463" w:rsidRDefault="0045292D" w:rsidP="00BF55DB">
                      <w:pPr>
                        <w:rPr>
                          <w:rFonts w:ascii="Arial Nova" w:hAnsi="Arial Nova"/>
                          <w:sz w:val="16"/>
                          <w:szCs w:val="16"/>
                        </w:rPr>
                      </w:pPr>
                      <w:r w:rsidRPr="00A07463">
                        <w:rPr>
                          <w:rFonts w:ascii="Arial Nova" w:hAnsi="Arial Nova"/>
                          <w:b w:val="0"/>
                          <w:bCs/>
                          <w:sz w:val="14"/>
                          <w:szCs w:val="14"/>
                        </w:rPr>
                        <w:t>91687 allocs, 16 frees, 3248632 bytes allocated</w:t>
                      </w:r>
                    </w:p>
                  </w:txbxContent>
                </v:textbox>
                <w10:wrap type="square" anchorx="margin"/>
              </v:shape>
            </w:pict>
          </mc:Fallback>
        </mc:AlternateContent>
      </w:r>
      <w:r w:rsidRPr="00BF55DB">
        <w:rPr>
          <w:rFonts w:ascii="Arial Nova" w:hAnsi="Arial Nova"/>
          <w:b w:val="0"/>
          <w:bCs/>
          <w:noProof/>
          <w:sz w:val="22"/>
          <w:szCs w:val="18"/>
        </w:rPr>
        <mc:AlternateContent>
          <mc:Choice Requires="wps">
            <w:drawing>
              <wp:anchor distT="45720" distB="45720" distL="114300" distR="114300" simplePos="0" relativeHeight="251795456" behindDoc="0" locked="0" layoutInCell="1" allowOverlap="1" wp14:anchorId="12C1D723" wp14:editId="27116A5F">
                <wp:simplePos x="0" y="0"/>
                <wp:positionH relativeFrom="margin">
                  <wp:posOffset>5514975</wp:posOffset>
                </wp:positionH>
                <wp:positionV relativeFrom="paragraph">
                  <wp:posOffset>1069975</wp:posOffset>
                </wp:positionV>
                <wp:extent cx="1285875" cy="320040"/>
                <wp:effectExtent l="0" t="0" r="9525" b="381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139AA8CB" w14:textId="7C5F6BD7" w:rsidR="0045292D" w:rsidRPr="00A07463" w:rsidRDefault="0045292D" w:rsidP="00BF55DB">
                            <w:pPr>
                              <w:rPr>
                                <w:rFonts w:ascii="Arial Nova" w:hAnsi="Arial Nova"/>
                                <w:sz w:val="16"/>
                                <w:szCs w:val="16"/>
                              </w:rPr>
                            </w:pPr>
                            <w:r w:rsidRPr="00A07463">
                              <w:rPr>
                                <w:rFonts w:ascii="Arial Nova" w:hAnsi="Arial Nova"/>
                                <w:b w:val="0"/>
                                <w:bCs/>
                                <w:sz w:val="14"/>
                                <w:szCs w:val="14"/>
                              </w:rPr>
                              <w:t>91687 allocs, 16 frees, 3248632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1D723" id="_x0000_s1043" type="#_x0000_t202" style="position:absolute;margin-left:434.25pt;margin-top:84.25pt;width:101.25pt;height:25.2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" fillcolor="#cdb5dc [1940]" stroked="f">
                <v:textbox>
                  <w:txbxContent>
                    <w:p w14:paraId="139AA8CB" w14:textId="7C5F6BD7" w:rsidR="0045292D" w:rsidRPr="00A07463" w:rsidRDefault="0045292D" w:rsidP="00BF55DB">
                      <w:pPr>
                        <w:rPr>
                          <w:rFonts w:ascii="Arial Nova" w:hAnsi="Arial Nova"/>
                          <w:sz w:val="16"/>
                          <w:szCs w:val="16"/>
                        </w:rPr>
                      </w:pPr>
                      <w:r w:rsidRPr="00A07463">
                        <w:rPr>
                          <w:rFonts w:ascii="Arial Nova" w:hAnsi="Arial Nova"/>
                          <w:b w:val="0"/>
                          <w:bCs/>
                          <w:sz w:val="14"/>
                          <w:szCs w:val="14"/>
                        </w:rPr>
                        <w:t>91687 allocs, 16 frees, 3248632 bytes allocated</w:t>
                      </w:r>
                    </w:p>
                  </w:txbxContent>
                </v:textbox>
                <w10:wrap type="square" anchorx="margin"/>
              </v:shape>
            </w:pict>
          </mc:Fallback>
        </mc:AlternateContent>
      </w:r>
      <w:r w:rsidR="009B5624">
        <w:rPr>
          <w:rFonts w:ascii="Arial Nova" w:hAnsi="Arial Nova"/>
          <w:b w:val="0"/>
          <w:bCs/>
          <w:noProof/>
          <w:sz w:val="22"/>
          <w:szCs w:val="18"/>
        </w:rPr>
        <mc:AlternateContent>
          <mc:Choice Requires="wps">
            <w:drawing>
              <wp:anchor distT="0" distB="0" distL="114300" distR="114300" simplePos="0" relativeHeight="251686912" behindDoc="0" locked="0" layoutInCell="1" allowOverlap="1" wp14:anchorId="20A82653" wp14:editId="2E8586C1">
                <wp:simplePos x="0" y="0"/>
                <wp:positionH relativeFrom="column">
                  <wp:posOffset>1287780</wp:posOffset>
                </wp:positionH>
                <wp:positionV relativeFrom="paragraph">
                  <wp:posOffset>1127125</wp:posOffset>
                </wp:positionV>
                <wp:extent cx="3400425" cy="0"/>
                <wp:effectExtent l="38100" t="7620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3400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DA98B" id="Straight Arrow Connector 212" o:spid="_x0000_s1026" type="#_x0000_t32" style="position:absolute;margin-left:101.4pt;margin-top:88.75pt;width:267.7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" strokecolor="#ad84c6 [3204]" strokeweight="1pt">
                <v:stroke endarrow="block"/>
              </v:shape>
            </w:pict>
          </mc:Fallback>
        </mc:AlternateContent>
      </w:r>
      <w:r w:rsidR="009B5624">
        <w:rPr>
          <w:rFonts w:ascii="Arial Nova" w:hAnsi="Arial Nova"/>
          <w:b w:val="0"/>
          <w:bCs/>
          <w:noProof/>
          <w:sz w:val="22"/>
          <w:szCs w:val="18"/>
        </w:rPr>
        <mc:AlternateContent>
          <mc:Choice Requires="wps">
            <w:drawing>
              <wp:anchor distT="0" distB="0" distL="114300" distR="114300" simplePos="0" relativeHeight="251685888" behindDoc="0" locked="0" layoutInCell="1" allowOverlap="1" wp14:anchorId="520ACDF6" wp14:editId="538F62DE">
                <wp:simplePos x="0" y="0"/>
                <wp:positionH relativeFrom="column">
                  <wp:posOffset>3316605</wp:posOffset>
                </wp:positionH>
                <wp:positionV relativeFrom="paragraph">
                  <wp:posOffset>860425</wp:posOffset>
                </wp:positionV>
                <wp:extent cx="137160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C4D6E" id="Straight Arrow Connector 211" o:spid="_x0000_s1026" type="#_x0000_t32" style="position:absolute;margin-left:261.15pt;margin-top:67.75pt;width:108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" strokecolor="#ad84c6 [3204]" strokeweight="1pt">
                <v:stroke endarrow="block"/>
              </v:shape>
            </w:pict>
          </mc:Fallback>
        </mc:AlternateContent>
      </w:r>
      <w:r w:rsidR="009B5624">
        <w:rPr>
          <w:rFonts w:ascii="Arial Nova" w:hAnsi="Arial Nova"/>
          <w:b w:val="0"/>
          <w:bCs/>
          <w:noProof/>
          <w:sz w:val="22"/>
          <w:szCs w:val="18"/>
        </w:rPr>
        <mc:AlternateContent>
          <mc:Choice Requires="wps">
            <w:drawing>
              <wp:anchor distT="0" distB="0" distL="114300" distR="114300" simplePos="0" relativeHeight="251684864" behindDoc="0" locked="0" layoutInCell="1" allowOverlap="1" wp14:anchorId="326D4696" wp14:editId="3ED0C6CD">
                <wp:simplePos x="0" y="0"/>
                <wp:positionH relativeFrom="column">
                  <wp:posOffset>3583305</wp:posOffset>
                </wp:positionH>
                <wp:positionV relativeFrom="paragraph">
                  <wp:posOffset>593725</wp:posOffset>
                </wp:positionV>
                <wp:extent cx="1104900" cy="9525"/>
                <wp:effectExtent l="19050" t="57150" r="0" b="85725"/>
                <wp:wrapNone/>
                <wp:docPr id="210" name="Straight Arrow Connector 210"/>
                <wp:cNvGraphicFramePr/>
                <a:graphic xmlns:a="http://schemas.openxmlformats.org/drawingml/2006/main">
                  <a:graphicData uri="http://schemas.microsoft.com/office/word/2010/wordprocessingShape">
                    <wps:wsp>
                      <wps:cNvCnPr/>
                      <wps:spPr>
                        <a:xfrm flipH="1">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D9F3E" id="Straight Arrow Connector 210" o:spid="_x0000_s1026" type="#_x0000_t32" style="position:absolute;margin-left:282.15pt;margin-top:46.75pt;width:87pt;height:.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" strokecolor="#ad84c6 [3204]" strokeweight="1pt">
                <v:stroke endarrow="block"/>
              </v:shape>
            </w:pict>
          </mc:Fallback>
        </mc:AlternateContent>
      </w:r>
      <w:r w:rsidR="009B5624" w:rsidRPr="0079425E">
        <w:rPr>
          <w:rFonts w:ascii="Arial Nova" w:hAnsi="Arial Nova"/>
          <w:b w:val="0"/>
          <w:bCs/>
          <w:noProof/>
          <w:sz w:val="22"/>
          <w:szCs w:val="18"/>
        </w:rPr>
        <mc:AlternateContent>
          <mc:Choice Requires="wps">
            <w:drawing>
              <wp:anchor distT="45720" distB="45720" distL="114300" distR="114300" simplePos="0" relativeHeight="251683840" behindDoc="0" locked="0" layoutInCell="1" allowOverlap="1" wp14:anchorId="2FF2F5D1" wp14:editId="6A676C61">
                <wp:simplePos x="0" y="0"/>
                <wp:positionH relativeFrom="column">
                  <wp:posOffset>4686300</wp:posOffset>
                </wp:positionH>
                <wp:positionV relativeFrom="paragraph">
                  <wp:posOffset>1083310</wp:posOffset>
                </wp:positionV>
                <wp:extent cx="820800" cy="1404620"/>
                <wp:effectExtent l="0" t="0" r="17780" b="1016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712CBF6A" w14:textId="77777777" w:rsidR="0045292D" w:rsidRPr="0079425E" w:rsidRDefault="0045292D" w:rsidP="009B5624">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F2F5D1" id="_x0000_s1044" type="#_x0000_t202" style="position:absolute;margin-left:369pt;margin-top:85.3pt;width:64.6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gJwIAAE4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">
                <v:textbox style="mso-fit-shape-to-text:t">
                  <w:txbxContent>
                    <w:p w14:paraId="712CBF6A" w14:textId="77777777" w:rsidR="0045292D" w:rsidRPr="0079425E" w:rsidRDefault="0045292D" w:rsidP="009B5624">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9B5624" w:rsidRPr="0079425E">
        <w:rPr>
          <w:rFonts w:ascii="Arial Nova" w:hAnsi="Arial Nova"/>
          <w:b w:val="0"/>
          <w:bCs/>
          <w:noProof/>
          <w:sz w:val="22"/>
          <w:szCs w:val="18"/>
        </w:rPr>
        <mc:AlternateContent>
          <mc:Choice Requires="wps">
            <w:drawing>
              <wp:anchor distT="45720" distB="45720" distL="114300" distR="114300" simplePos="0" relativeHeight="251681792" behindDoc="0" locked="0" layoutInCell="1" allowOverlap="1" wp14:anchorId="55D9C84B" wp14:editId="1CB5B123">
                <wp:simplePos x="0" y="0"/>
                <wp:positionH relativeFrom="column">
                  <wp:posOffset>4686300</wp:posOffset>
                </wp:positionH>
                <wp:positionV relativeFrom="paragraph">
                  <wp:posOffset>768985</wp:posOffset>
                </wp:positionV>
                <wp:extent cx="820800" cy="1404620"/>
                <wp:effectExtent l="0" t="0" r="17780" b="1016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2476C785" w14:textId="77777777" w:rsidR="0045292D" w:rsidRPr="0079425E" w:rsidRDefault="0045292D" w:rsidP="009B5624">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D9C84B" id="_x0000_s1045" type="#_x0000_t202" style="position:absolute;margin-left:369pt;margin-top:60.55pt;width:64.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">
                <v:textbox style="mso-fit-shape-to-text:t">
                  <w:txbxContent>
                    <w:p w14:paraId="2476C785" w14:textId="77777777" w:rsidR="0045292D" w:rsidRPr="0079425E" w:rsidRDefault="0045292D" w:rsidP="009B5624">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9B5624">
        <w:rPr>
          <w:noProof/>
        </w:rPr>
        <w:drawing>
          <wp:inline distT="0" distB="0" distL="0" distR="0" wp14:anchorId="6D81D070" wp14:editId="6EED484B">
            <wp:extent cx="4572000" cy="2809875"/>
            <wp:effectExtent l="0" t="0" r="0" b="9525"/>
            <wp:docPr id="205" name="Chart 205">
              <a:extLst xmlns:a="http://schemas.openxmlformats.org/drawingml/2006/main">
                <a:ext uri="{FF2B5EF4-FFF2-40B4-BE49-F238E27FC236}">
                  <a16:creationId xmlns:a16="http://schemas.microsoft.com/office/drawing/2014/main" id="{090FC8E7-5DF1-41D7-A694-61BAF98950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393AA5" w14:textId="77777777" w:rsidR="00A07463" w:rsidRDefault="00A07463" w:rsidP="00045858">
      <w:pPr>
        <w:pStyle w:val="Heading4"/>
        <w:rPr>
          <w:rFonts w:ascii="Arial Nova" w:hAnsi="Arial Nova"/>
          <w:color w:val="595959" w:themeColor="text1" w:themeTint="A6"/>
        </w:rPr>
      </w:pPr>
    </w:p>
    <w:p w14:paraId="0DA86135" w14:textId="77777777" w:rsidR="00A07463" w:rsidRDefault="00A07463" w:rsidP="00045858">
      <w:pPr>
        <w:pStyle w:val="Heading4"/>
        <w:rPr>
          <w:rFonts w:ascii="Arial Nova" w:hAnsi="Arial Nova"/>
          <w:color w:val="595959" w:themeColor="text1" w:themeTint="A6"/>
        </w:rPr>
      </w:pPr>
    </w:p>
    <w:p w14:paraId="6B7B0176" w14:textId="77777777" w:rsidR="00A07463" w:rsidRDefault="00A07463" w:rsidP="00045858">
      <w:pPr>
        <w:pStyle w:val="Heading4"/>
        <w:rPr>
          <w:rFonts w:ascii="Arial Nova" w:hAnsi="Arial Nova"/>
          <w:color w:val="595959" w:themeColor="text1" w:themeTint="A6"/>
        </w:rPr>
      </w:pPr>
    </w:p>
    <w:p w14:paraId="76041A55" w14:textId="77777777" w:rsidR="00A07463" w:rsidRDefault="00A07463" w:rsidP="00045858">
      <w:pPr>
        <w:pStyle w:val="Heading4"/>
        <w:rPr>
          <w:rFonts w:ascii="Arial Nova" w:hAnsi="Arial Nova"/>
          <w:color w:val="595959" w:themeColor="text1" w:themeTint="A6"/>
        </w:rPr>
      </w:pPr>
    </w:p>
    <w:p w14:paraId="1A2E1F8F" w14:textId="68F40F84" w:rsidR="00045858" w:rsidRDefault="00045858" w:rsidP="00045858">
      <w:pPr>
        <w:pStyle w:val="Heading4"/>
        <w:rPr>
          <w:rFonts w:ascii="Arial Nova" w:hAnsi="Arial Nova"/>
          <w:color w:val="595959" w:themeColor="text1" w:themeTint="A6"/>
        </w:rPr>
      </w:pPr>
      <w:r>
        <w:rPr>
          <w:rFonts w:ascii="Arial Nova" w:hAnsi="Arial Nova"/>
          <w:color w:val="595959" w:themeColor="text1" w:themeTint="A6"/>
        </w:rPr>
        <w:t>Set 3</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045858" w14:paraId="762922E5"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767D6519" w14:textId="77777777" w:rsidR="00045858" w:rsidRDefault="00045858"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439C5A1B" w14:textId="77777777" w:rsidR="00045858" w:rsidRDefault="00045858"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6039988C" w14:textId="77777777" w:rsidR="00045858" w:rsidRDefault="00045858"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1C9E0B6D" w14:textId="5D1A985F" w:rsidR="00045858" w:rsidRDefault="00045858"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045858" w14:paraId="72320A1A"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232CA447" w14:textId="77777777" w:rsidR="00045858" w:rsidRDefault="00045858" w:rsidP="00C456E7">
            <w:pPr>
              <w:rPr>
                <w:rFonts w:ascii="Arial Nova" w:hAnsi="Arial Nova"/>
                <w:b/>
                <w:bCs w:val="0"/>
                <w:sz w:val="22"/>
                <w:szCs w:val="18"/>
              </w:rPr>
            </w:pPr>
            <w:r>
              <w:rPr>
                <w:rFonts w:ascii="Arial Nova" w:hAnsi="Arial Nova"/>
                <w:b/>
                <w:bCs w:val="0"/>
                <w:sz w:val="22"/>
                <w:szCs w:val="18"/>
              </w:rPr>
              <w:t>1</w:t>
            </w:r>
          </w:p>
        </w:tc>
        <w:tc>
          <w:tcPr>
            <w:tcW w:w="3809" w:type="dxa"/>
          </w:tcPr>
          <w:p w14:paraId="02A6FFA7"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char*</w:t>
            </w:r>
          </w:p>
        </w:tc>
        <w:tc>
          <w:tcPr>
            <w:tcW w:w="2675" w:type="dxa"/>
          </w:tcPr>
          <w:p w14:paraId="5BAA648F" w14:textId="77777777" w:rsidR="00045858"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8004</w:t>
            </w:r>
          </w:p>
        </w:tc>
        <w:tc>
          <w:tcPr>
            <w:tcW w:w="2552" w:type="dxa"/>
          </w:tcPr>
          <w:p w14:paraId="32E0B950"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11</w:t>
            </w:r>
            <w:r w:rsidR="00935BFF" w:rsidRPr="009F503E">
              <w:rPr>
                <w:rFonts w:ascii="Arial Nova Light" w:hAnsi="Arial Nova Light"/>
                <w:b w:val="0"/>
                <w:bCs/>
                <w:sz w:val="22"/>
                <w:szCs w:val="18"/>
              </w:rPr>
              <w:t>522</w:t>
            </w:r>
          </w:p>
        </w:tc>
      </w:tr>
      <w:tr w:rsidR="00045858" w14:paraId="5178B854"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04BA71B3" w14:textId="77777777" w:rsidR="00045858" w:rsidRDefault="00045858" w:rsidP="00C456E7">
            <w:pPr>
              <w:rPr>
                <w:rFonts w:ascii="Arial Nova" w:hAnsi="Arial Nova"/>
                <w:b/>
                <w:bCs w:val="0"/>
                <w:sz w:val="22"/>
                <w:szCs w:val="18"/>
              </w:rPr>
            </w:pPr>
            <w:r>
              <w:rPr>
                <w:rFonts w:ascii="Arial Nova" w:hAnsi="Arial Nova"/>
                <w:b/>
                <w:bCs w:val="0"/>
                <w:sz w:val="22"/>
                <w:szCs w:val="18"/>
              </w:rPr>
              <w:t>2</w:t>
            </w:r>
          </w:p>
        </w:tc>
        <w:tc>
          <w:tcPr>
            <w:tcW w:w="3809" w:type="dxa"/>
          </w:tcPr>
          <w:p w14:paraId="7FA88304"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char*</w:t>
            </w:r>
          </w:p>
        </w:tc>
        <w:tc>
          <w:tcPr>
            <w:tcW w:w="2675" w:type="dxa"/>
          </w:tcPr>
          <w:p w14:paraId="7EB729FC"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78</w:t>
            </w:r>
            <w:r w:rsidR="00935BFF" w:rsidRPr="009F503E">
              <w:rPr>
                <w:rFonts w:ascii="Arial Nova Light" w:hAnsi="Arial Nova Light"/>
                <w:b w:val="0"/>
                <w:bCs/>
                <w:sz w:val="22"/>
                <w:szCs w:val="18"/>
              </w:rPr>
              <w:t>7</w:t>
            </w:r>
            <w:r w:rsidR="008544C6" w:rsidRPr="009F503E">
              <w:rPr>
                <w:rFonts w:ascii="Arial Nova Light" w:hAnsi="Arial Nova Light"/>
                <w:b w:val="0"/>
                <w:bCs/>
                <w:sz w:val="22"/>
                <w:szCs w:val="18"/>
              </w:rPr>
              <w:t>6</w:t>
            </w:r>
          </w:p>
        </w:tc>
        <w:tc>
          <w:tcPr>
            <w:tcW w:w="2552" w:type="dxa"/>
          </w:tcPr>
          <w:p w14:paraId="53D29A5D" w14:textId="15A2F114"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199</w:t>
            </w:r>
            <w:r w:rsidR="00935BFF" w:rsidRPr="009F503E">
              <w:rPr>
                <w:rFonts w:ascii="Arial Nova Light" w:hAnsi="Arial Nova Light"/>
                <w:b w:val="0"/>
                <w:bCs/>
                <w:sz w:val="22"/>
                <w:szCs w:val="18"/>
              </w:rPr>
              <w:t>36</w:t>
            </w:r>
          </w:p>
        </w:tc>
      </w:tr>
      <w:tr w:rsidR="00045858" w14:paraId="2917A83F"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1F44407D" w14:textId="77777777" w:rsidR="00045858" w:rsidRDefault="00045858" w:rsidP="00C456E7">
            <w:pPr>
              <w:rPr>
                <w:rFonts w:ascii="Arial Nova" w:hAnsi="Arial Nova"/>
                <w:b/>
                <w:bCs w:val="0"/>
                <w:sz w:val="22"/>
                <w:szCs w:val="18"/>
              </w:rPr>
            </w:pPr>
            <w:r>
              <w:rPr>
                <w:rFonts w:ascii="Arial Nova" w:hAnsi="Arial Nova"/>
                <w:b/>
                <w:bCs w:val="0"/>
                <w:sz w:val="22"/>
                <w:szCs w:val="18"/>
              </w:rPr>
              <w:t>3</w:t>
            </w:r>
          </w:p>
        </w:tc>
        <w:tc>
          <w:tcPr>
            <w:tcW w:w="3809" w:type="dxa"/>
          </w:tcPr>
          <w:p w14:paraId="186ACA50"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High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 xml:space="preserve">, </w:t>
            </w:r>
            <w:r w:rsidRPr="009F503E">
              <w:rPr>
                <w:rFonts w:ascii="Arial Nova Light" w:hAnsi="Arial Nova Light"/>
                <w:b w:val="0"/>
                <w:bCs/>
                <w:sz w:val="22"/>
                <w:szCs w:val="18"/>
              </w:rPr>
              <w:t>char*</w:t>
            </w:r>
          </w:p>
        </w:tc>
        <w:tc>
          <w:tcPr>
            <w:tcW w:w="2675" w:type="dxa"/>
          </w:tcPr>
          <w:p w14:paraId="53E01CCD"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84</w:t>
            </w:r>
            <w:r w:rsidR="00935BFF" w:rsidRPr="009F503E">
              <w:rPr>
                <w:rFonts w:ascii="Arial Nova Light" w:hAnsi="Arial Nova Light"/>
                <w:b w:val="0"/>
                <w:bCs/>
                <w:sz w:val="22"/>
                <w:szCs w:val="18"/>
              </w:rPr>
              <w:t>76</w:t>
            </w:r>
          </w:p>
        </w:tc>
        <w:tc>
          <w:tcPr>
            <w:tcW w:w="2552" w:type="dxa"/>
          </w:tcPr>
          <w:p w14:paraId="57BDD816" w14:textId="77777777" w:rsidR="00045858" w:rsidRPr="009F503E" w:rsidRDefault="00045858"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20</w:t>
            </w:r>
            <w:r w:rsidR="00935BFF" w:rsidRPr="009F503E">
              <w:rPr>
                <w:rFonts w:ascii="Arial Nova Light" w:hAnsi="Arial Nova Light"/>
                <w:b w:val="0"/>
                <w:bCs/>
                <w:sz w:val="22"/>
                <w:szCs w:val="18"/>
              </w:rPr>
              <w:t>552</w:t>
            </w:r>
          </w:p>
        </w:tc>
      </w:tr>
    </w:tbl>
    <w:p w14:paraId="0B9E5414" w14:textId="52069EB5" w:rsidR="00C456E7" w:rsidRDefault="00A07463" w:rsidP="00935BFF">
      <w:pPr>
        <w:pStyle w:val="Heading4"/>
        <w:rPr>
          <w:rFonts w:ascii="Arial Nova" w:hAnsi="Arial Nova"/>
          <w:color w:val="595959" w:themeColor="text1" w:themeTint="A6"/>
        </w:rPr>
      </w:pPr>
      <w:r w:rsidRPr="00BF55DB">
        <w:rPr>
          <w:rFonts w:ascii="Arial Nova" w:hAnsi="Arial Nova"/>
          <w:noProof/>
          <w:color w:val="595959" w:themeColor="text1" w:themeTint="A6"/>
        </w:rPr>
        <w:lastRenderedPageBreak/>
        <mc:AlternateContent>
          <mc:Choice Requires="wps">
            <w:drawing>
              <wp:anchor distT="45720" distB="45720" distL="114300" distR="114300" simplePos="0" relativeHeight="251791360" behindDoc="0" locked="0" layoutInCell="1" allowOverlap="1" wp14:anchorId="02E565B4" wp14:editId="6FBA4E2A">
                <wp:simplePos x="0" y="0"/>
                <wp:positionH relativeFrom="margin">
                  <wp:posOffset>5559425</wp:posOffset>
                </wp:positionH>
                <wp:positionV relativeFrom="paragraph">
                  <wp:posOffset>2099310</wp:posOffset>
                </wp:positionV>
                <wp:extent cx="1285875" cy="320040"/>
                <wp:effectExtent l="0" t="0" r="9525" b="381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569AFA5F" w14:textId="35011617" w:rsidR="0045292D" w:rsidRPr="00A07463" w:rsidRDefault="0045292D" w:rsidP="00BF55DB">
                            <w:pPr>
                              <w:rPr>
                                <w:rFonts w:ascii="Arial Nova" w:hAnsi="Arial Nova"/>
                                <w:sz w:val="16"/>
                                <w:szCs w:val="16"/>
                              </w:rPr>
                            </w:pPr>
                            <w:r w:rsidRPr="00A07463">
                              <w:rPr>
                                <w:rFonts w:ascii="Arial Nova" w:hAnsi="Arial Nova"/>
                                <w:b w:val="0"/>
                                <w:bCs/>
                                <w:sz w:val="14"/>
                                <w:szCs w:val="14"/>
                              </w:rPr>
                              <w:t>141741 allocs, 50070 frees, 5012435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565B4" id="_x0000_s1046" type="#_x0000_t202" style="position:absolute;margin-left:437.75pt;margin-top:165.3pt;width:101.25pt;height:25.2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" fillcolor="#cdb5dc [1940]" stroked="f">
                <v:textbox>
                  <w:txbxContent>
                    <w:p w14:paraId="569AFA5F" w14:textId="35011617" w:rsidR="0045292D" w:rsidRPr="00A07463" w:rsidRDefault="0045292D" w:rsidP="00BF55DB">
                      <w:pPr>
                        <w:rPr>
                          <w:rFonts w:ascii="Arial Nova" w:hAnsi="Arial Nova"/>
                          <w:sz w:val="16"/>
                          <w:szCs w:val="16"/>
                        </w:rPr>
                      </w:pPr>
                      <w:r w:rsidRPr="00A07463">
                        <w:rPr>
                          <w:rFonts w:ascii="Arial Nova" w:hAnsi="Arial Nova"/>
                          <w:b w:val="0"/>
                          <w:bCs/>
                          <w:sz w:val="14"/>
                          <w:szCs w:val="14"/>
                        </w:rPr>
                        <w:t>141741 allocs, 50070 frees, 5012435 bytes allocated</w:t>
                      </w:r>
                    </w:p>
                  </w:txbxContent>
                </v:textbox>
                <w10:wrap type="square" anchorx="margin"/>
              </v:shape>
            </w:pict>
          </mc:Fallback>
        </mc:AlternateContent>
      </w:r>
      <w:r w:rsidRPr="00BF55DB">
        <w:rPr>
          <w:rFonts w:ascii="Arial Nova" w:hAnsi="Arial Nova"/>
          <w:noProof/>
          <w:color w:val="595959" w:themeColor="text1" w:themeTint="A6"/>
        </w:rPr>
        <mc:AlternateContent>
          <mc:Choice Requires="wps">
            <w:drawing>
              <wp:anchor distT="45720" distB="45720" distL="114300" distR="114300" simplePos="0" relativeHeight="251790336" behindDoc="0" locked="0" layoutInCell="1" allowOverlap="1" wp14:anchorId="1846326F" wp14:editId="25F5DBAE">
                <wp:simplePos x="0" y="0"/>
                <wp:positionH relativeFrom="margin">
                  <wp:posOffset>5554980</wp:posOffset>
                </wp:positionH>
                <wp:positionV relativeFrom="paragraph">
                  <wp:posOffset>1788795</wp:posOffset>
                </wp:positionV>
                <wp:extent cx="1285875" cy="313055"/>
                <wp:effectExtent l="0" t="0" r="9525"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7B3D4D17" w14:textId="0CCBABE0" w:rsidR="0045292D" w:rsidRPr="00A07463" w:rsidRDefault="0045292D" w:rsidP="00BF55DB">
                            <w:pPr>
                              <w:rPr>
                                <w:rFonts w:ascii="Arial Nova" w:hAnsi="Arial Nova"/>
                                <w:sz w:val="16"/>
                                <w:szCs w:val="16"/>
                              </w:rPr>
                            </w:pPr>
                            <w:r w:rsidRPr="00A07463">
                              <w:rPr>
                                <w:rFonts w:ascii="Arial Nova" w:hAnsi="Arial Nova"/>
                                <w:b w:val="0"/>
                                <w:bCs/>
                                <w:sz w:val="14"/>
                                <w:szCs w:val="14"/>
                              </w:rPr>
                              <w:t>141741 allocs, 50070 frees, 5012435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6326F" id="_x0000_s1047" type="#_x0000_t202" style="position:absolute;margin-left:437.4pt;margin-top:140.85pt;width:101.25pt;height:24.6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" fillcolor="#77d790" stroked="f">
                <v:textbox>
                  <w:txbxContent>
                    <w:p w14:paraId="7B3D4D17" w14:textId="0CCBABE0" w:rsidR="0045292D" w:rsidRPr="00A07463" w:rsidRDefault="0045292D" w:rsidP="00BF55DB">
                      <w:pPr>
                        <w:rPr>
                          <w:rFonts w:ascii="Arial Nova" w:hAnsi="Arial Nova"/>
                          <w:sz w:val="16"/>
                          <w:szCs w:val="16"/>
                        </w:rPr>
                      </w:pPr>
                      <w:r w:rsidRPr="00A07463">
                        <w:rPr>
                          <w:rFonts w:ascii="Arial Nova" w:hAnsi="Arial Nova"/>
                          <w:b w:val="0"/>
                          <w:bCs/>
                          <w:sz w:val="14"/>
                          <w:szCs w:val="14"/>
                        </w:rPr>
                        <w:t>141741 allocs, 50070 frees, 5012435 bytes allocated</w:t>
                      </w:r>
                    </w:p>
                  </w:txbxContent>
                </v:textbox>
                <w10:wrap type="square" anchorx="margin"/>
              </v:shape>
            </w:pict>
          </mc:Fallback>
        </mc:AlternateContent>
      </w:r>
      <w:r w:rsidRPr="00BF55DB">
        <w:rPr>
          <w:rFonts w:ascii="Arial Nova" w:hAnsi="Arial Nova"/>
          <w:noProof/>
          <w:color w:val="595959" w:themeColor="text1" w:themeTint="A6"/>
        </w:rPr>
        <mc:AlternateContent>
          <mc:Choice Requires="wps">
            <w:drawing>
              <wp:anchor distT="45720" distB="45720" distL="114300" distR="114300" simplePos="0" relativeHeight="251789312" behindDoc="0" locked="0" layoutInCell="1" allowOverlap="1" wp14:anchorId="31A45893" wp14:editId="5EB66ADC">
                <wp:simplePos x="0" y="0"/>
                <wp:positionH relativeFrom="margin">
                  <wp:posOffset>5559425</wp:posOffset>
                </wp:positionH>
                <wp:positionV relativeFrom="paragraph">
                  <wp:posOffset>1475105</wp:posOffset>
                </wp:positionV>
                <wp:extent cx="1285875" cy="313055"/>
                <wp:effectExtent l="0" t="0" r="9525"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2E74E038" w14:textId="30890903" w:rsidR="0045292D" w:rsidRPr="00A07463" w:rsidRDefault="0045292D" w:rsidP="00BF55DB">
                            <w:pPr>
                              <w:rPr>
                                <w:rFonts w:ascii="Arial Nova" w:hAnsi="Arial Nova"/>
                                <w:sz w:val="16"/>
                                <w:szCs w:val="16"/>
                              </w:rPr>
                            </w:pPr>
                            <w:r w:rsidRPr="00A07463">
                              <w:rPr>
                                <w:rFonts w:ascii="Arial Nova" w:hAnsi="Arial Nova"/>
                                <w:b w:val="0"/>
                                <w:bCs/>
                                <w:sz w:val="14"/>
                                <w:szCs w:val="14"/>
                              </w:rPr>
                              <w:t>150074 allocs, 50070 frees, 5212427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45893" id="_x0000_s1048" type="#_x0000_t202" style="position:absolute;margin-left:437.75pt;margin-top:116.15pt;width:101.25pt;height:24.6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" fillcolor="#a5c0cf [1943]" stroked="f">
                <v:textbox>
                  <w:txbxContent>
                    <w:p w14:paraId="2E74E038" w14:textId="30890903" w:rsidR="0045292D" w:rsidRPr="00A07463" w:rsidRDefault="0045292D" w:rsidP="00BF55DB">
                      <w:pPr>
                        <w:rPr>
                          <w:rFonts w:ascii="Arial Nova" w:hAnsi="Arial Nova"/>
                          <w:sz w:val="16"/>
                          <w:szCs w:val="16"/>
                        </w:rPr>
                      </w:pPr>
                      <w:r w:rsidRPr="00A07463">
                        <w:rPr>
                          <w:rFonts w:ascii="Arial Nova" w:hAnsi="Arial Nova"/>
                          <w:b w:val="0"/>
                          <w:bCs/>
                          <w:sz w:val="14"/>
                          <w:szCs w:val="14"/>
                        </w:rPr>
                        <w:t>150074 allocs, 50070 frees, 5212427 bytes allocated</w:t>
                      </w:r>
                    </w:p>
                  </w:txbxContent>
                </v:textbox>
                <w10:wrap type="square" anchorx="margin"/>
              </v:shape>
            </w:pict>
          </mc:Fallback>
        </mc:AlternateContent>
      </w:r>
      <w:r w:rsidRPr="002A780D">
        <w:rPr>
          <w:rFonts w:ascii="Arial Nova" w:hAnsi="Arial Nova"/>
          <w:noProof/>
          <w:color w:val="595959" w:themeColor="text1" w:themeTint="A6"/>
        </w:rPr>
        <mc:AlternateContent>
          <mc:Choice Requires="wps">
            <w:drawing>
              <wp:anchor distT="45720" distB="45720" distL="114300" distR="114300" simplePos="0" relativeHeight="251692032" behindDoc="0" locked="0" layoutInCell="1" allowOverlap="1" wp14:anchorId="7E890092" wp14:editId="74D20163">
                <wp:simplePos x="0" y="0"/>
                <wp:positionH relativeFrom="column">
                  <wp:posOffset>4726305</wp:posOffset>
                </wp:positionH>
                <wp:positionV relativeFrom="paragraph">
                  <wp:posOffset>2103120</wp:posOffset>
                </wp:positionV>
                <wp:extent cx="820420" cy="1404620"/>
                <wp:effectExtent l="0" t="0" r="17780" b="1016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1404620"/>
                        </a:xfrm>
                        <a:prstGeom prst="rect">
                          <a:avLst/>
                        </a:prstGeom>
                        <a:solidFill>
                          <a:srgbClr val="FFFFFF"/>
                        </a:solidFill>
                        <a:ln w="9525">
                          <a:solidFill>
                            <a:srgbClr val="000000"/>
                          </a:solidFill>
                          <a:miter lim="800000"/>
                          <a:headEnd/>
                          <a:tailEnd/>
                        </a:ln>
                      </wps:spPr>
                      <wps:txbx>
                        <w:txbxContent>
                          <w:p w14:paraId="1A130E2B" w14:textId="77777777" w:rsidR="0045292D" w:rsidRPr="0079425E" w:rsidRDefault="0045292D" w:rsidP="002A780D">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90092" id="_x0000_s1049" type="#_x0000_t202" style="position:absolute;margin-left:372.15pt;margin-top:165.6pt;width:6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">
                <v:textbox style="mso-fit-shape-to-text:t">
                  <w:txbxContent>
                    <w:p w14:paraId="1A130E2B" w14:textId="77777777" w:rsidR="0045292D" w:rsidRPr="0079425E" w:rsidRDefault="0045292D" w:rsidP="002A780D">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Pr="002A780D">
        <w:rPr>
          <w:rFonts w:ascii="Arial Nova" w:hAnsi="Arial Nova"/>
          <w:noProof/>
          <w:color w:val="595959" w:themeColor="text1" w:themeTint="A6"/>
        </w:rPr>
        <mc:AlternateContent>
          <mc:Choice Requires="wps">
            <w:drawing>
              <wp:anchor distT="45720" distB="45720" distL="114300" distR="114300" simplePos="0" relativeHeight="251691008" behindDoc="0" locked="0" layoutInCell="1" allowOverlap="1" wp14:anchorId="20013892" wp14:editId="0A11FEF6">
                <wp:simplePos x="0" y="0"/>
                <wp:positionH relativeFrom="column">
                  <wp:posOffset>4726305</wp:posOffset>
                </wp:positionH>
                <wp:positionV relativeFrom="paragraph">
                  <wp:posOffset>1788795</wp:posOffset>
                </wp:positionV>
                <wp:extent cx="820420" cy="1404620"/>
                <wp:effectExtent l="0" t="0" r="17780" b="1016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1404620"/>
                        </a:xfrm>
                        <a:prstGeom prst="rect">
                          <a:avLst/>
                        </a:prstGeom>
                        <a:solidFill>
                          <a:srgbClr val="FFFFFF"/>
                        </a:solidFill>
                        <a:ln w="9525">
                          <a:solidFill>
                            <a:srgbClr val="000000"/>
                          </a:solidFill>
                          <a:miter lim="800000"/>
                          <a:headEnd/>
                          <a:tailEnd/>
                        </a:ln>
                      </wps:spPr>
                      <wps:txbx>
                        <w:txbxContent>
                          <w:p w14:paraId="48839513" w14:textId="77777777" w:rsidR="0045292D" w:rsidRPr="0079425E" w:rsidRDefault="0045292D" w:rsidP="002A780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13892" id="_x0000_s1050" type="#_x0000_t202" style="position:absolute;margin-left:372.15pt;margin-top:140.85pt;width:64.6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">
                <v:textbox style="mso-fit-shape-to-text:t">
                  <w:txbxContent>
                    <w:p w14:paraId="48839513" w14:textId="77777777" w:rsidR="0045292D" w:rsidRPr="0079425E" w:rsidRDefault="0045292D" w:rsidP="002A780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Pr="0079425E">
        <w:rPr>
          <w:rFonts w:ascii="Arial Nova" w:hAnsi="Arial Nova"/>
          <w:b w:val="0"/>
          <w:bCs/>
          <w:noProof/>
          <w:sz w:val="22"/>
          <w:szCs w:val="18"/>
        </w:rPr>
        <mc:AlternateContent>
          <mc:Choice Requires="wps">
            <w:drawing>
              <wp:anchor distT="45720" distB="45720" distL="114300" distR="114300" simplePos="0" relativeHeight="251688960" behindDoc="0" locked="0" layoutInCell="1" allowOverlap="1" wp14:anchorId="68E9AAA1" wp14:editId="49346816">
                <wp:simplePos x="0" y="0"/>
                <wp:positionH relativeFrom="column">
                  <wp:posOffset>4726305</wp:posOffset>
                </wp:positionH>
                <wp:positionV relativeFrom="paragraph">
                  <wp:posOffset>1474470</wp:posOffset>
                </wp:positionV>
                <wp:extent cx="819150" cy="1404620"/>
                <wp:effectExtent l="0" t="0" r="19050" b="101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06B34E01" w14:textId="77777777" w:rsidR="0045292D" w:rsidRPr="0079425E" w:rsidRDefault="0045292D" w:rsidP="002A780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9AAA1" id="_x0000_s1051" type="#_x0000_t202" style="position:absolute;margin-left:372.15pt;margin-top:116.1pt;width:64.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">
                <v:textbox style="mso-fit-shape-to-text:t">
                  <w:txbxContent>
                    <w:p w14:paraId="06B34E01" w14:textId="77777777" w:rsidR="0045292D" w:rsidRPr="0079425E" w:rsidRDefault="0045292D" w:rsidP="002A780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Pr>
          <w:rFonts w:ascii="Arial Nova" w:hAnsi="Arial Nova"/>
          <w:noProof/>
          <w:color w:val="000000" w:themeColor="text1"/>
        </w:rPr>
        <mc:AlternateContent>
          <mc:Choice Requires="wps">
            <w:drawing>
              <wp:anchor distT="0" distB="0" distL="114300" distR="114300" simplePos="0" relativeHeight="251695104" behindDoc="0" locked="0" layoutInCell="1" allowOverlap="1" wp14:anchorId="62B6EE5E" wp14:editId="601AD814">
                <wp:simplePos x="0" y="0"/>
                <wp:positionH relativeFrom="column">
                  <wp:posOffset>1525905</wp:posOffset>
                </wp:positionH>
                <wp:positionV relativeFrom="paragraph">
                  <wp:posOffset>2139315</wp:posOffset>
                </wp:positionV>
                <wp:extent cx="3200400"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3200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D312F8" id="_x0000_t32" coordsize="21600,21600" o:spt="32" o:oned="t" path="m,l21600,21600e" filled="f">
                <v:path arrowok="t" fillok="f" o:connecttype="none"/>
                <o:lock v:ext="edit" shapetype="t"/>
              </v:shapetype>
              <v:shape id="Straight Arrow Connector 224" o:spid="_x0000_s1026" type="#_x0000_t32" style="position:absolute;margin-left:120.15pt;margin-top:168.45pt;width:25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" strokecolor="#ad84c6 [3204]" strokeweight="1pt">
                <v:stroke endarrow="block"/>
              </v:shape>
            </w:pict>
          </mc:Fallback>
        </mc:AlternateContent>
      </w:r>
      <w:r>
        <w:rPr>
          <w:rFonts w:ascii="Arial Nova" w:hAnsi="Arial Nova"/>
          <w:noProof/>
          <w:color w:val="000000" w:themeColor="text1"/>
        </w:rPr>
        <mc:AlternateContent>
          <mc:Choice Requires="wps">
            <w:drawing>
              <wp:anchor distT="0" distB="0" distL="114300" distR="114300" simplePos="0" relativeHeight="251693056" behindDoc="0" locked="0" layoutInCell="1" allowOverlap="1" wp14:anchorId="1AE912F7" wp14:editId="36AD620B">
                <wp:simplePos x="0" y="0"/>
                <wp:positionH relativeFrom="column">
                  <wp:posOffset>3716655</wp:posOffset>
                </wp:positionH>
                <wp:positionV relativeFrom="paragraph">
                  <wp:posOffset>1710690</wp:posOffset>
                </wp:positionV>
                <wp:extent cx="1009650" cy="0"/>
                <wp:effectExtent l="38100" t="76200" r="0" b="95250"/>
                <wp:wrapNone/>
                <wp:docPr id="222" name="Straight Arrow Connector 222"/>
                <wp:cNvGraphicFramePr/>
                <a:graphic xmlns:a="http://schemas.openxmlformats.org/drawingml/2006/main">
                  <a:graphicData uri="http://schemas.microsoft.com/office/word/2010/wordprocessingShape">
                    <wps:wsp>
                      <wps:cNvCnPr/>
                      <wps:spPr>
                        <a:xfrm flipH="1">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8A4EB" id="Straight Arrow Connector 222" o:spid="_x0000_s1026" type="#_x0000_t32" style="position:absolute;margin-left:292.65pt;margin-top:134.7pt;width:79.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" strokecolor="#ad84c6 [3204]" strokeweight="1pt">
                <v:stroke endarrow="block"/>
              </v:shape>
            </w:pict>
          </mc:Fallback>
        </mc:AlternateContent>
      </w:r>
      <w:r>
        <w:rPr>
          <w:rFonts w:ascii="Arial Nova" w:hAnsi="Arial Nova"/>
          <w:noProof/>
          <w:color w:val="000000" w:themeColor="text1"/>
        </w:rPr>
        <mc:AlternateContent>
          <mc:Choice Requires="wps">
            <w:drawing>
              <wp:anchor distT="0" distB="0" distL="114300" distR="114300" simplePos="0" relativeHeight="251694080" behindDoc="0" locked="0" layoutInCell="1" allowOverlap="1" wp14:anchorId="14E08BAE" wp14:editId="04EB86F4">
                <wp:simplePos x="0" y="0"/>
                <wp:positionH relativeFrom="column">
                  <wp:posOffset>3516630</wp:posOffset>
                </wp:positionH>
                <wp:positionV relativeFrom="paragraph">
                  <wp:posOffset>1891665</wp:posOffset>
                </wp:positionV>
                <wp:extent cx="1209675" cy="0"/>
                <wp:effectExtent l="38100" t="76200" r="0" b="95250"/>
                <wp:wrapNone/>
                <wp:docPr id="223" name="Straight Arrow Connector 223"/>
                <wp:cNvGraphicFramePr/>
                <a:graphic xmlns:a="http://schemas.openxmlformats.org/drawingml/2006/main">
                  <a:graphicData uri="http://schemas.microsoft.com/office/word/2010/wordprocessingShape">
                    <wps:wsp>
                      <wps:cNvCnPr/>
                      <wps:spPr>
                        <a:xfrm flipH="1">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FD32E" id="Straight Arrow Connector 223" o:spid="_x0000_s1026" type="#_x0000_t32" style="position:absolute;margin-left:276.9pt;margin-top:148.95pt;width:95.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" strokecolor="#ad84c6 [3204]" strokeweight="1pt">
                <v:stroke endarrow="block"/>
              </v:shape>
            </w:pict>
          </mc:Fallback>
        </mc:AlternateContent>
      </w:r>
      <w:r w:rsidR="002A780D">
        <w:rPr>
          <w:noProof/>
        </w:rPr>
        <w:drawing>
          <wp:inline distT="0" distB="0" distL="0" distR="0" wp14:anchorId="318A9B6A" wp14:editId="6E88EF7F">
            <wp:extent cx="4572000" cy="2743200"/>
            <wp:effectExtent l="0" t="0" r="0" b="0"/>
            <wp:docPr id="214" name="Chart 214">
              <a:extLst xmlns:a="http://schemas.openxmlformats.org/drawingml/2006/main">
                <a:ext uri="{FF2B5EF4-FFF2-40B4-BE49-F238E27FC236}">
                  <a16:creationId xmlns:a16="http://schemas.microsoft.com/office/drawing/2014/main" id="{4F08066A-E54A-42E7-B92F-835E17CA4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0C38EA" w14:textId="092B0BC6" w:rsidR="00C456E7" w:rsidRDefault="00C456E7" w:rsidP="00935BFF">
      <w:pPr>
        <w:pStyle w:val="Heading4"/>
        <w:rPr>
          <w:rFonts w:ascii="Arial Nova" w:hAnsi="Arial Nova"/>
          <w:color w:val="595959" w:themeColor="text1" w:themeTint="A6"/>
        </w:rPr>
      </w:pPr>
    </w:p>
    <w:p w14:paraId="73F044F1" w14:textId="75BE6861" w:rsidR="00C456E7" w:rsidRDefault="00C456E7" w:rsidP="00935BFF">
      <w:pPr>
        <w:pStyle w:val="Heading4"/>
        <w:rPr>
          <w:rFonts w:ascii="Arial Nova" w:hAnsi="Arial Nova"/>
          <w:color w:val="595959" w:themeColor="text1" w:themeTint="A6"/>
        </w:rPr>
      </w:pPr>
    </w:p>
    <w:p w14:paraId="6391CCE2" w14:textId="36EF2F46" w:rsidR="00C456E7" w:rsidRDefault="00C456E7" w:rsidP="00935BFF">
      <w:pPr>
        <w:pStyle w:val="Heading4"/>
        <w:rPr>
          <w:rFonts w:ascii="Arial Nova" w:hAnsi="Arial Nova"/>
          <w:color w:val="595959" w:themeColor="text1" w:themeTint="A6"/>
        </w:rPr>
      </w:pPr>
    </w:p>
    <w:p w14:paraId="10F56B9F" w14:textId="77777777" w:rsidR="00A07463" w:rsidRPr="00A07463" w:rsidRDefault="00A07463" w:rsidP="00A07463"/>
    <w:p w14:paraId="6B6DD357" w14:textId="289B9B36" w:rsidR="00935BFF" w:rsidRDefault="00935BFF" w:rsidP="00935BFF">
      <w:pPr>
        <w:pStyle w:val="Heading4"/>
        <w:rPr>
          <w:rFonts w:ascii="Arial Nova" w:hAnsi="Arial Nova"/>
          <w:color w:val="595959" w:themeColor="text1" w:themeTint="A6"/>
        </w:rPr>
      </w:pPr>
      <w:r>
        <w:rPr>
          <w:rFonts w:ascii="Arial Nova" w:hAnsi="Arial Nova"/>
          <w:color w:val="595959" w:themeColor="text1" w:themeTint="A6"/>
        </w:rPr>
        <w:t>Set 4</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935BFF" w14:paraId="6A291A29"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6F519741" w14:textId="77777777" w:rsidR="00935BFF" w:rsidRDefault="00935BFF"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2824931F"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1E2CE581" w14:textId="303876BE"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3B6D4627" w14:textId="6DCEF14B"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935BFF" w14:paraId="0D23AC29"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45DD887C" w14:textId="77777777" w:rsidR="00935BFF" w:rsidRDefault="00935BFF" w:rsidP="00C456E7">
            <w:pPr>
              <w:rPr>
                <w:rFonts w:ascii="Arial Nova" w:hAnsi="Arial Nova"/>
                <w:b/>
                <w:bCs w:val="0"/>
                <w:sz w:val="22"/>
                <w:szCs w:val="18"/>
              </w:rPr>
            </w:pPr>
            <w:r>
              <w:rPr>
                <w:rFonts w:ascii="Arial Nova" w:hAnsi="Arial Nova"/>
                <w:b/>
                <w:bCs w:val="0"/>
                <w:sz w:val="22"/>
                <w:szCs w:val="18"/>
              </w:rPr>
              <w:t>1</w:t>
            </w:r>
          </w:p>
        </w:tc>
        <w:tc>
          <w:tcPr>
            <w:tcW w:w="3809" w:type="dxa"/>
          </w:tcPr>
          <w:p w14:paraId="5EC9E4F9"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0261FBD4"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3752</w:t>
            </w:r>
          </w:p>
        </w:tc>
        <w:tc>
          <w:tcPr>
            <w:tcW w:w="2552" w:type="dxa"/>
          </w:tcPr>
          <w:p w14:paraId="04069F8E" w14:textId="2A6DCE9B"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677</w:t>
            </w:r>
          </w:p>
        </w:tc>
      </w:tr>
      <w:tr w:rsidR="00935BFF" w14:paraId="0E452BC7"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2C905363" w14:textId="77777777" w:rsidR="00935BFF" w:rsidRDefault="00935BFF" w:rsidP="00C456E7">
            <w:pPr>
              <w:rPr>
                <w:rFonts w:ascii="Arial Nova" w:hAnsi="Arial Nova"/>
                <w:b/>
                <w:bCs w:val="0"/>
                <w:sz w:val="22"/>
                <w:szCs w:val="18"/>
              </w:rPr>
            </w:pPr>
            <w:r>
              <w:rPr>
                <w:rFonts w:ascii="Arial Nova" w:hAnsi="Arial Nova"/>
                <w:b/>
                <w:bCs w:val="0"/>
                <w:sz w:val="22"/>
                <w:szCs w:val="18"/>
              </w:rPr>
              <w:t>2</w:t>
            </w:r>
          </w:p>
        </w:tc>
        <w:tc>
          <w:tcPr>
            <w:tcW w:w="3809" w:type="dxa"/>
          </w:tcPr>
          <w:p w14:paraId="37DBD7E2"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07F5C0A9"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3688</w:t>
            </w:r>
          </w:p>
        </w:tc>
        <w:tc>
          <w:tcPr>
            <w:tcW w:w="2552" w:type="dxa"/>
          </w:tcPr>
          <w:p w14:paraId="79ECD8C6"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3178</w:t>
            </w:r>
          </w:p>
        </w:tc>
      </w:tr>
      <w:tr w:rsidR="00935BFF" w14:paraId="6A62E04E"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0EAD30E9" w14:textId="77777777" w:rsidR="00935BFF" w:rsidRDefault="00935BFF" w:rsidP="00C456E7">
            <w:pPr>
              <w:rPr>
                <w:rFonts w:ascii="Arial Nova" w:hAnsi="Arial Nova"/>
                <w:b/>
                <w:bCs w:val="0"/>
                <w:sz w:val="22"/>
                <w:szCs w:val="18"/>
              </w:rPr>
            </w:pPr>
            <w:r>
              <w:rPr>
                <w:rFonts w:ascii="Arial Nova" w:hAnsi="Arial Nova"/>
                <w:b/>
                <w:bCs w:val="0"/>
                <w:sz w:val="22"/>
                <w:szCs w:val="18"/>
              </w:rPr>
              <w:t>3</w:t>
            </w:r>
          </w:p>
        </w:tc>
        <w:tc>
          <w:tcPr>
            <w:tcW w:w="3809" w:type="dxa"/>
          </w:tcPr>
          <w:p w14:paraId="253A164A"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w:t>
            </w:r>
            <w:r w:rsidRPr="009F503E">
              <w:rPr>
                <w:rFonts w:ascii="Arial Nova Light" w:hAnsi="Arial Nova Light"/>
                <w:b w:val="0"/>
                <w:bCs/>
                <w:color w:val="292733" w:themeColor="text2" w:themeShade="BF"/>
                <w:sz w:val="22"/>
                <w:szCs w:val="18"/>
              </w:rPr>
              <w:t xml:space="preserve"> int</w:t>
            </w:r>
          </w:p>
        </w:tc>
        <w:tc>
          <w:tcPr>
            <w:tcW w:w="2675" w:type="dxa"/>
          </w:tcPr>
          <w:p w14:paraId="4075DED6"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428</w:t>
            </w:r>
            <w:r w:rsidR="008544C6" w:rsidRPr="009F503E">
              <w:rPr>
                <w:rFonts w:ascii="Arial Nova Light" w:hAnsi="Arial Nova Light"/>
                <w:b w:val="0"/>
                <w:bCs/>
                <w:sz w:val="22"/>
                <w:szCs w:val="18"/>
              </w:rPr>
              <w:t>8</w:t>
            </w:r>
          </w:p>
        </w:tc>
        <w:tc>
          <w:tcPr>
            <w:tcW w:w="2552" w:type="dxa"/>
          </w:tcPr>
          <w:p w14:paraId="04F29C4D"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3517</w:t>
            </w:r>
          </w:p>
        </w:tc>
      </w:tr>
    </w:tbl>
    <w:p w14:paraId="6E440239" w14:textId="77777777" w:rsidR="00935BFF" w:rsidRDefault="00935BFF" w:rsidP="00935BFF">
      <w:pPr>
        <w:pStyle w:val="Heading4"/>
        <w:rPr>
          <w:rFonts w:ascii="Arial Nova" w:hAnsi="Arial Nova"/>
          <w:color w:val="595959" w:themeColor="text1" w:themeTint="A6"/>
          <w:sz w:val="22"/>
          <w:szCs w:val="18"/>
        </w:rPr>
      </w:pPr>
    </w:p>
    <w:p w14:paraId="42164882" w14:textId="4D5F5D8E" w:rsidR="00535DD7" w:rsidRPr="00535DD7" w:rsidRDefault="00BF55DB" w:rsidP="00535DD7">
      <w:r>
        <w:rPr>
          <w:rFonts w:ascii="Arial Nova" w:hAnsi="Arial Nova"/>
          <w:b w:val="0"/>
          <w:bCs/>
          <w:noProof/>
          <w:sz w:val="22"/>
          <w:szCs w:val="18"/>
        </w:rPr>
        <mc:AlternateContent>
          <mc:Choice Requires="wps">
            <w:drawing>
              <wp:anchor distT="0" distB="0" distL="114300" distR="114300" simplePos="0" relativeHeight="251702272" behindDoc="0" locked="0" layoutInCell="1" allowOverlap="1" wp14:anchorId="0F7E158B" wp14:editId="32BDD8D7">
                <wp:simplePos x="0" y="0"/>
                <wp:positionH relativeFrom="column">
                  <wp:posOffset>3859530</wp:posOffset>
                </wp:positionH>
                <wp:positionV relativeFrom="paragraph">
                  <wp:posOffset>694690</wp:posOffset>
                </wp:positionV>
                <wp:extent cx="828675"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B5F8B" id="Straight Arrow Connector 233" o:spid="_x0000_s1026" type="#_x0000_t32" style="position:absolute;margin-left:303.9pt;margin-top:54.7pt;width:65.2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" strokecolor="#ad84c6 [3204]" strokeweight="1pt">
                <v:stroke endarrow="block"/>
              </v:shape>
            </w:pict>
          </mc:Fallback>
        </mc:AlternateContent>
      </w:r>
      <w:r w:rsidR="00441470" w:rsidRPr="00441470">
        <w:rPr>
          <w:rFonts w:ascii="Arial Nova" w:hAnsi="Arial Nova"/>
          <w:noProof/>
          <w:color w:val="595959" w:themeColor="text1" w:themeTint="A6"/>
        </w:rPr>
        <mc:AlternateContent>
          <mc:Choice Requires="wps">
            <w:drawing>
              <wp:anchor distT="45720" distB="45720" distL="114300" distR="114300" simplePos="0" relativeHeight="251787264" behindDoc="0" locked="0" layoutInCell="1" allowOverlap="1" wp14:anchorId="29C1235F" wp14:editId="60E90676">
                <wp:simplePos x="0" y="0"/>
                <wp:positionH relativeFrom="margin">
                  <wp:posOffset>5514975</wp:posOffset>
                </wp:positionH>
                <wp:positionV relativeFrom="paragraph">
                  <wp:posOffset>1082040</wp:posOffset>
                </wp:positionV>
                <wp:extent cx="1285875" cy="320040"/>
                <wp:effectExtent l="0" t="0" r="9525" b="381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5C890D48" w14:textId="6A260364" w:rsidR="0045292D" w:rsidRPr="00A07463" w:rsidRDefault="0045292D" w:rsidP="00441470">
                            <w:pPr>
                              <w:rPr>
                                <w:rFonts w:ascii="Arial Nova" w:hAnsi="Arial Nova"/>
                                <w:sz w:val="16"/>
                                <w:szCs w:val="16"/>
                              </w:rPr>
                            </w:pPr>
                            <w:r w:rsidRPr="00A07463">
                              <w:rPr>
                                <w:rFonts w:ascii="Arial Nova" w:hAnsi="Arial Nova"/>
                                <w:b w:val="0"/>
                                <w:bCs/>
                                <w:sz w:val="14"/>
                                <w:szCs w:val="14"/>
                              </w:rPr>
                              <w:t>40019 allocs, 15 frees, 1484336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1235F" id="_x0000_s1052" type="#_x0000_t202" style="position:absolute;margin-left:434.25pt;margin-top:85.2pt;width:101.25pt;height:25.2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" fillcolor="#cdb5dc [1940]" stroked="f">
                <v:textbox>
                  <w:txbxContent>
                    <w:p w14:paraId="5C890D48" w14:textId="6A260364" w:rsidR="0045292D" w:rsidRPr="00A07463" w:rsidRDefault="0045292D" w:rsidP="00441470">
                      <w:pPr>
                        <w:rPr>
                          <w:rFonts w:ascii="Arial Nova" w:hAnsi="Arial Nova"/>
                          <w:sz w:val="16"/>
                          <w:szCs w:val="16"/>
                        </w:rPr>
                      </w:pPr>
                      <w:r w:rsidRPr="00A07463">
                        <w:rPr>
                          <w:rFonts w:ascii="Arial Nova" w:hAnsi="Arial Nova"/>
                          <w:b w:val="0"/>
                          <w:bCs/>
                          <w:sz w:val="14"/>
                          <w:szCs w:val="14"/>
                        </w:rPr>
                        <w:t>40019 allocs, 15 frees, 1484336 bytes allocated</w:t>
                      </w:r>
                    </w:p>
                  </w:txbxContent>
                </v:textbox>
                <w10:wrap type="square" anchorx="margin"/>
              </v:shape>
            </w:pict>
          </mc:Fallback>
        </mc:AlternateContent>
      </w:r>
      <w:r w:rsidR="00441470" w:rsidRPr="00441470">
        <w:rPr>
          <w:rFonts w:ascii="Arial Nova" w:hAnsi="Arial Nova"/>
          <w:noProof/>
          <w:color w:val="595959" w:themeColor="text1" w:themeTint="A6"/>
        </w:rPr>
        <mc:AlternateContent>
          <mc:Choice Requires="wps">
            <w:drawing>
              <wp:anchor distT="45720" distB="45720" distL="114300" distR="114300" simplePos="0" relativeHeight="251786240" behindDoc="0" locked="0" layoutInCell="1" allowOverlap="1" wp14:anchorId="5E051DCC" wp14:editId="39F0CC5F">
                <wp:simplePos x="0" y="0"/>
                <wp:positionH relativeFrom="margin">
                  <wp:posOffset>5516880</wp:posOffset>
                </wp:positionH>
                <wp:positionV relativeFrom="paragraph">
                  <wp:posOffset>771525</wp:posOffset>
                </wp:positionV>
                <wp:extent cx="1285875" cy="313055"/>
                <wp:effectExtent l="0" t="0" r="9525"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786F2FC8" w14:textId="2A497061" w:rsidR="0045292D" w:rsidRPr="00A07463" w:rsidRDefault="0045292D" w:rsidP="00441470">
                            <w:pPr>
                              <w:rPr>
                                <w:rFonts w:ascii="Arial Nova" w:hAnsi="Arial Nova"/>
                                <w:sz w:val="16"/>
                                <w:szCs w:val="16"/>
                              </w:rPr>
                            </w:pPr>
                            <w:r w:rsidRPr="00A07463">
                              <w:rPr>
                                <w:rFonts w:ascii="Arial Nova" w:hAnsi="Arial Nova"/>
                                <w:b w:val="0"/>
                                <w:bCs/>
                                <w:sz w:val="14"/>
                                <w:szCs w:val="14"/>
                              </w:rPr>
                              <w:t>36686 allocs, 15 frees, 1404344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51DCC" id="_x0000_s1053" type="#_x0000_t202" style="position:absolute;margin-left:434.4pt;margin-top:60.75pt;width:101.25pt;height:24.6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" fillcolor="#77d790" stroked="f">
                <v:textbox>
                  <w:txbxContent>
                    <w:p w14:paraId="786F2FC8" w14:textId="2A497061" w:rsidR="0045292D" w:rsidRPr="00A07463" w:rsidRDefault="0045292D" w:rsidP="00441470">
                      <w:pPr>
                        <w:rPr>
                          <w:rFonts w:ascii="Arial Nova" w:hAnsi="Arial Nova"/>
                          <w:sz w:val="16"/>
                          <w:szCs w:val="16"/>
                        </w:rPr>
                      </w:pPr>
                      <w:r w:rsidRPr="00A07463">
                        <w:rPr>
                          <w:rFonts w:ascii="Arial Nova" w:hAnsi="Arial Nova"/>
                          <w:b w:val="0"/>
                          <w:bCs/>
                          <w:sz w:val="14"/>
                          <w:szCs w:val="14"/>
                        </w:rPr>
                        <w:t>36686 allocs, 15 frees, 1404344 bytes allocated</w:t>
                      </w:r>
                    </w:p>
                  </w:txbxContent>
                </v:textbox>
                <w10:wrap type="square" anchorx="margin"/>
              </v:shape>
            </w:pict>
          </mc:Fallback>
        </mc:AlternateContent>
      </w:r>
      <w:r w:rsidR="00441470" w:rsidRPr="00441470">
        <w:rPr>
          <w:rFonts w:ascii="Arial Nova" w:hAnsi="Arial Nova"/>
          <w:noProof/>
          <w:color w:val="595959" w:themeColor="text1" w:themeTint="A6"/>
        </w:rPr>
        <mc:AlternateContent>
          <mc:Choice Requires="wps">
            <w:drawing>
              <wp:anchor distT="45720" distB="45720" distL="114300" distR="114300" simplePos="0" relativeHeight="251785216" behindDoc="0" locked="0" layoutInCell="1" allowOverlap="1" wp14:anchorId="7F93E445" wp14:editId="1F704F43">
                <wp:simplePos x="0" y="0"/>
                <wp:positionH relativeFrom="margin">
                  <wp:posOffset>5516880</wp:posOffset>
                </wp:positionH>
                <wp:positionV relativeFrom="paragraph">
                  <wp:posOffset>457835</wp:posOffset>
                </wp:positionV>
                <wp:extent cx="1285875" cy="313055"/>
                <wp:effectExtent l="0" t="0" r="9525" b="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57F8A217" w14:textId="7F96FB44" w:rsidR="0045292D" w:rsidRPr="00A07463" w:rsidRDefault="0045292D" w:rsidP="00441470">
                            <w:pPr>
                              <w:rPr>
                                <w:rFonts w:ascii="Arial Nova" w:hAnsi="Arial Nova"/>
                                <w:sz w:val="16"/>
                                <w:szCs w:val="16"/>
                              </w:rPr>
                            </w:pPr>
                            <w:r w:rsidRPr="00A07463">
                              <w:rPr>
                                <w:rFonts w:ascii="Arial Nova" w:hAnsi="Arial Nova"/>
                                <w:b w:val="0"/>
                                <w:bCs/>
                                <w:sz w:val="14"/>
                                <w:szCs w:val="14"/>
                              </w:rPr>
                              <w:t>40019 allocs, 15 frees, 1484336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3E445" id="_x0000_s1054" type="#_x0000_t202" style="position:absolute;margin-left:434.4pt;margin-top:36.05pt;width:101.25pt;height:24.6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" fillcolor="#a5c0cf [1943]" stroked="f">
                <v:textbox>
                  <w:txbxContent>
                    <w:p w14:paraId="57F8A217" w14:textId="7F96FB44" w:rsidR="0045292D" w:rsidRPr="00A07463" w:rsidRDefault="0045292D" w:rsidP="00441470">
                      <w:pPr>
                        <w:rPr>
                          <w:rFonts w:ascii="Arial Nova" w:hAnsi="Arial Nova"/>
                          <w:sz w:val="16"/>
                          <w:szCs w:val="16"/>
                        </w:rPr>
                      </w:pPr>
                      <w:r w:rsidRPr="00A07463">
                        <w:rPr>
                          <w:rFonts w:ascii="Arial Nova" w:hAnsi="Arial Nova"/>
                          <w:b w:val="0"/>
                          <w:bCs/>
                          <w:sz w:val="14"/>
                          <w:szCs w:val="14"/>
                        </w:rPr>
                        <w:t>40019 allocs, 15 frees, 1484336 bytes allocated</w:t>
                      </w:r>
                    </w:p>
                  </w:txbxContent>
                </v:textbox>
                <w10:wrap type="square" anchorx="margin"/>
              </v:shape>
            </w:pict>
          </mc:Fallback>
        </mc:AlternateContent>
      </w:r>
      <w:r w:rsidR="00726463">
        <w:rPr>
          <w:rFonts w:ascii="Arial Nova" w:hAnsi="Arial Nova"/>
          <w:b w:val="0"/>
          <w:bCs/>
          <w:noProof/>
          <w:sz w:val="22"/>
          <w:szCs w:val="18"/>
        </w:rPr>
        <mc:AlternateContent>
          <mc:Choice Requires="wps">
            <w:drawing>
              <wp:anchor distT="0" distB="0" distL="114300" distR="114300" simplePos="0" relativeHeight="251704320" behindDoc="0" locked="0" layoutInCell="1" allowOverlap="1" wp14:anchorId="16BB1242" wp14:editId="7F5D26FE">
                <wp:simplePos x="0" y="0"/>
                <wp:positionH relativeFrom="column">
                  <wp:posOffset>1059180</wp:posOffset>
                </wp:positionH>
                <wp:positionV relativeFrom="paragraph">
                  <wp:posOffset>1161415</wp:posOffset>
                </wp:positionV>
                <wp:extent cx="3629025" cy="0"/>
                <wp:effectExtent l="38100" t="76200" r="0" b="95250"/>
                <wp:wrapNone/>
                <wp:docPr id="235" name="Straight Arrow Connector 235"/>
                <wp:cNvGraphicFramePr/>
                <a:graphic xmlns:a="http://schemas.openxmlformats.org/drawingml/2006/main">
                  <a:graphicData uri="http://schemas.microsoft.com/office/word/2010/wordprocessingShape">
                    <wps:wsp>
                      <wps:cNvCnPr/>
                      <wps:spPr>
                        <a:xfrm flipH="1">
                          <a:off x="0" y="0"/>
                          <a:ext cx="3629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76028" id="Straight Arrow Connector 235" o:spid="_x0000_s1026" type="#_x0000_t32" style="position:absolute;margin-left:83.4pt;margin-top:91.45pt;width:285.7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" strokecolor="#ad84c6 [3204]" strokeweight="1pt">
                <v:stroke endarrow="block"/>
              </v:shape>
            </w:pict>
          </mc:Fallback>
        </mc:AlternateContent>
      </w:r>
      <w:r w:rsidR="00726463">
        <w:rPr>
          <w:rFonts w:ascii="Arial Nova" w:hAnsi="Arial Nova"/>
          <w:b w:val="0"/>
          <w:bCs/>
          <w:noProof/>
          <w:sz w:val="22"/>
          <w:szCs w:val="18"/>
        </w:rPr>
        <mc:AlternateContent>
          <mc:Choice Requires="wps">
            <w:drawing>
              <wp:anchor distT="0" distB="0" distL="114300" distR="114300" simplePos="0" relativeHeight="251703296" behindDoc="0" locked="0" layoutInCell="1" allowOverlap="1" wp14:anchorId="31D3BAB3" wp14:editId="43B1BA31">
                <wp:simplePos x="0" y="0"/>
                <wp:positionH relativeFrom="column">
                  <wp:posOffset>3611880</wp:posOffset>
                </wp:positionH>
                <wp:positionV relativeFrom="paragraph">
                  <wp:posOffset>970915</wp:posOffset>
                </wp:positionV>
                <wp:extent cx="1076325" cy="0"/>
                <wp:effectExtent l="38100" t="76200" r="0" b="95250"/>
                <wp:wrapNone/>
                <wp:docPr id="234" name="Straight Arrow Connector 234"/>
                <wp:cNvGraphicFramePr/>
                <a:graphic xmlns:a="http://schemas.openxmlformats.org/drawingml/2006/main">
                  <a:graphicData uri="http://schemas.microsoft.com/office/word/2010/wordprocessingShape">
                    <wps:wsp>
                      <wps:cNvCnPr/>
                      <wps:spPr>
                        <a:xfrm flipH="1">
                          <a:off x="0" y="0"/>
                          <a:ext cx="1076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7CC6D" id="Straight Arrow Connector 234" o:spid="_x0000_s1026" type="#_x0000_t32" style="position:absolute;margin-left:284.4pt;margin-top:76.45pt;width:84.7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" strokecolor="#ad84c6 [3204]" strokeweight="1pt">
                <v:stroke endarrow="block"/>
              </v:shape>
            </w:pict>
          </mc:Fallback>
        </mc:AlternateContent>
      </w:r>
      <w:r w:rsidR="00726463" w:rsidRPr="0079425E">
        <w:rPr>
          <w:rFonts w:ascii="Arial Nova" w:hAnsi="Arial Nova"/>
          <w:b w:val="0"/>
          <w:bCs/>
          <w:noProof/>
          <w:sz w:val="22"/>
          <w:szCs w:val="18"/>
        </w:rPr>
        <mc:AlternateContent>
          <mc:Choice Requires="wps">
            <w:drawing>
              <wp:anchor distT="45720" distB="45720" distL="114300" distR="114300" simplePos="0" relativeHeight="251697152" behindDoc="0" locked="0" layoutInCell="1" allowOverlap="1" wp14:anchorId="5A8ACE65" wp14:editId="749F89A7">
                <wp:simplePos x="0" y="0"/>
                <wp:positionH relativeFrom="column">
                  <wp:posOffset>4686300</wp:posOffset>
                </wp:positionH>
                <wp:positionV relativeFrom="paragraph">
                  <wp:posOffset>464820</wp:posOffset>
                </wp:positionV>
                <wp:extent cx="819150" cy="1404620"/>
                <wp:effectExtent l="0" t="0" r="19050" b="1016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2E660604" w14:textId="77777777" w:rsidR="0045292D" w:rsidRPr="0079425E" w:rsidRDefault="0045292D" w:rsidP="00F63D07">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ACE65" id="_x0000_s1055" type="#_x0000_t202" style="position:absolute;margin-left:369pt;margin-top:36.6pt;width:64.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">
                <v:textbox style="mso-fit-shape-to-text:t">
                  <w:txbxContent>
                    <w:p w14:paraId="2E660604" w14:textId="77777777" w:rsidR="0045292D" w:rsidRPr="0079425E" w:rsidRDefault="0045292D" w:rsidP="00F63D07">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726463" w:rsidRPr="002A780D">
        <w:rPr>
          <w:rFonts w:ascii="Arial Nova" w:hAnsi="Arial Nova"/>
          <w:noProof/>
          <w:color w:val="595959" w:themeColor="text1" w:themeTint="A6"/>
        </w:rPr>
        <mc:AlternateContent>
          <mc:Choice Requires="wps">
            <w:drawing>
              <wp:anchor distT="45720" distB="45720" distL="114300" distR="114300" simplePos="0" relativeHeight="251699200" behindDoc="0" locked="0" layoutInCell="1" allowOverlap="1" wp14:anchorId="61D919A4" wp14:editId="2770B58B">
                <wp:simplePos x="0" y="0"/>
                <wp:positionH relativeFrom="column">
                  <wp:posOffset>4686300</wp:posOffset>
                </wp:positionH>
                <wp:positionV relativeFrom="paragraph">
                  <wp:posOffset>778510</wp:posOffset>
                </wp:positionV>
                <wp:extent cx="820800" cy="1404620"/>
                <wp:effectExtent l="0" t="0" r="17780" b="1016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290E467D" w14:textId="77777777" w:rsidR="0045292D" w:rsidRPr="0079425E" w:rsidRDefault="0045292D" w:rsidP="00F63D07">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919A4" id="_x0000_s1056" type="#_x0000_t202" style="position:absolute;margin-left:369pt;margin-top:61.3pt;width:64.6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">
                <v:textbox style="mso-fit-shape-to-text:t">
                  <w:txbxContent>
                    <w:p w14:paraId="290E467D" w14:textId="77777777" w:rsidR="0045292D" w:rsidRPr="0079425E" w:rsidRDefault="0045292D" w:rsidP="00F63D07">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726463" w:rsidRPr="002A780D">
        <w:rPr>
          <w:rFonts w:ascii="Arial Nova" w:hAnsi="Arial Nova"/>
          <w:noProof/>
          <w:color w:val="595959" w:themeColor="text1" w:themeTint="A6"/>
        </w:rPr>
        <mc:AlternateContent>
          <mc:Choice Requires="wps">
            <w:drawing>
              <wp:anchor distT="45720" distB="45720" distL="114300" distR="114300" simplePos="0" relativeHeight="251701248" behindDoc="0" locked="0" layoutInCell="1" allowOverlap="1" wp14:anchorId="4AFD6FD0" wp14:editId="29F1624D">
                <wp:simplePos x="0" y="0"/>
                <wp:positionH relativeFrom="column">
                  <wp:posOffset>4686300</wp:posOffset>
                </wp:positionH>
                <wp:positionV relativeFrom="paragraph">
                  <wp:posOffset>1093470</wp:posOffset>
                </wp:positionV>
                <wp:extent cx="820800" cy="1404620"/>
                <wp:effectExtent l="0" t="0" r="17780" b="1016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228E2295" w14:textId="77777777" w:rsidR="0045292D" w:rsidRPr="0079425E" w:rsidRDefault="0045292D" w:rsidP="00726463">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D6FD0" id="_x0000_s1057" type="#_x0000_t202" style="position:absolute;margin-left:369pt;margin-top:86.1pt;width:64.6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">
                <v:textbox style="mso-fit-shape-to-text:t">
                  <w:txbxContent>
                    <w:p w14:paraId="228E2295" w14:textId="77777777" w:rsidR="0045292D" w:rsidRPr="0079425E" w:rsidRDefault="0045292D" w:rsidP="00726463">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535DD7">
        <w:rPr>
          <w:noProof/>
        </w:rPr>
        <w:drawing>
          <wp:inline distT="0" distB="0" distL="0" distR="0" wp14:anchorId="528A5946" wp14:editId="53FFB9CD">
            <wp:extent cx="4572000" cy="2743200"/>
            <wp:effectExtent l="0" t="0" r="0" b="0"/>
            <wp:docPr id="225" name="Chart 225">
              <a:extLst xmlns:a="http://schemas.openxmlformats.org/drawingml/2006/main">
                <a:ext uri="{FF2B5EF4-FFF2-40B4-BE49-F238E27FC236}">
                  <a16:creationId xmlns:a16="http://schemas.microsoft.com/office/drawing/2014/main" id="{D9A44A7D-FA6E-419D-851E-AC1A447D6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E86A2E" w14:textId="78CA68DD" w:rsidR="00935BFF" w:rsidRDefault="00935BFF" w:rsidP="00935BFF">
      <w:pPr>
        <w:pStyle w:val="Heading4"/>
        <w:rPr>
          <w:rFonts w:ascii="Arial Nova" w:hAnsi="Arial Nova"/>
          <w:color w:val="595959" w:themeColor="text1" w:themeTint="A6"/>
        </w:rPr>
      </w:pPr>
      <w:r>
        <w:rPr>
          <w:rFonts w:ascii="Arial Nova" w:hAnsi="Arial Nova"/>
          <w:color w:val="595959" w:themeColor="text1" w:themeTint="A6"/>
        </w:rPr>
        <w:lastRenderedPageBreak/>
        <w:t>Set 5</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935BFF" w14:paraId="13ECFDBA"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4E3E6770" w14:textId="77777777" w:rsidR="00935BFF" w:rsidRDefault="00935BFF"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4B130FED"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3556C194"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5C4D135F"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935BFF" w14:paraId="50FBE7DB"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05CE96B9" w14:textId="77777777" w:rsidR="00935BFF" w:rsidRDefault="00935BFF" w:rsidP="00C456E7">
            <w:pPr>
              <w:rPr>
                <w:rFonts w:ascii="Arial Nova" w:hAnsi="Arial Nova"/>
                <w:b/>
                <w:bCs w:val="0"/>
                <w:sz w:val="22"/>
                <w:szCs w:val="18"/>
              </w:rPr>
            </w:pPr>
            <w:r>
              <w:rPr>
                <w:rFonts w:ascii="Arial Nova" w:hAnsi="Arial Nova"/>
                <w:b/>
                <w:bCs w:val="0"/>
                <w:sz w:val="22"/>
                <w:szCs w:val="18"/>
              </w:rPr>
              <w:t>1</w:t>
            </w:r>
          </w:p>
        </w:tc>
        <w:tc>
          <w:tcPr>
            <w:tcW w:w="3809" w:type="dxa"/>
          </w:tcPr>
          <w:p w14:paraId="6178FBFD"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double</w:t>
            </w:r>
          </w:p>
        </w:tc>
        <w:tc>
          <w:tcPr>
            <w:tcW w:w="2675" w:type="dxa"/>
          </w:tcPr>
          <w:p w14:paraId="79680F5E"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371</w:t>
            </w:r>
            <w:r w:rsidR="008544C6" w:rsidRPr="009F503E">
              <w:rPr>
                <w:rFonts w:ascii="Arial Nova Light" w:hAnsi="Arial Nova Light"/>
                <w:b w:val="0"/>
                <w:bCs/>
                <w:sz w:val="22"/>
                <w:szCs w:val="18"/>
              </w:rPr>
              <w:t>6</w:t>
            </w:r>
          </w:p>
        </w:tc>
        <w:tc>
          <w:tcPr>
            <w:tcW w:w="2552" w:type="dxa"/>
          </w:tcPr>
          <w:p w14:paraId="28229005"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1875</w:t>
            </w:r>
          </w:p>
        </w:tc>
      </w:tr>
      <w:tr w:rsidR="00935BFF" w14:paraId="730AC9AB"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6AFAA6CE" w14:textId="77777777" w:rsidR="00935BFF" w:rsidRDefault="00935BFF" w:rsidP="00C456E7">
            <w:pPr>
              <w:rPr>
                <w:rFonts w:ascii="Arial Nova" w:hAnsi="Arial Nova"/>
                <w:b/>
                <w:bCs w:val="0"/>
                <w:sz w:val="22"/>
                <w:szCs w:val="18"/>
              </w:rPr>
            </w:pPr>
            <w:r>
              <w:rPr>
                <w:rFonts w:ascii="Arial Nova" w:hAnsi="Arial Nova"/>
                <w:b/>
                <w:bCs w:val="0"/>
                <w:sz w:val="22"/>
                <w:szCs w:val="18"/>
              </w:rPr>
              <w:t>2</w:t>
            </w:r>
          </w:p>
        </w:tc>
        <w:tc>
          <w:tcPr>
            <w:tcW w:w="3809" w:type="dxa"/>
          </w:tcPr>
          <w:p w14:paraId="2CDE1C68"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double</w:t>
            </w:r>
          </w:p>
        </w:tc>
        <w:tc>
          <w:tcPr>
            <w:tcW w:w="2675" w:type="dxa"/>
          </w:tcPr>
          <w:p w14:paraId="5FF48717"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3848</w:t>
            </w:r>
          </w:p>
        </w:tc>
        <w:tc>
          <w:tcPr>
            <w:tcW w:w="2552" w:type="dxa"/>
          </w:tcPr>
          <w:p w14:paraId="42EF57DE"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3209</w:t>
            </w:r>
          </w:p>
        </w:tc>
      </w:tr>
      <w:tr w:rsidR="00935BFF" w14:paraId="19A1D7C3"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7FE7A625" w14:textId="77777777" w:rsidR="00935BFF" w:rsidRDefault="00935BFF" w:rsidP="00C456E7">
            <w:pPr>
              <w:rPr>
                <w:rFonts w:ascii="Arial Nova" w:hAnsi="Arial Nova"/>
                <w:b/>
                <w:bCs w:val="0"/>
                <w:sz w:val="22"/>
                <w:szCs w:val="18"/>
              </w:rPr>
            </w:pPr>
            <w:r>
              <w:rPr>
                <w:rFonts w:ascii="Arial Nova" w:hAnsi="Arial Nova"/>
                <w:b/>
                <w:bCs w:val="0"/>
                <w:sz w:val="22"/>
                <w:szCs w:val="18"/>
              </w:rPr>
              <w:t>3</w:t>
            </w:r>
          </w:p>
        </w:tc>
        <w:tc>
          <w:tcPr>
            <w:tcW w:w="3809" w:type="dxa"/>
          </w:tcPr>
          <w:p w14:paraId="74DDD18C"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 xml:space="preserve">, </w:t>
            </w:r>
            <w:r w:rsidRPr="009F503E">
              <w:rPr>
                <w:rFonts w:ascii="Arial Nova Light" w:hAnsi="Arial Nova Light"/>
                <w:b w:val="0"/>
                <w:bCs/>
                <w:color w:val="292733" w:themeColor="text2" w:themeShade="BF"/>
                <w:sz w:val="22"/>
                <w:szCs w:val="18"/>
              </w:rPr>
              <w:t>double</w:t>
            </w:r>
          </w:p>
        </w:tc>
        <w:tc>
          <w:tcPr>
            <w:tcW w:w="2675" w:type="dxa"/>
          </w:tcPr>
          <w:p w14:paraId="7CBCEEA7"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4104</w:t>
            </w:r>
          </w:p>
        </w:tc>
        <w:tc>
          <w:tcPr>
            <w:tcW w:w="2552" w:type="dxa"/>
          </w:tcPr>
          <w:p w14:paraId="771C742D"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3296</w:t>
            </w:r>
          </w:p>
        </w:tc>
      </w:tr>
    </w:tbl>
    <w:p w14:paraId="70DF1F97" w14:textId="02EF8A38" w:rsidR="00935BFF" w:rsidRDefault="00935BFF" w:rsidP="00935BFF">
      <w:pPr>
        <w:pStyle w:val="Heading4"/>
        <w:rPr>
          <w:rFonts w:ascii="Arial Nova" w:hAnsi="Arial Nova"/>
          <w:color w:val="595959" w:themeColor="text1" w:themeTint="A6"/>
          <w:sz w:val="22"/>
          <w:szCs w:val="18"/>
        </w:rPr>
      </w:pPr>
    </w:p>
    <w:p w14:paraId="0D2CB5DE" w14:textId="1A703F8A" w:rsidR="00CE3A08" w:rsidRPr="00CE3A08" w:rsidRDefault="00BF55DB" w:rsidP="00CE3A08">
      <w:r>
        <w:rPr>
          <w:noProof/>
        </w:rPr>
        <mc:AlternateContent>
          <mc:Choice Requires="wps">
            <w:drawing>
              <wp:anchor distT="0" distB="0" distL="114300" distR="114300" simplePos="0" relativeHeight="251712512" behindDoc="0" locked="0" layoutInCell="1" allowOverlap="1" wp14:anchorId="3E0B338E" wp14:editId="380EE425">
                <wp:simplePos x="0" y="0"/>
                <wp:positionH relativeFrom="column">
                  <wp:posOffset>1221105</wp:posOffset>
                </wp:positionH>
                <wp:positionV relativeFrom="paragraph">
                  <wp:posOffset>1035050</wp:posOffset>
                </wp:positionV>
                <wp:extent cx="34671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3467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6557B" id="Straight Arrow Connector 19" o:spid="_x0000_s1026" type="#_x0000_t32" style="position:absolute;margin-left:96.15pt;margin-top:81.5pt;width:273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" strokecolor="#ad84c6 [3204]" strokeweight="1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2D6E2D14" wp14:editId="3D9D1876">
                <wp:simplePos x="0" y="0"/>
                <wp:positionH relativeFrom="column">
                  <wp:posOffset>3259455</wp:posOffset>
                </wp:positionH>
                <wp:positionV relativeFrom="paragraph">
                  <wp:posOffset>825500</wp:posOffset>
                </wp:positionV>
                <wp:extent cx="142875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1F1AE" id="Straight Arrow Connector 14" o:spid="_x0000_s1026" type="#_x0000_t32" style="position:absolute;margin-left:256.65pt;margin-top:65pt;width:112.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" strokecolor="#ad84c6 [3204]" strokeweight="1pt">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339C0657" wp14:editId="46844293">
                <wp:simplePos x="0" y="0"/>
                <wp:positionH relativeFrom="column">
                  <wp:posOffset>3707130</wp:posOffset>
                </wp:positionH>
                <wp:positionV relativeFrom="paragraph">
                  <wp:posOffset>625475</wp:posOffset>
                </wp:positionV>
                <wp:extent cx="98107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981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59609" id="Straight Arrow Connector 13" o:spid="_x0000_s1026" type="#_x0000_t32" style="position:absolute;margin-left:291.9pt;margin-top:49.25pt;width:77.2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" strokecolor="#ad84c6 [3204]" strokeweight="1pt">
                <v:stroke endarrow="block"/>
              </v:shape>
            </w:pict>
          </mc:Fallback>
        </mc:AlternateContent>
      </w:r>
      <w:r w:rsidR="00441470" w:rsidRPr="00441470">
        <w:rPr>
          <w:noProof/>
        </w:rPr>
        <mc:AlternateContent>
          <mc:Choice Requires="wps">
            <w:drawing>
              <wp:anchor distT="45720" distB="45720" distL="114300" distR="114300" simplePos="0" relativeHeight="251783168" behindDoc="0" locked="0" layoutInCell="1" allowOverlap="1" wp14:anchorId="702CFE81" wp14:editId="01FA1A44">
                <wp:simplePos x="0" y="0"/>
                <wp:positionH relativeFrom="margin">
                  <wp:posOffset>5514975</wp:posOffset>
                </wp:positionH>
                <wp:positionV relativeFrom="paragraph">
                  <wp:posOffset>964565</wp:posOffset>
                </wp:positionV>
                <wp:extent cx="1285875" cy="320040"/>
                <wp:effectExtent l="0" t="0" r="9525" b="381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13A8F1BB" w14:textId="769249C9" w:rsidR="0045292D" w:rsidRPr="00A07463" w:rsidRDefault="0045292D" w:rsidP="00441470">
                            <w:pPr>
                              <w:rPr>
                                <w:rFonts w:ascii="Arial Nova" w:hAnsi="Arial Nova"/>
                                <w:sz w:val="16"/>
                                <w:szCs w:val="16"/>
                              </w:rPr>
                            </w:pPr>
                            <w:r w:rsidRPr="00A07463">
                              <w:rPr>
                                <w:rFonts w:ascii="Arial Nova" w:hAnsi="Arial Nova"/>
                                <w:b w:val="0"/>
                                <w:bCs/>
                                <w:sz w:val="14"/>
                                <w:szCs w:val="14"/>
                              </w:rPr>
                              <w:t>36686 allocs, 15 frees, 1404344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CFE81" id="_x0000_s1058" type="#_x0000_t202" style="position:absolute;margin-left:434.25pt;margin-top:75.95pt;width:101.25pt;height:25.2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" fillcolor="#cdb5dc [1940]" stroked="f">
                <v:textbox>
                  <w:txbxContent>
                    <w:p w14:paraId="13A8F1BB" w14:textId="769249C9" w:rsidR="0045292D" w:rsidRPr="00A07463" w:rsidRDefault="0045292D" w:rsidP="00441470">
                      <w:pPr>
                        <w:rPr>
                          <w:rFonts w:ascii="Arial Nova" w:hAnsi="Arial Nova"/>
                          <w:sz w:val="16"/>
                          <w:szCs w:val="16"/>
                        </w:rPr>
                      </w:pPr>
                      <w:r w:rsidRPr="00A07463">
                        <w:rPr>
                          <w:rFonts w:ascii="Arial Nova" w:hAnsi="Arial Nova"/>
                          <w:b w:val="0"/>
                          <w:bCs/>
                          <w:sz w:val="14"/>
                          <w:szCs w:val="14"/>
                        </w:rPr>
                        <w:t>36686 allocs, 15 frees, 1404344 bytes allocated</w:t>
                      </w:r>
                    </w:p>
                  </w:txbxContent>
                </v:textbox>
                <w10:wrap type="square" anchorx="margin"/>
              </v:shape>
            </w:pict>
          </mc:Fallback>
        </mc:AlternateContent>
      </w:r>
      <w:r w:rsidR="00441470" w:rsidRPr="00441470">
        <w:rPr>
          <w:noProof/>
        </w:rPr>
        <mc:AlternateContent>
          <mc:Choice Requires="wps">
            <w:drawing>
              <wp:anchor distT="45720" distB="45720" distL="114300" distR="114300" simplePos="0" relativeHeight="251782144" behindDoc="0" locked="0" layoutInCell="1" allowOverlap="1" wp14:anchorId="45BB62F0" wp14:editId="44AED3A4">
                <wp:simplePos x="0" y="0"/>
                <wp:positionH relativeFrom="margin">
                  <wp:posOffset>5516880</wp:posOffset>
                </wp:positionH>
                <wp:positionV relativeFrom="paragraph">
                  <wp:posOffset>654050</wp:posOffset>
                </wp:positionV>
                <wp:extent cx="1285875" cy="313055"/>
                <wp:effectExtent l="0" t="0" r="9525"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351CD125" w14:textId="3DD02850" w:rsidR="0045292D" w:rsidRPr="00A07463" w:rsidRDefault="0045292D" w:rsidP="00441470">
                            <w:pPr>
                              <w:rPr>
                                <w:rFonts w:ascii="Arial Nova" w:hAnsi="Arial Nova"/>
                                <w:sz w:val="16"/>
                                <w:szCs w:val="16"/>
                              </w:rPr>
                            </w:pPr>
                            <w:r w:rsidRPr="00A07463">
                              <w:rPr>
                                <w:rFonts w:ascii="Arial Nova" w:hAnsi="Arial Nova"/>
                                <w:b w:val="0"/>
                                <w:bCs/>
                                <w:sz w:val="14"/>
                                <w:szCs w:val="14"/>
                              </w:rPr>
                              <w:t>36686 allocs, 15 frees, 1404344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B62F0" id="_x0000_s1059" type="#_x0000_t202" style="position:absolute;margin-left:434.4pt;margin-top:51.5pt;width:101.25pt;height:24.6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" fillcolor="#77d790" stroked="f">
                <v:textbox>
                  <w:txbxContent>
                    <w:p w14:paraId="351CD125" w14:textId="3DD02850" w:rsidR="0045292D" w:rsidRPr="00A07463" w:rsidRDefault="0045292D" w:rsidP="00441470">
                      <w:pPr>
                        <w:rPr>
                          <w:rFonts w:ascii="Arial Nova" w:hAnsi="Arial Nova"/>
                          <w:sz w:val="16"/>
                          <w:szCs w:val="16"/>
                        </w:rPr>
                      </w:pPr>
                      <w:r w:rsidRPr="00A07463">
                        <w:rPr>
                          <w:rFonts w:ascii="Arial Nova" w:hAnsi="Arial Nova"/>
                          <w:b w:val="0"/>
                          <w:bCs/>
                          <w:sz w:val="14"/>
                          <w:szCs w:val="14"/>
                        </w:rPr>
                        <w:t>36686 allocs, 15 frees, 1404344 bytes allocated</w:t>
                      </w:r>
                    </w:p>
                  </w:txbxContent>
                </v:textbox>
                <w10:wrap type="square" anchorx="margin"/>
              </v:shape>
            </w:pict>
          </mc:Fallback>
        </mc:AlternateContent>
      </w:r>
      <w:r w:rsidR="00441470" w:rsidRPr="00441470">
        <w:rPr>
          <w:noProof/>
        </w:rPr>
        <mc:AlternateContent>
          <mc:Choice Requires="wps">
            <w:drawing>
              <wp:anchor distT="45720" distB="45720" distL="114300" distR="114300" simplePos="0" relativeHeight="251781120" behindDoc="0" locked="0" layoutInCell="1" allowOverlap="1" wp14:anchorId="2F750D88" wp14:editId="5F42498D">
                <wp:simplePos x="0" y="0"/>
                <wp:positionH relativeFrom="margin">
                  <wp:posOffset>5516880</wp:posOffset>
                </wp:positionH>
                <wp:positionV relativeFrom="paragraph">
                  <wp:posOffset>340360</wp:posOffset>
                </wp:positionV>
                <wp:extent cx="1285875" cy="313055"/>
                <wp:effectExtent l="0" t="0" r="9525" b="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3A99B0B6" w14:textId="70A4A822" w:rsidR="0045292D" w:rsidRPr="00A07463" w:rsidRDefault="0045292D" w:rsidP="00441470">
                            <w:pPr>
                              <w:rPr>
                                <w:rFonts w:ascii="Arial Nova" w:hAnsi="Arial Nova"/>
                                <w:sz w:val="16"/>
                                <w:szCs w:val="16"/>
                              </w:rPr>
                            </w:pPr>
                            <w:r w:rsidRPr="00A07463">
                              <w:rPr>
                                <w:rFonts w:ascii="Arial Nova" w:hAnsi="Arial Nova"/>
                                <w:b w:val="0"/>
                                <w:bCs/>
                                <w:sz w:val="14"/>
                                <w:szCs w:val="14"/>
                              </w:rPr>
                              <w:t>40019 allocs, 15 frees, 1484336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50D88" id="_x0000_s1060" type="#_x0000_t202" style="position:absolute;margin-left:434.4pt;margin-top:26.8pt;width:101.25pt;height:24.6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" fillcolor="#a5c0cf [1943]" stroked="f">
                <v:textbox>
                  <w:txbxContent>
                    <w:p w14:paraId="3A99B0B6" w14:textId="70A4A822" w:rsidR="0045292D" w:rsidRPr="00A07463" w:rsidRDefault="0045292D" w:rsidP="00441470">
                      <w:pPr>
                        <w:rPr>
                          <w:rFonts w:ascii="Arial Nova" w:hAnsi="Arial Nova"/>
                          <w:sz w:val="16"/>
                          <w:szCs w:val="16"/>
                        </w:rPr>
                      </w:pPr>
                      <w:r w:rsidRPr="00A07463">
                        <w:rPr>
                          <w:rFonts w:ascii="Arial Nova" w:hAnsi="Arial Nova"/>
                          <w:b w:val="0"/>
                          <w:bCs/>
                          <w:sz w:val="14"/>
                          <w:szCs w:val="14"/>
                        </w:rPr>
                        <w:t>40019 allocs, 15 frees, 1484336 bytes allocated</w:t>
                      </w:r>
                    </w:p>
                  </w:txbxContent>
                </v:textbox>
                <w10:wrap type="square" anchorx="margin"/>
              </v:shape>
            </w:pict>
          </mc:Fallback>
        </mc:AlternateContent>
      </w:r>
      <w:r w:rsidR="00A05AC3" w:rsidRPr="00A05AC3">
        <w:rPr>
          <w:noProof/>
        </w:rPr>
        <mc:AlternateContent>
          <mc:Choice Requires="wps">
            <w:drawing>
              <wp:anchor distT="45720" distB="45720" distL="114300" distR="114300" simplePos="0" relativeHeight="251709440" behindDoc="0" locked="0" layoutInCell="1" allowOverlap="1" wp14:anchorId="5EE2C23A" wp14:editId="68487862">
                <wp:simplePos x="0" y="0"/>
                <wp:positionH relativeFrom="column">
                  <wp:posOffset>4686300</wp:posOffset>
                </wp:positionH>
                <wp:positionV relativeFrom="paragraph">
                  <wp:posOffset>979170</wp:posOffset>
                </wp:positionV>
                <wp:extent cx="820800" cy="1404620"/>
                <wp:effectExtent l="0" t="0" r="1778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040C48E2" w14:textId="77777777" w:rsidR="0045292D" w:rsidRPr="0079425E" w:rsidRDefault="0045292D" w:rsidP="00A05AC3">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2C23A" id="_x0000_s1061" type="#_x0000_t202" style="position:absolute;margin-left:369pt;margin-top:77.1pt;width:64.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">
                <v:textbox style="mso-fit-shape-to-text:t">
                  <w:txbxContent>
                    <w:p w14:paraId="040C48E2" w14:textId="77777777" w:rsidR="0045292D" w:rsidRPr="0079425E" w:rsidRDefault="0045292D" w:rsidP="00A05AC3">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A05AC3" w:rsidRPr="00A05AC3">
        <w:rPr>
          <w:noProof/>
        </w:rPr>
        <mc:AlternateContent>
          <mc:Choice Requires="wps">
            <w:drawing>
              <wp:anchor distT="45720" distB="45720" distL="114300" distR="114300" simplePos="0" relativeHeight="251708416" behindDoc="0" locked="0" layoutInCell="1" allowOverlap="1" wp14:anchorId="12C284E9" wp14:editId="60ECF03A">
                <wp:simplePos x="0" y="0"/>
                <wp:positionH relativeFrom="column">
                  <wp:posOffset>4686300</wp:posOffset>
                </wp:positionH>
                <wp:positionV relativeFrom="paragraph">
                  <wp:posOffset>664210</wp:posOffset>
                </wp:positionV>
                <wp:extent cx="820800" cy="1404620"/>
                <wp:effectExtent l="0" t="0" r="1778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7D268484" w14:textId="77777777" w:rsidR="0045292D" w:rsidRPr="0079425E" w:rsidRDefault="0045292D" w:rsidP="00A05AC3">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284E9" id="_x0000_s1062" type="#_x0000_t202" style="position:absolute;margin-left:369pt;margin-top:52.3pt;width:64.6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7UJgIAAE0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">
                <v:textbox style="mso-fit-shape-to-text:t">
                  <w:txbxContent>
                    <w:p w14:paraId="7D268484" w14:textId="77777777" w:rsidR="0045292D" w:rsidRPr="0079425E" w:rsidRDefault="0045292D" w:rsidP="00A05AC3">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A05AC3" w:rsidRPr="0079425E">
        <w:rPr>
          <w:rFonts w:ascii="Arial Nova" w:hAnsi="Arial Nova"/>
          <w:b w:val="0"/>
          <w:bCs/>
          <w:noProof/>
          <w:sz w:val="22"/>
          <w:szCs w:val="18"/>
        </w:rPr>
        <mc:AlternateContent>
          <mc:Choice Requires="wps">
            <w:drawing>
              <wp:anchor distT="45720" distB="45720" distL="114300" distR="114300" simplePos="0" relativeHeight="251706368" behindDoc="0" locked="0" layoutInCell="1" allowOverlap="1" wp14:anchorId="0028A1D2" wp14:editId="2B202FDD">
                <wp:simplePos x="0" y="0"/>
                <wp:positionH relativeFrom="column">
                  <wp:posOffset>4686300</wp:posOffset>
                </wp:positionH>
                <wp:positionV relativeFrom="paragraph">
                  <wp:posOffset>349885</wp:posOffset>
                </wp:positionV>
                <wp:extent cx="81915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622EB293" w14:textId="77777777" w:rsidR="0045292D" w:rsidRPr="0079425E" w:rsidRDefault="0045292D" w:rsidP="00A05AC3">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8A1D2" id="_x0000_s1063" type="#_x0000_t202" style="position:absolute;margin-left:369pt;margin-top:27.55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">
                <v:textbox style="mso-fit-shape-to-text:t">
                  <w:txbxContent>
                    <w:p w14:paraId="622EB293" w14:textId="77777777" w:rsidR="0045292D" w:rsidRPr="0079425E" w:rsidRDefault="0045292D" w:rsidP="00A05AC3">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CE3A08">
        <w:rPr>
          <w:noProof/>
        </w:rPr>
        <w:drawing>
          <wp:inline distT="0" distB="0" distL="0" distR="0" wp14:anchorId="7E461609" wp14:editId="6A537844">
            <wp:extent cx="4572000" cy="2743200"/>
            <wp:effectExtent l="0" t="0" r="0" b="0"/>
            <wp:docPr id="9" name="Chart 9">
              <a:extLst xmlns:a="http://schemas.openxmlformats.org/drawingml/2006/main">
                <a:ext uri="{FF2B5EF4-FFF2-40B4-BE49-F238E27FC236}">
                  <a16:creationId xmlns:a16="http://schemas.microsoft.com/office/drawing/2014/main" id="{34962FCC-72A0-463D-B984-41B2C3F6A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E652C5" w14:textId="77777777" w:rsidR="00A07463" w:rsidRDefault="00A07463" w:rsidP="00935BFF">
      <w:pPr>
        <w:pStyle w:val="Heading4"/>
        <w:rPr>
          <w:rFonts w:ascii="Arial Nova" w:hAnsi="Arial Nova"/>
          <w:color w:val="595959" w:themeColor="text1" w:themeTint="A6"/>
        </w:rPr>
      </w:pPr>
    </w:p>
    <w:p w14:paraId="17F07B03" w14:textId="77777777" w:rsidR="00A07463" w:rsidRDefault="00A07463" w:rsidP="00935BFF">
      <w:pPr>
        <w:pStyle w:val="Heading4"/>
        <w:rPr>
          <w:rFonts w:ascii="Arial Nova" w:hAnsi="Arial Nova"/>
          <w:color w:val="595959" w:themeColor="text1" w:themeTint="A6"/>
        </w:rPr>
      </w:pPr>
    </w:p>
    <w:p w14:paraId="01F881A4" w14:textId="77777777" w:rsidR="00A07463" w:rsidRDefault="00A07463" w:rsidP="00935BFF">
      <w:pPr>
        <w:pStyle w:val="Heading4"/>
        <w:rPr>
          <w:rFonts w:ascii="Arial Nova" w:hAnsi="Arial Nova"/>
          <w:color w:val="595959" w:themeColor="text1" w:themeTint="A6"/>
        </w:rPr>
      </w:pPr>
    </w:p>
    <w:p w14:paraId="40A693F8" w14:textId="77777777" w:rsidR="00A07463" w:rsidRDefault="00A07463" w:rsidP="00935BFF">
      <w:pPr>
        <w:pStyle w:val="Heading4"/>
        <w:rPr>
          <w:rFonts w:ascii="Arial Nova" w:hAnsi="Arial Nova"/>
          <w:color w:val="595959" w:themeColor="text1" w:themeTint="A6"/>
        </w:rPr>
      </w:pPr>
    </w:p>
    <w:p w14:paraId="3ACBD632" w14:textId="359217C4" w:rsidR="00935BFF" w:rsidRDefault="00935BFF" w:rsidP="00935BFF">
      <w:pPr>
        <w:pStyle w:val="Heading4"/>
        <w:rPr>
          <w:rFonts w:ascii="Arial Nova" w:hAnsi="Arial Nova"/>
          <w:color w:val="595959" w:themeColor="text1" w:themeTint="A6"/>
        </w:rPr>
      </w:pPr>
      <w:r>
        <w:rPr>
          <w:rFonts w:ascii="Arial Nova" w:hAnsi="Arial Nova"/>
          <w:color w:val="595959" w:themeColor="text1" w:themeTint="A6"/>
        </w:rPr>
        <w:t>Set 6</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935BFF" w14:paraId="14266FF1"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38E51D32" w14:textId="77777777" w:rsidR="00935BFF" w:rsidRDefault="00935BFF"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489DE99F"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6D184629"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57488516" w14:textId="77777777" w:rsidR="00935BFF" w:rsidRDefault="00935BFF"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935BFF" w14:paraId="194258CE"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21A126F3" w14:textId="77777777" w:rsidR="00935BFF" w:rsidRDefault="00935BFF" w:rsidP="00C456E7">
            <w:pPr>
              <w:rPr>
                <w:rFonts w:ascii="Arial Nova" w:hAnsi="Arial Nova"/>
                <w:b/>
                <w:bCs w:val="0"/>
                <w:sz w:val="22"/>
                <w:szCs w:val="18"/>
              </w:rPr>
            </w:pPr>
            <w:r>
              <w:rPr>
                <w:rFonts w:ascii="Arial Nova" w:hAnsi="Arial Nova"/>
                <w:b/>
                <w:bCs w:val="0"/>
                <w:sz w:val="22"/>
                <w:szCs w:val="18"/>
              </w:rPr>
              <w:t>1</w:t>
            </w:r>
          </w:p>
        </w:tc>
        <w:tc>
          <w:tcPr>
            <w:tcW w:w="3809" w:type="dxa"/>
          </w:tcPr>
          <w:p w14:paraId="3E600D2C"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char*</w:t>
            </w:r>
          </w:p>
        </w:tc>
        <w:tc>
          <w:tcPr>
            <w:tcW w:w="2675" w:type="dxa"/>
          </w:tcPr>
          <w:p w14:paraId="05E6231C"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3724</w:t>
            </w:r>
          </w:p>
        </w:tc>
        <w:tc>
          <w:tcPr>
            <w:tcW w:w="2552" w:type="dxa"/>
          </w:tcPr>
          <w:p w14:paraId="68DD9FA5"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1914</w:t>
            </w:r>
          </w:p>
        </w:tc>
      </w:tr>
      <w:tr w:rsidR="00935BFF" w14:paraId="5E3D1A81"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2155A4D7" w14:textId="77777777" w:rsidR="00935BFF" w:rsidRDefault="00935BFF" w:rsidP="00C456E7">
            <w:pPr>
              <w:rPr>
                <w:rFonts w:ascii="Arial Nova" w:hAnsi="Arial Nova"/>
                <w:b/>
                <w:bCs w:val="0"/>
                <w:sz w:val="22"/>
                <w:szCs w:val="18"/>
              </w:rPr>
            </w:pPr>
            <w:r>
              <w:rPr>
                <w:rFonts w:ascii="Arial Nova" w:hAnsi="Arial Nova"/>
                <w:b/>
                <w:bCs w:val="0"/>
                <w:sz w:val="22"/>
                <w:szCs w:val="18"/>
              </w:rPr>
              <w:t>2</w:t>
            </w:r>
          </w:p>
        </w:tc>
        <w:tc>
          <w:tcPr>
            <w:tcW w:w="3809" w:type="dxa"/>
          </w:tcPr>
          <w:p w14:paraId="6DA182F3"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char*</w:t>
            </w:r>
          </w:p>
        </w:tc>
        <w:tc>
          <w:tcPr>
            <w:tcW w:w="2675" w:type="dxa"/>
          </w:tcPr>
          <w:p w14:paraId="6829A2FB"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3892</w:t>
            </w:r>
          </w:p>
        </w:tc>
        <w:tc>
          <w:tcPr>
            <w:tcW w:w="2552" w:type="dxa"/>
          </w:tcPr>
          <w:p w14:paraId="205E5705"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3333</w:t>
            </w:r>
          </w:p>
        </w:tc>
      </w:tr>
      <w:tr w:rsidR="00935BFF" w14:paraId="4D77DE30"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692EAFD6" w14:textId="77777777" w:rsidR="00935BFF" w:rsidRDefault="00935BFF" w:rsidP="00C456E7">
            <w:pPr>
              <w:rPr>
                <w:rFonts w:ascii="Arial Nova" w:hAnsi="Arial Nova"/>
                <w:b/>
                <w:bCs w:val="0"/>
                <w:sz w:val="22"/>
                <w:szCs w:val="18"/>
              </w:rPr>
            </w:pPr>
            <w:r>
              <w:rPr>
                <w:rFonts w:ascii="Arial Nova" w:hAnsi="Arial Nova"/>
                <w:b/>
                <w:bCs w:val="0"/>
                <w:sz w:val="22"/>
                <w:szCs w:val="18"/>
              </w:rPr>
              <w:t>3</w:t>
            </w:r>
          </w:p>
        </w:tc>
        <w:tc>
          <w:tcPr>
            <w:tcW w:w="3809" w:type="dxa"/>
          </w:tcPr>
          <w:p w14:paraId="3F1C90F0" w14:textId="77777777" w:rsidR="00935BFF" w:rsidRPr="009F503E" w:rsidRDefault="00935BFF"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Medium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 xml:space="preserve">, </w:t>
            </w:r>
            <w:r w:rsidRPr="009F503E">
              <w:rPr>
                <w:rFonts w:ascii="Arial Nova Light" w:hAnsi="Arial Nova Light"/>
                <w:b w:val="0"/>
                <w:bCs/>
                <w:sz w:val="22"/>
                <w:szCs w:val="18"/>
              </w:rPr>
              <w:t>char*</w:t>
            </w:r>
          </w:p>
        </w:tc>
        <w:tc>
          <w:tcPr>
            <w:tcW w:w="2675" w:type="dxa"/>
          </w:tcPr>
          <w:p w14:paraId="45F12C1E"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4172</w:t>
            </w:r>
          </w:p>
        </w:tc>
        <w:tc>
          <w:tcPr>
            <w:tcW w:w="2552" w:type="dxa"/>
          </w:tcPr>
          <w:p w14:paraId="50364813" w14:textId="77777777" w:rsidR="00935BFF"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3334</w:t>
            </w:r>
          </w:p>
        </w:tc>
      </w:tr>
    </w:tbl>
    <w:p w14:paraId="0A93B6C0" w14:textId="5AFBA5C3" w:rsidR="00103EE4" w:rsidRDefault="00103EE4" w:rsidP="00103EE4">
      <w:pPr>
        <w:pStyle w:val="Heading4"/>
        <w:rPr>
          <w:rFonts w:ascii="Arial Nova" w:hAnsi="Arial Nova"/>
          <w:color w:val="595959" w:themeColor="text1" w:themeTint="A6"/>
          <w:sz w:val="22"/>
          <w:szCs w:val="18"/>
        </w:rPr>
      </w:pPr>
    </w:p>
    <w:p w14:paraId="1A97437A" w14:textId="40CBEA54" w:rsidR="00EB1474" w:rsidRPr="00EB1474" w:rsidRDefault="002464E3" w:rsidP="00EB1474">
      <w:r w:rsidRPr="002464E3">
        <w:rPr>
          <w:noProof/>
        </w:rPr>
        <mc:AlternateContent>
          <mc:Choice Requires="wps">
            <w:drawing>
              <wp:anchor distT="45720" distB="45720" distL="114300" distR="114300" simplePos="0" relativeHeight="251777024" behindDoc="0" locked="0" layoutInCell="1" allowOverlap="1" wp14:anchorId="0DA08E3A" wp14:editId="6DB76379">
                <wp:simplePos x="0" y="0"/>
                <wp:positionH relativeFrom="margin">
                  <wp:posOffset>5516880</wp:posOffset>
                </wp:positionH>
                <wp:positionV relativeFrom="paragraph">
                  <wp:posOffset>331470</wp:posOffset>
                </wp:positionV>
                <wp:extent cx="1285875" cy="313055"/>
                <wp:effectExtent l="0" t="0" r="9525" b="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0ED80DB0" w14:textId="55CED5D2" w:rsidR="0045292D" w:rsidRPr="00A07463" w:rsidRDefault="0045292D" w:rsidP="002464E3">
                            <w:pPr>
                              <w:rPr>
                                <w:rFonts w:ascii="Arial Nova" w:hAnsi="Arial Nova"/>
                                <w:sz w:val="16"/>
                                <w:szCs w:val="16"/>
                              </w:rPr>
                            </w:pPr>
                            <w:r w:rsidRPr="00A07463">
                              <w:rPr>
                                <w:rFonts w:ascii="Arial Nova" w:hAnsi="Arial Nova"/>
                                <w:b w:val="0"/>
                                <w:bCs/>
                                <w:sz w:val="14"/>
                                <w:szCs w:val="14"/>
                              </w:rPr>
                              <w:t>60043 allocs, 20039 frees, 2195837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08E3A" id="_x0000_s1064" type="#_x0000_t202" style="position:absolute;margin-left:434.4pt;margin-top:26.1pt;width:101.25pt;height:24.6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" fillcolor="#a5c0cf [1943]" stroked="f">
                <v:textbox>
                  <w:txbxContent>
                    <w:p w14:paraId="0ED80DB0" w14:textId="55CED5D2" w:rsidR="0045292D" w:rsidRPr="00A07463" w:rsidRDefault="0045292D" w:rsidP="002464E3">
                      <w:pPr>
                        <w:rPr>
                          <w:rFonts w:ascii="Arial Nova" w:hAnsi="Arial Nova"/>
                          <w:sz w:val="16"/>
                          <w:szCs w:val="16"/>
                        </w:rPr>
                      </w:pPr>
                      <w:r w:rsidRPr="00A07463">
                        <w:rPr>
                          <w:rFonts w:ascii="Arial Nova" w:hAnsi="Arial Nova"/>
                          <w:b w:val="0"/>
                          <w:bCs/>
                          <w:sz w:val="14"/>
                          <w:szCs w:val="14"/>
                        </w:rPr>
                        <w:t>60043 allocs, 20039 frees, 2195837 bytes allocated</w:t>
                      </w:r>
                    </w:p>
                  </w:txbxContent>
                </v:textbox>
                <w10:wrap type="square" anchorx="margin"/>
              </v:shape>
            </w:pict>
          </mc:Fallback>
        </mc:AlternateContent>
      </w:r>
      <w:r w:rsidRPr="002464E3">
        <w:rPr>
          <w:noProof/>
        </w:rPr>
        <mc:AlternateContent>
          <mc:Choice Requires="wps">
            <w:drawing>
              <wp:anchor distT="45720" distB="45720" distL="114300" distR="114300" simplePos="0" relativeHeight="251778048" behindDoc="0" locked="0" layoutInCell="1" allowOverlap="1" wp14:anchorId="4F989C85" wp14:editId="31538F90">
                <wp:simplePos x="0" y="0"/>
                <wp:positionH relativeFrom="margin">
                  <wp:posOffset>5516880</wp:posOffset>
                </wp:positionH>
                <wp:positionV relativeFrom="paragraph">
                  <wp:posOffset>645160</wp:posOffset>
                </wp:positionV>
                <wp:extent cx="1285875" cy="313055"/>
                <wp:effectExtent l="0" t="0" r="9525" b="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202B1DE4" w14:textId="08CF4D12" w:rsidR="0045292D" w:rsidRPr="00A07463" w:rsidRDefault="0045292D" w:rsidP="002464E3">
                            <w:pPr>
                              <w:rPr>
                                <w:rFonts w:ascii="Arial Nova" w:hAnsi="Arial Nova"/>
                                <w:sz w:val="16"/>
                                <w:szCs w:val="16"/>
                              </w:rPr>
                            </w:pPr>
                            <w:r w:rsidRPr="00A07463">
                              <w:rPr>
                                <w:rFonts w:ascii="Arial Nova" w:hAnsi="Arial Nova"/>
                                <w:b w:val="0"/>
                                <w:bCs/>
                                <w:sz w:val="14"/>
                                <w:szCs w:val="14"/>
                              </w:rPr>
                              <w:t>56710 allocs, 20039 frees, 2115845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9C85" id="_x0000_s1065" type="#_x0000_t202" style="position:absolute;margin-left:434.4pt;margin-top:50.8pt;width:101.25pt;height:24.6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" fillcolor="#77d790" stroked="f">
                <v:textbox>
                  <w:txbxContent>
                    <w:p w14:paraId="202B1DE4" w14:textId="08CF4D12" w:rsidR="0045292D" w:rsidRPr="00A07463" w:rsidRDefault="0045292D" w:rsidP="002464E3">
                      <w:pPr>
                        <w:rPr>
                          <w:rFonts w:ascii="Arial Nova" w:hAnsi="Arial Nova"/>
                          <w:sz w:val="16"/>
                          <w:szCs w:val="16"/>
                        </w:rPr>
                      </w:pPr>
                      <w:r w:rsidRPr="00A07463">
                        <w:rPr>
                          <w:rFonts w:ascii="Arial Nova" w:hAnsi="Arial Nova"/>
                          <w:b w:val="0"/>
                          <w:bCs/>
                          <w:sz w:val="14"/>
                          <w:szCs w:val="14"/>
                        </w:rPr>
                        <w:t>56710 allocs, 20039 frees, 2115845 bytes allocated</w:t>
                      </w:r>
                    </w:p>
                  </w:txbxContent>
                </v:textbox>
                <w10:wrap type="square" anchorx="margin"/>
              </v:shape>
            </w:pict>
          </mc:Fallback>
        </mc:AlternateContent>
      </w:r>
      <w:r w:rsidRPr="002464E3">
        <w:rPr>
          <w:noProof/>
        </w:rPr>
        <mc:AlternateContent>
          <mc:Choice Requires="wps">
            <w:drawing>
              <wp:anchor distT="45720" distB="45720" distL="114300" distR="114300" simplePos="0" relativeHeight="251779072" behindDoc="0" locked="0" layoutInCell="1" allowOverlap="1" wp14:anchorId="6025E5A9" wp14:editId="4A1561BE">
                <wp:simplePos x="0" y="0"/>
                <wp:positionH relativeFrom="margin">
                  <wp:posOffset>5514975</wp:posOffset>
                </wp:positionH>
                <wp:positionV relativeFrom="paragraph">
                  <wp:posOffset>955675</wp:posOffset>
                </wp:positionV>
                <wp:extent cx="1285875" cy="320040"/>
                <wp:effectExtent l="0" t="0" r="9525" b="381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2B7DD42E" w14:textId="58E710BD" w:rsidR="0045292D" w:rsidRPr="00A07463" w:rsidRDefault="0045292D" w:rsidP="002464E3">
                            <w:pPr>
                              <w:rPr>
                                <w:rFonts w:ascii="Arial Nova" w:hAnsi="Arial Nova"/>
                                <w:sz w:val="16"/>
                                <w:szCs w:val="16"/>
                              </w:rPr>
                            </w:pPr>
                            <w:r w:rsidRPr="00A07463">
                              <w:rPr>
                                <w:rFonts w:ascii="Arial Nova" w:hAnsi="Arial Nova"/>
                                <w:b w:val="0"/>
                                <w:bCs/>
                                <w:sz w:val="14"/>
                                <w:szCs w:val="14"/>
                              </w:rPr>
                              <w:t>56710 allocs, 20039 frees, 2115845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5E5A9" id="_x0000_s1066" type="#_x0000_t202" style="position:absolute;margin-left:434.25pt;margin-top:75.25pt;width:101.25pt;height:25.2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" fillcolor="#cdb5dc [1940]" stroked="f">
                <v:textbox>
                  <w:txbxContent>
                    <w:p w14:paraId="2B7DD42E" w14:textId="58E710BD" w:rsidR="0045292D" w:rsidRPr="00A07463" w:rsidRDefault="0045292D" w:rsidP="002464E3">
                      <w:pPr>
                        <w:rPr>
                          <w:rFonts w:ascii="Arial Nova" w:hAnsi="Arial Nova"/>
                          <w:sz w:val="16"/>
                          <w:szCs w:val="16"/>
                        </w:rPr>
                      </w:pPr>
                      <w:r w:rsidRPr="00A07463">
                        <w:rPr>
                          <w:rFonts w:ascii="Arial Nova" w:hAnsi="Arial Nova"/>
                          <w:b w:val="0"/>
                          <w:bCs/>
                          <w:sz w:val="14"/>
                          <w:szCs w:val="14"/>
                        </w:rPr>
                        <w:t>56710 allocs, 20039 frees, 2115845 bytes allocated</w:t>
                      </w:r>
                    </w:p>
                  </w:txbxContent>
                </v:textbox>
                <w10:wrap type="square" anchorx="margin"/>
              </v:shape>
            </w:pict>
          </mc:Fallback>
        </mc:AlternateContent>
      </w:r>
      <w:r w:rsidR="00AD57AE">
        <w:rPr>
          <w:noProof/>
        </w:rPr>
        <mc:AlternateContent>
          <mc:Choice Requires="wps">
            <w:drawing>
              <wp:anchor distT="0" distB="0" distL="114300" distR="114300" simplePos="0" relativeHeight="251719680" behindDoc="0" locked="0" layoutInCell="1" allowOverlap="1" wp14:anchorId="00293C73" wp14:editId="0FF542E2">
                <wp:simplePos x="0" y="0"/>
                <wp:positionH relativeFrom="column">
                  <wp:posOffset>1411605</wp:posOffset>
                </wp:positionH>
                <wp:positionV relativeFrom="paragraph">
                  <wp:posOffset>1049655</wp:posOffset>
                </wp:positionV>
                <wp:extent cx="32760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27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6C940D" id="Straight Arrow Connector 27" o:spid="_x0000_s1026" type="#_x0000_t32" style="position:absolute;margin-left:111.15pt;margin-top:82.65pt;width:257.95pt;height:0;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" strokecolor="#ad84c6 [3204]" strokeweight="1pt">
                <v:stroke endarrow="block"/>
              </v:shape>
            </w:pict>
          </mc:Fallback>
        </mc:AlternateContent>
      </w:r>
      <w:r w:rsidR="00AD57AE">
        <w:rPr>
          <w:noProof/>
        </w:rPr>
        <mc:AlternateContent>
          <mc:Choice Requires="wps">
            <w:drawing>
              <wp:anchor distT="0" distB="0" distL="114300" distR="114300" simplePos="0" relativeHeight="251718656" behindDoc="0" locked="0" layoutInCell="1" allowOverlap="1" wp14:anchorId="48DE6C08" wp14:editId="4F1394DE">
                <wp:simplePos x="0" y="0"/>
                <wp:positionH relativeFrom="column">
                  <wp:posOffset>3764280</wp:posOffset>
                </wp:positionH>
                <wp:positionV relativeFrom="paragraph">
                  <wp:posOffset>744855</wp:posOffset>
                </wp:positionV>
                <wp:extent cx="92837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928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9C1" id="Straight Arrow Connector 26" o:spid="_x0000_s1026" type="#_x0000_t32" style="position:absolute;margin-left:296.4pt;margin-top:58.65pt;width:73.1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" strokecolor="#ad84c6 [3204]" strokeweight="1pt">
                <v:stroke endarrow="block"/>
              </v:shape>
            </w:pict>
          </mc:Fallback>
        </mc:AlternateContent>
      </w:r>
      <w:r w:rsidR="00AD57AE">
        <w:rPr>
          <w:noProof/>
        </w:rPr>
        <mc:AlternateContent>
          <mc:Choice Requires="wps">
            <w:drawing>
              <wp:anchor distT="0" distB="0" distL="114300" distR="114300" simplePos="0" relativeHeight="251717632" behindDoc="0" locked="0" layoutInCell="1" allowOverlap="1" wp14:anchorId="067430FB" wp14:editId="3D42EE67">
                <wp:simplePos x="0" y="0"/>
                <wp:positionH relativeFrom="column">
                  <wp:posOffset>3792855</wp:posOffset>
                </wp:positionH>
                <wp:positionV relativeFrom="paragraph">
                  <wp:posOffset>611505</wp:posOffset>
                </wp:positionV>
                <wp:extent cx="9000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90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67E5F4" id="Straight Arrow Connector 25" o:spid="_x0000_s1026" type="#_x0000_t32" style="position:absolute;margin-left:298.65pt;margin-top:48.15pt;width:70.85pt;height:0;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" strokecolor="#ad84c6 [3204]" strokeweight="1pt">
                <v:stroke endarrow="block"/>
              </v:shape>
            </w:pict>
          </mc:Fallback>
        </mc:AlternateContent>
      </w:r>
      <w:r w:rsidR="00AD57AE" w:rsidRPr="00AD57AE">
        <w:rPr>
          <w:noProof/>
        </w:rPr>
        <mc:AlternateContent>
          <mc:Choice Requires="wps">
            <w:drawing>
              <wp:anchor distT="45720" distB="45720" distL="114300" distR="114300" simplePos="0" relativeHeight="251714560" behindDoc="0" locked="0" layoutInCell="1" allowOverlap="1" wp14:anchorId="112C72D6" wp14:editId="4BC0B285">
                <wp:simplePos x="0" y="0"/>
                <wp:positionH relativeFrom="column">
                  <wp:posOffset>4686300</wp:posOffset>
                </wp:positionH>
                <wp:positionV relativeFrom="paragraph">
                  <wp:posOffset>331470</wp:posOffset>
                </wp:positionV>
                <wp:extent cx="819150" cy="1404620"/>
                <wp:effectExtent l="0" t="0" r="1905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430A2A15" w14:textId="77777777" w:rsidR="0045292D" w:rsidRPr="0079425E" w:rsidRDefault="0045292D" w:rsidP="00AD57AE">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C72D6" id="_x0000_s1067" type="#_x0000_t202" style="position:absolute;margin-left:369pt;margin-top:26.1pt;width:64.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">
                <v:textbox style="mso-fit-shape-to-text:t">
                  <w:txbxContent>
                    <w:p w14:paraId="430A2A15" w14:textId="77777777" w:rsidR="0045292D" w:rsidRPr="0079425E" w:rsidRDefault="0045292D" w:rsidP="00AD57AE">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AD57AE" w:rsidRPr="00AD57AE">
        <w:rPr>
          <w:noProof/>
        </w:rPr>
        <mc:AlternateContent>
          <mc:Choice Requires="wps">
            <w:drawing>
              <wp:anchor distT="45720" distB="45720" distL="114300" distR="114300" simplePos="0" relativeHeight="251715584" behindDoc="0" locked="0" layoutInCell="1" allowOverlap="1" wp14:anchorId="7C104D35" wp14:editId="3A8D6EA2">
                <wp:simplePos x="0" y="0"/>
                <wp:positionH relativeFrom="column">
                  <wp:posOffset>4686300</wp:posOffset>
                </wp:positionH>
                <wp:positionV relativeFrom="paragraph">
                  <wp:posOffset>645795</wp:posOffset>
                </wp:positionV>
                <wp:extent cx="820800" cy="1404620"/>
                <wp:effectExtent l="0" t="0" r="17780" b="101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4A32A55A" w14:textId="77777777" w:rsidR="0045292D" w:rsidRPr="0079425E" w:rsidRDefault="0045292D" w:rsidP="00AD57AE">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04D35" id="_x0000_s1068" type="#_x0000_t202" style="position:absolute;margin-left:369pt;margin-top:50.85pt;width:64.6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">
                <v:textbox style="mso-fit-shape-to-text:t">
                  <w:txbxContent>
                    <w:p w14:paraId="4A32A55A" w14:textId="77777777" w:rsidR="0045292D" w:rsidRPr="0079425E" w:rsidRDefault="0045292D" w:rsidP="00AD57AE">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AD57AE" w:rsidRPr="00AD57AE">
        <w:rPr>
          <w:noProof/>
        </w:rPr>
        <mc:AlternateContent>
          <mc:Choice Requires="wps">
            <w:drawing>
              <wp:anchor distT="45720" distB="45720" distL="114300" distR="114300" simplePos="0" relativeHeight="251716608" behindDoc="0" locked="0" layoutInCell="1" allowOverlap="1" wp14:anchorId="718A233B" wp14:editId="5EDA2048">
                <wp:simplePos x="0" y="0"/>
                <wp:positionH relativeFrom="column">
                  <wp:posOffset>4686300</wp:posOffset>
                </wp:positionH>
                <wp:positionV relativeFrom="paragraph">
                  <wp:posOffset>960755</wp:posOffset>
                </wp:positionV>
                <wp:extent cx="820800" cy="1404620"/>
                <wp:effectExtent l="0" t="0" r="17780" b="101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1C812AA7" w14:textId="77777777" w:rsidR="0045292D" w:rsidRPr="0079425E" w:rsidRDefault="0045292D" w:rsidP="00AD57AE">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A233B" id="_x0000_s1069" type="#_x0000_t202" style="position:absolute;margin-left:369pt;margin-top:75.65pt;width:64.6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">
                <v:textbox style="mso-fit-shape-to-text:t">
                  <w:txbxContent>
                    <w:p w14:paraId="1C812AA7" w14:textId="77777777" w:rsidR="0045292D" w:rsidRPr="0079425E" w:rsidRDefault="0045292D" w:rsidP="00AD57AE">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EB1474">
        <w:rPr>
          <w:noProof/>
        </w:rPr>
        <w:drawing>
          <wp:inline distT="0" distB="0" distL="0" distR="0" wp14:anchorId="51B9C6EE" wp14:editId="1F39B7E6">
            <wp:extent cx="4572000" cy="2743200"/>
            <wp:effectExtent l="0" t="0" r="0" b="0"/>
            <wp:docPr id="20" name="Chart 20">
              <a:extLst xmlns:a="http://schemas.openxmlformats.org/drawingml/2006/main">
                <a:ext uri="{FF2B5EF4-FFF2-40B4-BE49-F238E27FC236}">
                  <a16:creationId xmlns:a16="http://schemas.microsoft.com/office/drawing/2014/main" id="{951D31F6-BB15-4CE9-A4CE-6A0B8633B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531131" w14:textId="0D665F4E" w:rsidR="00EB1474" w:rsidRDefault="00EB1474" w:rsidP="00103EE4">
      <w:pPr>
        <w:pStyle w:val="Heading4"/>
        <w:rPr>
          <w:rFonts w:ascii="Arial Nova" w:hAnsi="Arial Nova"/>
          <w:color w:val="595959" w:themeColor="text1" w:themeTint="A6"/>
        </w:rPr>
      </w:pPr>
    </w:p>
    <w:p w14:paraId="510BCA5C" w14:textId="40902488" w:rsidR="00EB1474" w:rsidRDefault="00EB1474" w:rsidP="00103EE4">
      <w:pPr>
        <w:pStyle w:val="Heading4"/>
        <w:rPr>
          <w:rFonts w:ascii="Arial Nova" w:hAnsi="Arial Nova"/>
          <w:color w:val="595959" w:themeColor="text1" w:themeTint="A6"/>
        </w:rPr>
      </w:pPr>
    </w:p>
    <w:p w14:paraId="76B551DA" w14:textId="4622F280" w:rsidR="00EB1474" w:rsidRDefault="00EB1474" w:rsidP="00103EE4">
      <w:pPr>
        <w:pStyle w:val="Heading4"/>
        <w:rPr>
          <w:rFonts w:ascii="Arial Nova" w:hAnsi="Arial Nova"/>
          <w:color w:val="595959" w:themeColor="text1" w:themeTint="A6"/>
        </w:rPr>
      </w:pPr>
    </w:p>
    <w:p w14:paraId="45BDE228" w14:textId="77777777" w:rsidR="00441470" w:rsidRPr="00441470" w:rsidRDefault="00441470" w:rsidP="00441470"/>
    <w:p w14:paraId="5FD69906" w14:textId="15D978A9" w:rsidR="00103EE4" w:rsidRDefault="00103EE4" w:rsidP="00103EE4">
      <w:pPr>
        <w:pStyle w:val="Heading4"/>
        <w:rPr>
          <w:rFonts w:ascii="Arial Nova" w:hAnsi="Arial Nova"/>
          <w:color w:val="595959" w:themeColor="text1" w:themeTint="A6"/>
        </w:rPr>
      </w:pPr>
      <w:r>
        <w:rPr>
          <w:rFonts w:ascii="Arial Nova" w:hAnsi="Arial Nova"/>
          <w:color w:val="595959" w:themeColor="text1" w:themeTint="A6"/>
        </w:rPr>
        <w:t>Set 7</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103EE4" w14:paraId="7B16D374"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46B95AA3" w14:textId="77777777" w:rsidR="00103EE4" w:rsidRDefault="00103EE4"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4FD708CA"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0779049A" w14:textId="0409EC18"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48B24BE8"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103EE4" w14:paraId="4DC007FA"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35BAF09E" w14:textId="77777777" w:rsidR="00103EE4" w:rsidRDefault="00103EE4" w:rsidP="00C456E7">
            <w:pPr>
              <w:rPr>
                <w:rFonts w:ascii="Arial Nova" w:hAnsi="Arial Nova"/>
                <w:b/>
                <w:bCs w:val="0"/>
                <w:sz w:val="22"/>
                <w:szCs w:val="18"/>
              </w:rPr>
            </w:pPr>
            <w:r>
              <w:rPr>
                <w:rFonts w:ascii="Arial Nova" w:hAnsi="Arial Nova"/>
                <w:b/>
                <w:bCs w:val="0"/>
                <w:sz w:val="22"/>
                <w:szCs w:val="18"/>
              </w:rPr>
              <w:t>1</w:t>
            </w:r>
          </w:p>
        </w:tc>
        <w:tc>
          <w:tcPr>
            <w:tcW w:w="3809" w:type="dxa"/>
          </w:tcPr>
          <w:p w14:paraId="5FADB164" w14:textId="72641AC2"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257B3AEC" w14:textId="77777777"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2132</w:t>
            </w:r>
          </w:p>
        </w:tc>
        <w:tc>
          <w:tcPr>
            <w:tcW w:w="2552" w:type="dxa"/>
          </w:tcPr>
          <w:p w14:paraId="0390314D" w14:textId="4A4CE14D"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88</w:t>
            </w:r>
          </w:p>
        </w:tc>
      </w:tr>
      <w:tr w:rsidR="00103EE4" w14:paraId="57D05580"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5AFED3B7" w14:textId="77777777" w:rsidR="00103EE4" w:rsidRDefault="00103EE4" w:rsidP="00C456E7">
            <w:pPr>
              <w:rPr>
                <w:rFonts w:ascii="Arial Nova" w:hAnsi="Arial Nova"/>
                <w:b/>
                <w:bCs w:val="0"/>
                <w:sz w:val="22"/>
                <w:szCs w:val="18"/>
              </w:rPr>
            </w:pPr>
            <w:r>
              <w:rPr>
                <w:rFonts w:ascii="Arial Nova" w:hAnsi="Arial Nova"/>
                <w:b/>
                <w:bCs w:val="0"/>
                <w:sz w:val="22"/>
                <w:szCs w:val="18"/>
              </w:rPr>
              <w:t>2</w:t>
            </w:r>
          </w:p>
        </w:tc>
        <w:tc>
          <w:tcPr>
            <w:tcW w:w="3809" w:type="dxa"/>
          </w:tcPr>
          <w:p w14:paraId="7D0D01C6"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int</w:t>
            </w:r>
          </w:p>
        </w:tc>
        <w:tc>
          <w:tcPr>
            <w:tcW w:w="2675" w:type="dxa"/>
          </w:tcPr>
          <w:p w14:paraId="7709F127" w14:textId="77777777"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1948</w:t>
            </w:r>
          </w:p>
        </w:tc>
        <w:tc>
          <w:tcPr>
            <w:tcW w:w="2552" w:type="dxa"/>
          </w:tcPr>
          <w:p w14:paraId="5375587B" w14:textId="43453582"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414</w:t>
            </w:r>
          </w:p>
        </w:tc>
      </w:tr>
      <w:tr w:rsidR="00103EE4" w14:paraId="17BDB0C2"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6E6D0223" w14:textId="77777777" w:rsidR="00103EE4" w:rsidRDefault="00103EE4" w:rsidP="00C456E7">
            <w:pPr>
              <w:rPr>
                <w:rFonts w:ascii="Arial Nova" w:hAnsi="Arial Nova"/>
                <w:b/>
                <w:bCs w:val="0"/>
                <w:sz w:val="22"/>
                <w:szCs w:val="18"/>
              </w:rPr>
            </w:pPr>
            <w:r>
              <w:rPr>
                <w:rFonts w:ascii="Arial Nova" w:hAnsi="Arial Nova"/>
                <w:b/>
                <w:bCs w:val="0"/>
                <w:sz w:val="22"/>
                <w:szCs w:val="18"/>
              </w:rPr>
              <w:t>3</w:t>
            </w:r>
          </w:p>
        </w:tc>
        <w:tc>
          <w:tcPr>
            <w:tcW w:w="3809" w:type="dxa"/>
          </w:tcPr>
          <w:p w14:paraId="66F7F578"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w:t>
            </w:r>
            <w:r w:rsidRPr="009F503E">
              <w:rPr>
                <w:rFonts w:ascii="Arial Nova Light" w:hAnsi="Arial Nova Light"/>
                <w:b w:val="0"/>
                <w:bCs/>
                <w:color w:val="292733" w:themeColor="text2" w:themeShade="BF"/>
                <w:sz w:val="22"/>
                <w:szCs w:val="18"/>
              </w:rPr>
              <w:t xml:space="preserve"> int</w:t>
            </w:r>
          </w:p>
        </w:tc>
        <w:tc>
          <w:tcPr>
            <w:tcW w:w="2675" w:type="dxa"/>
          </w:tcPr>
          <w:p w14:paraId="5190E711" w14:textId="77777777"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2132</w:t>
            </w:r>
          </w:p>
        </w:tc>
        <w:tc>
          <w:tcPr>
            <w:tcW w:w="2552" w:type="dxa"/>
          </w:tcPr>
          <w:p w14:paraId="3EFD5549" w14:textId="7269908F"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451</w:t>
            </w:r>
          </w:p>
        </w:tc>
      </w:tr>
    </w:tbl>
    <w:p w14:paraId="6332B0C8" w14:textId="6F253146" w:rsidR="00103EE4" w:rsidRDefault="00103EE4" w:rsidP="00103EE4">
      <w:pPr>
        <w:pStyle w:val="Heading4"/>
        <w:rPr>
          <w:rFonts w:ascii="Arial Nova" w:hAnsi="Arial Nova"/>
          <w:color w:val="595959" w:themeColor="text1" w:themeTint="A6"/>
          <w:sz w:val="22"/>
          <w:szCs w:val="18"/>
        </w:rPr>
      </w:pPr>
    </w:p>
    <w:p w14:paraId="72CE08C8" w14:textId="52F6B75F" w:rsidR="00767298" w:rsidRPr="00767298" w:rsidRDefault="00FC2BEA" w:rsidP="00767298">
      <w:r w:rsidRPr="003543B1">
        <w:rPr>
          <w:rFonts w:ascii="Arial Nova" w:hAnsi="Arial Nova"/>
          <w:noProof/>
          <w:color w:val="595959" w:themeColor="text1" w:themeTint="A6"/>
        </w:rPr>
        <mc:AlternateContent>
          <mc:Choice Requires="wps">
            <w:drawing>
              <wp:anchor distT="45720" distB="45720" distL="114300" distR="114300" simplePos="0" relativeHeight="251774976" behindDoc="0" locked="0" layoutInCell="1" allowOverlap="1" wp14:anchorId="251D0F8F" wp14:editId="04DF45B6">
                <wp:simplePos x="0" y="0"/>
                <wp:positionH relativeFrom="margin">
                  <wp:posOffset>5514975</wp:posOffset>
                </wp:positionH>
                <wp:positionV relativeFrom="paragraph">
                  <wp:posOffset>1828165</wp:posOffset>
                </wp:positionV>
                <wp:extent cx="1285875" cy="313055"/>
                <wp:effectExtent l="0" t="0" r="9525"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4305DF2B" w14:textId="77777777" w:rsidR="0045292D" w:rsidRPr="00A07463" w:rsidRDefault="0045292D" w:rsidP="00FC2BEA">
                            <w:pPr>
                              <w:rPr>
                                <w:rFonts w:ascii="Arial Nova" w:hAnsi="Arial Nova"/>
                                <w:sz w:val="16"/>
                                <w:szCs w:val="16"/>
                              </w:rPr>
                            </w:pPr>
                            <w:r w:rsidRPr="00A07463">
                              <w:rPr>
                                <w:rFonts w:ascii="Arial Nova" w:hAnsi="Arial Nova"/>
                                <w:b w:val="0"/>
                                <w:bCs/>
                                <w:sz w:val="14"/>
                                <w:szCs w:val="14"/>
                              </w:rPr>
                              <w:t>12850 allocs, 13 frees, 439112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D0F8F" id="_x0000_s1070" type="#_x0000_t202" style="position:absolute;margin-left:434.25pt;margin-top:143.95pt;width:101.25pt;height:24.6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" fillcolor="#77d790" stroked="f">
                <v:textbox>
                  <w:txbxContent>
                    <w:p w14:paraId="4305DF2B" w14:textId="77777777" w:rsidR="0045292D" w:rsidRPr="00A07463" w:rsidRDefault="0045292D" w:rsidP="00FC2BEA">
                      <w:pPr>
                        <w:rPr>
                          <w:rFonts w:ascii="Arial Nova" w:hAnsi="Arial Nova"/>
                          <w:sz w:val="16"/>
                          <w:szCs w:val="16"/>
                        </w:rPr>
                      </w:pPr>
                      <w:r w:rsidRPr="00A07463">
                        <w:rPr>
                          <w:rFonts w:ascii="Arial Nova" w:hAnsi="Arial Nova"/>
                          <w:b w:val="0"/>
                          <w:bCs/>
                          <w:sz w:val="14"/>
                          <w:szCs w:val="14"/>
                        </w:rPr>
                        <w:t>12850 allocs, 13 frees, 439112 bytes allocated</w:t>
                      </w:r>
                    </w:p>
                  </w:txbxContent>
                </v:textbox>
                <w10:wrap type="square" anchorx="margin"/>
              </v:shape>
            </w:pict>
          </mc:Fallback>
        </mc:AlternateContent>
      </w:r>
      <w:r w:rsidRPr="003543B1">
        <w:rPr>
          <w:rFonts w:ascii="Arial Nova" w:hAnsi="Arial Nova"/>
          <w:noProof/>
          <w:color w:val="595959" w:themeColor="text1" w:themeTint="A6"/>
        </w:rPr>
        <mc:AlternateContent>
          <mc:Choice Requires="wps">
            <w:drawing>
              <wp:anchor distT="45720" distB="45720" distL="114300" distR="114300" simplePos="0" relativeHeight="251772928" behindDoc="0" locked="0" layoutInCell="1" allowOverlap="1" wp14:anchorId="253C063F" wp14:editId="12FB1293">
                <wp:simplePos x="0" y="0"/>
                <wp:positionH relativeFrom="margin">
                  <wp:posOffset>5514975</wp:posOffset>
                </wp:positionH>
                <wp:positionV relativeFrom="paragraph">
                  <wp:posOffset>1018540</wp:posOffset>
                </wp:positionV>
                <wp:extent cx="1285875" cy="320400"/>
                <wp:effectExtent l="0" t="0" r="9525" b="381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400"/>
                        </a:xfrm>
                        <a:prstGeom prst="rect">
                          <a:avLst/>
                        </a:prstGeom>
                        <a:solidFill>
                          <a:schemeClr val="accent1">
                            <a:lumMod val="60000"/>
                            <a:lumOff val="40000"/>
                          </a:schemeClr>
                        </a:solidFill>
                        <a:ln w="9525">
                          <a:noFill/>
                          <a:miter lim="800000"/>
                          <a:headEnd/>
                          <a:tailEnd/>
                        </a:ln>
                      </wps:spPr>
                      <wps:txbx>
                        <w:txbxContent>
                          <w:p w14:paraId="7FD05CDD" w14:textId="15FFB9D4" w:rsidR="0045292D" w:rsidRPr="00A07463" w:rsidRDefault="0045292D" w:rsidP="00FC2BEA">
                            <w:pPr>
                              <w:rPr>
                                <w:rFonts w:ascii="Arial Nova" w:hAnsi="Arial Nova"/>
                                <w:sz w:val="16"/>
                                <w:szCs w:val="16"/>
                              </w:rPr>
                            </w:pPr>
                            <w:r w:rsidRPr="00A07463">
                              <w:rPr>
                                <w:rFonts w:ascii="Arial Nova" w:hAnsi="Arial Nova"/>
                                <w:b w:val="0"/>
                                <w:bCs/>
                                <w:sz w:val="14"/>
                                <w:szCs w:val="14"/>
                              </w:rPr>
                              <w:t>14017 allocs, 13 frees, 467120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C063F" id="_x0000_s1071" type="#_x0000_t202" style="position:absolute;margin-left:434.25pt;margin-top:80.2pt;width:101.25pt;height:25.2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" fillcolor="#cdb5dc [1940]" stroked="f">
                <v:textbox>
                  <w:txbxContent>
                    <w:p w14:paraId="7FD05CDD" w14:textId="15FFB9D4" w:rsidR="0045292D" w:rsidRPr="00A07463" w:rsidRDefault="0045292D" w:rsidP="00FC2BEA">
                      <w:pPr>
                        <w:rPr>
                          <w:rFonts w:ascii="Arial Nova" w:hAnsi="Arial Nova"/>
                          <w:sz w:val="16"/>
                          <w:szCs w:val="16"/>
                        </w:rPr>
                      </w:pPr>
                      <w:r w:rsidRPr="00A07463">
                        <w:rPr>
                          <w:rFonts w:ascii="Arial Nova" w:hAnsi="Arial Nova"/>
                          <w:b w:val="0"/>
                          <w:bCs/>
                          <w:sz w:val="14"/>
                          <w:szCs w:val="14"/>
                        </w:rPr>
                        <w:t>14017 allocs, 13 frees, 467120 bytes allocated</w:t>
                      </w:r>
                    </w:p>
                  </w:txbxContent>
                </v:textbox>
                <w10:wrap type="square" anchorx="margin"/>
              </v:shape>
            </w:pict>
          </mc:Fallback>
        </mc:AlternateContent>
      </w:r>
      <w:r w:rsidRPr="003543B1">
        <w:rPr>
          <w:rFonts w:ascii="Arial Nova" w:hAnsi="Arial Nova"/>
          <w:noProof/>
          <w:color w:val="595959" w:themeColor="text1" w:themeTint="A6"/>
        </w:rPr>
        <mc:AlternateContent>
          <mc:Choice Requires="wps">
            <w:drawing>
              <wp:anchor distT="45720" distB="45720" distL="114300" distR="114300" simplePos="0" relativeHeight="251770880" behindDoc="0" locked="0" layoutInCell="1" allowOverlap="1" wp14:anchorId="586FB04E" wp14:editId="67D12AE9">
                <wp:simplePos x="0" y="0"/>
                <wp:positionH relativeFrom="margin">
                  <wp:posOffset>5514975</wp:posOffset>
                </wp:positionH>
                <wp:positionV relativeFrom="paragraph">
                  <wp:posOffset>704850</wp:posOffset>
                </wp:positionV>
                <wp:extent cx="1285875" cy="313200"/>
                <wp:effectExtent l="0" t="0" r="9525"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200"/>
                        </a:xfrm>
                        <a:prstGeom prst="rect">
                          <a:avLst/>
                        </a:prstGeom>
                        <a:solidFill>
                          <a:schemeClr val="accent4">
                            <a:lumMod val="60000"/>
                            <a:lumOff val="40000"/>
                          </a:schemeClr>
                        </a:solidFill>
                        <a:ln w="9525">
                          <a:noFill/>
                          <a:miter lim="800000"/>
                          <a:headEnd/>
                          <a:tailEnd/>
                        </a:ln>
                      </wps:spPr>
                      <wps:txbx>
                        <w:txbxContent>
                          <w:p w14:paraId="15529497" w14:textId="6D5FB9B5" w:rsidR="0045292D" w:rsidRPr="00A07463" w:rsidRDefault="0045292D" w:rsidP="00FC2BEA">
                            <w:pPr>
                              <w:rPr>
                                <w:rFonts w:ascii="Arial Nova" w:hAnsi="Arial Nova"/>
                                <w:sz w:val="16"/>
                                <w:szCs w:val="16"/>
                              </w:rPr>
                            </w:pPr>
                            <w:r w:rsidRPr="00A07463">
                              <w:rPr>
                                <w:rFonts w:ascii="Arial Nova" w:hAnsi="Arial Nova"/>
                                <w:b w:val="0"/>
                                <w:bCs/>
                                <w:sz w:val="14"/>
                                <w:szCs w:val="14"/>
                              </w:rPr>
                              <w:t>14017 allocs, 13 frees, 467120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FB04E" id="_x0000_s1072" type="#_x0000_t202" style="position:absolute;margin-left:434.25pt;margin-top:55.5pt;width:101.25pt;height:24.6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" fillcolor="#a5c0cf [1943]" stroked="f">
                <v:textbox>
                  <w:txbxContent>
                    <w:p w14:paraId="15529497" w14:textId="6D5FB9B5" w:rsidR="0045292D" w:rsidRPr="00A07463" w:rsidRDefault="0045292D" w:rsidP="00FC2BEA">
                      <w:pPr>
                        <w:rPr>
                          <w:rFonts w:ascii="Arial Nova" w:hAnsi="Arial Nova"/>
                          <w:sz w:val="16"/>
                          <w:szCs w:val="16"/>
                        </w:rPr>
                      </w:pPr>
                      <w:r w:rsidRPr="00A07463">
                        <w:rPr>
                          <w:rFonts w:ascii="Arial Nova" w:hAnsi="Arial Nova"/>
                          <w:b w:val="0"/>
                          <w:bCs/>
                          <w:sz w:val="14"/>
                          <w:szCs w:val="14"/>
                        </w:rPr>
                        <w:t>14017 allocs, 13 frees, 467120 bytes allocated</w:t>
                      </w:r>
                    </w:p>
                  </w:txbxContent>
                </v:textbox>
                <w10:wrap type="square" anchorx="margin"/>
              </v:shape>
            </w:pict>
          </mc:Fallback>
        </mc:AlternateContent>
      </w:r>
      <w:r w:rsidR="00354230" w:rsidRPr="00AD57AE">
        <w:rPr>
          <w:noProof/>
        </w:rPr>
        <mc:AlternateContent>
          <mc:Choice Requires="wps">
            <w:drawing>
              <wp:anchor distT="45720" distB="45720" distL="114300" distR="114300" simplePos="0" relativeHeight="251723776" behindDoc="0" locked="0" layoutInCell="1" allowOverlap="1" wp14:anchorId="6D1549EF" wp14:editId="6B8D1D8D">
                <wp:simplePos x="0" y="0"/>
                <wp:positionH relativeFrom="column">
                  <wp:posOffset>4686300</wp:posOffset>
                </wp:positionH>
                <wp:positionV relativeFrom="paragraph">
                  <wp:posOffset>1837690</wp:posOffset>
                </wp:positionV>
                <wp:extent cx="820800" cy="1404620"/>
                <wp:effectExtent l="0" t="0" r="17780" b="1016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005389B7" w14:textId="77777777" w:rsidR="0045292D" w:rsidRPr="0079425E" w:rsidRDefault="0045292D" w:rsidP="0065408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549EF" id="_x0000_s1073" type="#_x0000_t202" style="position:absolute;margin-left:369pt;margin-top:144.7pt;width:64.6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">
                <v:textbox style="mso-fit-shape-to-text:t">
                  <w:txbxContent>
                    <w:p w14:paraId="005389B7" w14:textId="77777777" w:rsidR="0045292D" w:rsidRPr="0079425E" w:rsidRDefault="0045292D" w:rsidP="0065408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65408D">
        <w:rPr>
          <w:noProof/>
        </w:rPr>
        <mc:AlternateContent>
          <mc:Choice Requires="wps">
            <w:drawing>
              <wp:anchor distT="0" distB="0" distL="114300" distR="114300" simplePos="0" relativeHeight="251727872" behindDoc="0" locked="0" layoutInCell="1" allowOverlap="1" wp14:anchorId="02547CEC" wp14:editId="59923FCC">
                <wp:simplePos x="0" y="0"/>
                <wp:positionH relativeFrom="column">
                  <wp:posOffset>1192530</wp:posOffset>
                </wp:positionH>
                <wp:positionV relativeFrom="paragraph">
                  <wp:posOffset>1146175</wp:posOffset>
                </wp:positionV>
                <wp:extent cx="3495675" cy="0"/>
                <wp:effectExtent l="38100" t="76200" r="0" b="95250"/>
                <wp:wrapNone/>
                <wp:docPr id="236" name="Straight Arrow Connector 236"/>
                <wp:cNvGraphicFramePr/>
                <a:graphic xmlns:a="http://schemas.openxmlformats.org/drawingml/2006/main">
                  <a:graphicData uri="http://schemas.microsoft.com/office/word/2010/wordprocessingShape">
                    <wps:wsp>
                      <wps:cNvCnPr/>
                      <wps:spPr>
                        <a:xfrm flipH="1">
                          <a:off x="0" y="0"/>
                          <a:ext cx="3495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60B84" id="Straight Arrow Connector 236" o:spid="_x0000_s1026" type="#_x0000_t32" style="position:absolute;margin-left:93.9pt;margin-top:90.25pt;width:275.2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" strokecolor="#ad84c6 [3204]" strokeweight="1pt">
                <v:stroke endarrow="block"/>
              </v:shape>
            </w:pict>
          </mc:Fallback>
        </mc:AlternateContent>
      </w:r>
      <w:r w:rsidR="0065408D">
        <w:rPr>
          <w:noProof/>
        </w:rPr>
        <mc:AlternateContent>
          <mc:Choice Requires="wps">
            <w:drawing>
              <wp:anchor distT="0" distB="0" distL="114300" distR="114300" simplePos="0" relativeHeight="251728896" behindDoc="0" locked="0" layoutInCell="1" allowOverlap="1" wp14:anchorId="5410E938" wp14:editId="5AA6698C">
                <wp:simplePos x="0" y="0"/>
                <wp:positionH relativeFrom="column">
                  <wp:posOffset>3697605</wp:posOffset>
                </wp:positionH>
                <wp:positionV relativeFrom="paragraph">
                  <wp:posOffset>2089150</wp:posOffset>
                </wp:positionV>
                <wp:extent cx="990600" cy="0"/>
                <wp:effectExtent l="38100" t="76200" r="0" b="95250"/>
                <wp:wrapNone/>
                <wp:docPr id="237" name="Straight Arrow Connector 237"/>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3F8DD" id="Straight Arrow Connector 237" o:spid="_x0000_s1026" type="#_x0000_t32" style="position:absolute;margin-left:291.15pt;margin-top:164.5pt;width:78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" strokecolor="#ad84c6 [3204]" strokeweight="1pt">
                <v:stroke endarrow="block"/>
              </v:shape>
            </w:pict>
          </mc:Fallback>
        </mc:AlternateContent>
      </w:r>
      <w:r w:rsidR="0065408D" w:rsidRPr="00AD57AE">
        <w:rPr>
          <w:noProof/>
        </w:rPr>
        <mc:AlternateContent>
          <mc:Choice Requires="wps">
            <w:drawing>
              <wp:anchor distT="45720" distB="45720" distL="114300" distR="114300" simplePos="0" relativeHeight="251725824" behindDoc="0" locked="0" layoutInCell="1" allowOverlap="1" wp14:anchorId="30D44C37" wp14:editId="1FB395F9">
                <wp:simplePos x="0" y="0"/>
                <wp:positionH relativeFrom="column">
                  <wp:posOffset>4692650</wp:posOffset>
                </wp:positionH>
                <wp:positionV relativeFrom="paragraph">
                  <wp:posOffset>1022350</wp:posOffset>
                </wp:positionV>
                <wp:extent cx="820800" cy="1404620"/>
                <wp:effectExtent l="0" t="0" r="17780" b="1016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3B2217FF" w14:textId="77777777" w:rsidR="0045292D" w:rsidRPr="0079425E" w:rsidRDefault="0045292D" w:rsidP="0065408D">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44C37" id="_x0000_s1074" type="#_x0000_t202" style="position:absolute;margin-left:369.5pt;margin-top:80.5pt;width:64.6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">
                <v:textbox style="mso-fit-shape-to-text:t">
                  <w:txbxContent>
                    <w:p w14:paraId="3B2217FF" w14:textId="77777777" w:rsidR="0045292D" w:rsidRPr="0079425E" w:rsidRDefault="0045292D" w:rsidP="0065408D">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65408D">
        <w:rPr>
          <w:noProof/>
        </w:rPr>
        <mc:AlternateContent>
          <mc:Choice Requires="wps">
            <w:drawing>
              <wp:anchor distT="0" distB="0" distL="114300" distR="114300" simplePos="0" relativeHeight="251726848" behindDoc="0" locked="0" layoutInCell="1" allowOverlap="1" wp14:anchorId="34526192" wp14:editId="1D3EFB5F">
                <wp:simplePos x="0" y="0"/>
                <wp:positionH relativeFrom="column">
                  <wp:posOffset>4116705</wp:posOffset>
                </wp:positionH>
                <wp:positionV relativeFrom="paragraph">
                  <wp:posOffset>898525</wp:posOffset>
                </wp:positionV>
                <wp:extent cx="576000" cy="0"/>
                <wp:effectExtent l="38100" t="76200" r="0" b="95250"/>
                <wp:wrapNone/>
                <wp:docPr id="232" name="Straight Arrow Connector 232"/>
                <wp:cNvGraphicFramePr/>
                <a:graphic xmlns:a="http://schemas.openxmlformats.org/drawingml/2006/main">
                  <a:graphicData uri="http://schemas.microsoft.com/office/word/2010/wordprocessingShape">
                    <wps:wsp>
                      <wps:cNvCnPr/>
                      <wps:spPr>
                        <a:xfrm flipH="1">
                          <a:off x="0" y="0"/>
                          <a:ext cx="57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619739" id="Straight Arrow Connector 232" o:spid="_x0000_s1026" type="#_x0000_t32" style="position:absolute;margin-left:324.15pt;margin-top:70.75pt;width:45.35pt;height:0;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" strokecolor="#ad84c6 [3204]" strokeweight="1pt">
                <v:stroke endarrow="block"/>
              </v:shape>
            </w:pict>
          </mc:Fallback>
        </mc:AlternateContent>
      </w:r>
      <w:r w:rsidR="0065408D" w:rsidRPr="0079425E">
        <w:rPr>
          <w:rFonts w:ascii="Arial Nova" w:hAnsi="Arial Nova"/>
          <w:b w:val="0"/>
          <w:bCs/>
          <w:noProof/>
          <w:sz w:val="22"/>
          <w:szCs w:val="18"/>
        </w:rPr>
        <mc:AlternateContent>
          <mc:Choice Requires="wps">
            <w:drawing>
              <wp:anchor distT="45720" distB="45720" distL="114300" distR="114300" simplePos="0" relativeHeight="251721728" behindDoc="0" locked="0" layoutInCell="1" allowOverlap="1" wp14:anchorId="70203479" wp14:editId="66DF02C5">
                <wp:simplePos x="0" y="0"/>
                <wp:positionH relativeFrom="column">
                  <wp:posOffset>4686300</wp:posOffset>
                </wp:positionH>
                <wp:positionV relativeFrom="paragraph">
                  <wp:posOffset>708660</wp:posOffset>
                </wp:positionV>
                <wp:extent cx="819150" cy="1404620"/>
                <wp:effectExtent l="0" t="0" r="19050" b="1016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6CB5DC88" w14:textId="77777777" w:rsidR="0045292D" w:rsidRPr="0079425E" w:rsidRDefault="0045292D" w:rsidP="0065408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03479" id="_x0000_s1075" type="#_x0000_t202" style="position:absolute;margin-left:369pt;margin-top:55.8pt;width:64.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">
                <v:textbox style="mso-fit-shape-to-text:t">
                  <w:txbxContent>
                    <w:p w14:paraId="6CB5DC88" w14:textId="77777777" w:rsidR="0045292D" w:rsidRPr="0079425E" w:rsidRDefault="0045292D" w:rsidP="0065408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767298">
        <w:rPr>
          <w:noProof/>
        </w:rPr>
        <w:drawing>
          <wp:inline distT="0" distB="0" distL="0" distR="0" wp14:anchorId="4749B9CC" wp14:editId="0450BB50">
            <wp:extent cx="4572000" cy="2743200"/>
            <wp:effectExtent l="0" t="0" r="0" b="0"/>
            <wp:docPr id="28" name="Chart 28">
              <a:extLst xmlns:a="http://schemas.openxmlformats.org/drawingml/2006/main">
                <a:ext uri="{FF2B5EF4-FFF2-40B4-BE49-F238E27FC236}">
                  <a16:creationId xmlns:a16="http://schemas.microsoft.com/office/drawing/2014/main" id="{68DAE651-C20A-4AD4-AFE8-2E89B10054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B4CC3D" w14:textId="0E91AFAB" w:rsidR="00103EE4" w:rsidRDefault="00103EE4" w:rsidP="00103EE4">
      <w:pPr>
        <w:pStyle w:val="Heading4"/>
        <w:rPr>
          <w:rFonts w:ascii="Arial Nova" w:hAnsi="Arial Nova"/>
          <w:color w:val="595959" w:themeColor="text1" w:themeTint="A6"/>
        </w:rPr>
      </w:pPr>
      <w:r>
        <w:rPr>
          <w:rFonts w:ascii="Arial Nova" w:hAnsi="Arial Nova"/>
          <w:color w:val="595959" w:themeColor="text1" w:themeTint="A6"/>
        </w:rPr>
        <w:lastRenderedPageBreak/>
        <w:t>Set 8</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103EE4" w14:paraId="490FAC4E"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750C02FE" w14:textId="77777777" w:rsidR="00103EE4" w:rsidRDefault="00103EE4"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68DBCB5F"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5315FA84"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0D386F3A" w14:textId="3FEE9FF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103EE4" w14:paraId="5B36E7B0"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79521AED" w14:textId="77777777" w:rsidR="00103EE4" w:rsidRDefault="00103EE4" w:rsidP="00C456E7">
            <w:pPr>
              <w:rPr>
                <w:rFonts w:ascii="Arial Nova" w:hAnsi="Arial Nova"/>
                <w:b/>
                <w:bCs w:val="0"/>
                <w:sz w:val="22"/>
                <w:szCs w:val="18"/>
              </w:rPr>
            </w:pPr>
            <w:r>
              <w:rPr>
                <w:rFonts w:ascii="Arial Nova" w:hAnsi="Arial Nova"/>
                <w:b/>
                <w:bCs w:val="0"/>
                <w:sz w:val="22"/>
                <w:szCs w:val="18"/>
              </w:rPr>
              <w:t>1</w:t>
            </w:r>
          </w:p>
        </w:tc>
        <w:tc>
          <w:tcPr>
            <w:tcW w:w="3809" w:type="dxa"/>
          </w:tcPr>
          <w:p w14:paraId="5DDFFA32"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double</w:t>
            </w:r>
          </w:p>
        </w:tc>
        <w:tc>
          <w:tcPr>
            <w:tcW w:w="2675" w:type="dxa"/>
          </w:tcPr>
          <w:p w14:paraId="748E32FE" w14:textId="77777777"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2132</w:t>
            </w:r>
          </w:p>
        </w:tc>
        <w:tc>
          <w:tcPr>
            <w:tcW w:w="2552" w:type="dxa"/>
          </w:tcPr>
          <w:p w14:paraId="0E472A85" w14:textId="1B8B248C"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231</w:t>
            </w:r>
          </w:p>
        </w:tc>
      </w:tr>
      <w:tr w:rsidR="00103EE4" w14:paraId="32358326"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64632DB1" w14:textId="77777777" w:rsidR="00103EE4" w:rsidRDefault="00103EE4" w:rsidP="00C456E7">
            <w:pPr>
              <w:rPr>
                <w:rFonts w:ascii="Arial Nova" w:hAnsi="Arial Nova"/>
                <w:b/>
                <w:bCs w:val="0"/>
                <w:sz w:val="22"/>
                <w:szCs w:val="18"/>
              </w:rPr>
            </w:pPr>
            <w:r>
              <w:rPr>
                <w:rFonts w:ascii="Arial Nova" w:hAnsi="Arial Nova"/>
                <w:b/>
                <w:bCs w:val="0"/>
                <w:sz w:val="22"/>
                <w:szCs w:val="18"/>
              </w:rPr>
              <w:t>2</w:t>
            </w:r>
          </w:p>
        </w:tc>
        <w:tc>
          <w:tcPr>
            <w:tcW w:w="3809" w:type="dxa"/>
          </w:tcPr>
          <w:p w14:paraId="4BDCC893"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double</w:t>
            </w:r>
          </w:p>
        </w:tc>
        <w:tc>
          <w:tcPr>
            <w:tcW w:w="2675" w:type="dxa"/>
          </w:tcPr>
          <w:p w14:paraId="7007911B" w14:textId="77777777"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2128</w:t>
            </w:r>
          </w:p>
        </w:tc>
        <w:tc>
          <w:tcPr>
            <w:tcW w:w="2552" w:type="dxa"/>
          </w:tcPr>
          <w:p w14:paraId="6D56B39D" w14:textId="324F846C"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397</w:t>
            </w:r>
          </w:p>
        </w:tc>
      </w:tr>
      <w:tr w:rsidR="00103EE4" w14:paraId="035D98B2"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49F51F0C" w14:textId="77777777" w:rsidR="00103EE4" w:rsidRDefault="00103EE4" w:rsidP="00C456E7">
            <w:pPr>
              <w:rPr>
                <w:rFonts w:ascii="Arial Nova" w:hAnsi="Arial Nova"/>
                <w:b/>
                <w:bCs w:val="0"/>
                <w:sz w:val="22"/>
                <w:szCs w:val="18"/>
              </w:rPr>
            </w:pPr>
            <w:r>
              <w:rPr>
                <w:rFonts w:ascii="Arial Nova" w:hAnsi="Arial Nova"/>
                <w:b/>
                <w:bCs w:val="0"/>
                <w:sz w:val="22"/>
                <w:szCs w:val="18"/>
              </w:rPr>
              <w:t>3</w:t>
            </w:r>
          </w:p>
        </w:tc>
        <w:tc>
          <w:tcPr>
            <w:tcW w:w="3809" w:type="dxa"/>
          </w:tcPr>
          <w:p w14:paraId="5BB4EBD2"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w:t>
            </w:r>
            <w:r w:rsidRPr="009F503E">
              <w:rPr>
                <w:rFonts w:ascii="Arial Nova Light" w:hAnsi="Arial Nova Light"/>
                <w:b w:val="0"/>
                <w:bCs/>
                <w:color w:val="292733" w:themeColor="text2" w:themeShade="BF"/>
                <w:sz w:val="22"/>
                <w:szCs w:val="18"/>
              </w:rPr>
              <w:t xml:space="preserve"> double</w:t>
            </w:r>
          </w:p>
        </w:tc>
        <w:tc>
          <w:tcPr>
            <w:tcW w:w="2675" w:type="dxa"/>
          </w:tcPr>
          <w:p w14:paraId="46C7B6AC" w14:textId="77777777"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2132</w:t>
            </w:r>
          </w:p>
        </w:tc>
        <w:tc>
          <w:tcPr>
            <w:tcW w:w="2552" w:type="dxa"/>
          </w:tcPr>
          <w:p w14:paraId="76B7C716" w14:textId="2CBCF9CD" w:rsidR="00103EE4" w:rsidRPr="009F503E" w:rsidRDefault="008544C6"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388</w:t>
            </w:r>
          </w:p>
        </w:tc>
      </w:tr>
    </w:tbl>
    <w:p w14:paraId="38B7A853" w14:textId="52BABC04" w:rsidR="00045858" w:rsidRDefault="00045858" w:rsidP="00045858">
      <w:pPr>
        <w:rPr>
          <w:sz w:val="22"/>
          <w:szCs w:val="18"/>
        </w:rPr>
      </w:pPr>
    </w:p>
    <w:p w14:paraId="2A44E732" w14:textId="4DC3DD1B" w:rsidR="00F333C4" w:rsidRPr="003543B1" w:rsidRDefault="00BF55DB" w:rsidP="003543B1">
      <w:pPr>
        <w:rPr>
          <w:sz w:val="22"/>
          <w:szCs w:val="18"/>
        </w:rPr>
      </w:pPr>
      <w:r>
        <w:rPr>
          <w:noProof/>
          <w:sz w:val="22"/>
          <w:szCs w:val="18"/>
        </w:rPr>
        <mc:AlternateContent>
          <mc:Choice Requires="wps">
            <w:drawing>
              <wp:anchor distT="0" distB="0" distL="114300" distR="114300" simplePos="0" relativeHeight="251736064" behindDoc="0" locked="0" layoutInCell="1" allowOverlap="1" wp14:anchorId="46DFA80A" wp14:editId="58D6A5C6">
                <wp:simplePos x="0" y="0"/>
                <wp:positionH relativeFrom="column">
                  <wp:posOffset>3583305</wp:posOffset>
                </wp:positionH>
                <wp:positionV relativeFrom="paragraph">
                  <wp:posOffset>1173480</wp:posOffset>
                </wp:positionV>
                <wp:extent cx="1104900" cy="0"/>
                <wp:effectExtent l="38100" t="76200" r="0" b="95250"/>
                <wp:wrapNone/>
                <wp:docPr id="244" name="Straight Arrow Connector 244"/>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60C6E" id="Straight Arrow Connector 244" o:spid="_x0000_s1026" type="#_x0000_t32" style="position:absolute;margin-left:282.15pt;margin-top:92.4pt;width:87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" strokecolor="#ad84c6 [3204]" strokeweight="1pt">
                <v:stroke endarrow="block"/>
              </v:shape>
            </w:pict>
          </mc:Fallback>
        </mc:AlternateContent>
      </w:r>
      <w:r>
        <w:rPr>
          <w:noProof/>
          <w:sz w:val="22"/>
          <w:szCs w:val="18"/>
        </w:rPr>
        <mc:AlternateContent>
          <mc:Choice Requires="wps">
            <w:drawing>
              <wp:anchor distT="0" distB="0" distL="114300" distR="114300" simplePos="0" relativeHeight="251737088" behindDoc="0" locked="0" layoutInCell="1" allowOverlap="1" wp14:anchorId="22BAEDBF" wp14:editId="34AFA399">
                <wp:simplePos x="0" y="0"/>
                <wp:positionH relativeFrom="column">
                  <wp:posOffset>2221230</wp:posOffset>
                </wp:positionH>
                <wp:positionV relativeFrom="paragraph">
                  <wp:posOffset>1468755</wp:posOffset>
                </wp:positionV>
                <wp:extent cx="2466975" cy="0"/>
                <wp:effectExtent l="38100" t="76200" r="0" b="95250"/>
                <wp:wrapNone/>
                <wp:docPr id="245" name="Straight Arrow Connector 245"/>
                <wp:cNvGraphicFramePr/>
                <a:graphic xmlns:a="http://schemas.openxmlformats.org/drawingml/2006/main">
                  <a:graphicData uri="http://schemas.microsoft.com/office/word/2010/wordprocessingShape">
                    <wps:wsp>
                      <wps:cNvCnPr/>
                      <wps:spPr>
                        <a:xfrm flipH="1">
                          <a:off x="0" y="0"/>
                          <a:ext cx="2466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2A0E0" id="Straight Arrow Connector 245" o:spid="_x0000_s1026" type="#_x0000_t32" style="position:absolute;margin-left:174.9pt;margin-top:115.65pt;width:194.2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" strokecolor="#ad84c6 [3204]" strokeweight="1pt">
                <v:stroke endarrow="block"/>
              </v:shape>
            </w:pict>
          </mc:Fallback>
        </mc:AlternateContent>
      </w:r>
      <w:r w:rsidR="001E6540" w:rsidRPr="003543B1">
        <w:rPr>
          <w:rFonts w:ascii="Arial Nova" w:hAnsi="Arial Nova"/>
          <w:noProof/>
          <w:color w:val="595959" w:themeColor="text1" w:themeTint="A6"/>
        </w:rPr>
        <mc:AlternateContent>
          <mc:Choice Requires="wps">
            <w:drawing>
              <wp:anchor distT="45720" distB="45720" distL="114300" distR="114300" simplePos="0" relativeHeight="251764736" behindDoc="0" locked="0" layoutInCell="1" allowOverlap="1" wp14:anchorId="0A5D6CA7" wp14:editId="45B594AA">
                <wp:simplePos x="0" y="0"/>
                <wp:positionH relativeFrom="margin">
                  <wp:posOffset>5514975</wp:posOffset>
                </wp:positionH>
                <wp:positionV relativeFrom="paragraph">
                  <wp:posOffset>1340485</wp:posOffset>
                </wp:positionV>
                <wp:extent cx="1285875" cy="320400"/>
                <wp:effectExtent l="0" t="0" r="9525" b="381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400"/>
                        </a:xfrm>
                        <a:prstGeom prst="rect">
                          <a:avLst/>
                        </a:prstGeom>
                        <a:solidFill>
                          <a:schemeClr val="accent1">
                            <a:lumMod val="60000"/>
                            <a:lumOff val="40000"/>
                          </a:schemeClr>
                        </a:solidFill>
                        <a:ln w="9525">
                          <a:noFill/>
                          <a:miter lim="800000"/>
                          <a:headEnd/>
                          <a:tailEnd/>
                        </a:ln>
                      </wps:spPr>
                      <wps:txbx>
                        <w:txbxContent>
                          <w:p w14:paraId="0BA56305" w14:textId="370437F6" w:rsidR="0045292D" w:rsidRPr="00A07463" w:rsidRDefault="0045292D" w:rsidP="001E6540">
                            <w:pPr>
                              <w:rPr>
                                <w:rFonts w:ascii="Arial Nova" w:hAnsi="Arial Nova"/>
                                <w:sz w:val="16"/>
                                <w:szCs w:val="16"/>
                              </w:rPr>
                            </w:pPr>
                            <w:r w:rsidRPr="00A07463">
                              <w:rPr>
                                <w:rFonts w:ascii="Arial Nova" w:hAnsi="Arial Nova"/>
                                <w:b w:val="0"/>
                                <w:bCs/>
                                <w:sz w:val="14"/>
                                <w:szCs w:val="14"/>
                              </w:rPr>
                              <w:t>12850 allocs, 13 frees, 439112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D6CA7" id="_x0000_s1076" type="#_x0000_t202" style="position:absolute;margin-left:434.25pt;margin-top:105.55pt;width:101.25pt;height:25.2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" fillcolor="#cdb5dc [1940]" stroked="f">
                <v:textbox>
                  <w:txbxContent>
                    <w:p w14:paraId="0BA56305" w14:textId="370437F6" w:rsidR="0045292D" w:rsidRPr="00A07463" w:rsidRDefault="0045292D" w:rsidP="001E6540">
                      <w:pPr>
                        <w:rPr>
                          <w:rFonts w:ascii="Arial Nova" w:hAnsi="Arial Nova"/>
                          <w:sz w:val="16"/>
                          <w:szCs w:val="16"/>
                        </w:rPr>
                      </w:pPr>
                      <w:r w:rsidRPr="00A07463">
                        <w:rPr>
                          <w:rFonts w:ascii="Arial Nova" w:hAnsi="Arial Nova"/>
                          <w:b w:val="0"/>
                          <w:bCs/>
                          <w:sz w:val="14"/>
                          <w:szCs w:val="14"/>
                        </w:rPr>
                        <w:t>12850 allocs, 13 frees, 439112 bytes allocated</w:t>
                      </w:r>
                    </w:p>
                  </w:txbxContent>
                </v:textbox>
                <w10:wrap type="square" anchorx="margin"/>
              </v:shape>
            </w:pict>
          </mc:Fallback>
        </mc:AlternateContent>
      </w:r>
      <w:r w:rsidR="001E6540" w:rsidRPr="00A6347D">
        <w:rPr>
          <w:noProof/>
          <w:sz w:val="22"/>
          <w:szCs w:val="18"/>
        </w:rPr>
        <mc:AlternateContent>
          <mc:Choice Requires="wps">
            <w:drawing>
              <wp:anchor distT="45720" distB="45720" distL="114300" distR="114300" simplePos="0" relativeHeight="251732992" behindDoc="0" locked="0" layoutInCell="1" allowOverlap="1" wp14:anchorId="671CA5EB" wp14:editId="621522C2">
                <wp:simplePos x="0" y="0"/>
                <wp:positionH relativeFrom="column">
                  <wp:posOffset>4688205</wp:posOffset>
                </wp:positionH>
                <wp:positionV relativeFrom="paragraph">
                  <wp:posOffset>1040130</wp:posOffset>
                </wp:positionV>
                <wp:extent cx="820800" cy="1404620"/>
                <wp:effectExtent l="0" t="0" r="17780" b="1016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223137DC"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1CA5EB" id="_x0000_s1077" type="#_x0000_t202" style="position:absolute;margin-left:369.15pt;margin-top:81.9pt;width:64.6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">
                <v:textbox style="mso-fit-shape-to-text:t">
                  <w:txbxContent>
                    <w:p w14:paraId="223137DC"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1E6540" w:rsidRPr="003543B1">
        <w:rPr>
          <w:rFonts w:ascii="Arial Nova" w:hAnsi="Arial Nova"/>
          <w:noProof/>
          <w:color w:val="595959" w:themeColor="text1" w:themeTint="A6"/>
        </w:rPr>
        <mc:AlternateContent>
          <mc:Choice Requires="wps">
            <w:drawing>
              <wp:anchor distT="45720" distB="45720" distL="114300" distR="114300" simplePos="0" relativeHeight="251762688" behindDoc="0" locked="0" layoutInCell="1" allowOverlap="1" wp14:anchorId="7790D2C2" wp14:editId="5FE366FC">
                <wp:simplePos x="0" y="0"/>
                <wp:positionH relativeFrom="margin">
                  <wp:posOffset>5516880</wp:posOffset>
                </wp:positionH>
                <wp:positionV relativeFrom="paragraph">
                  <wp:posOffset>1029970</wp:posOffset>
                </wp:positionV>
                <wp:extent cx="1285875" cy="313055"/>
                <wp:effectExtent l="0" t="0" r="9525"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0EF8DC01" w14:textId="0EAE0FA1" w:rsidR="0045292D" w:rsidRPr="00A07463" w:rsidRDefault="0045292D" w:rsidP="001E6540">
                            <w:pPr>
                              <w:rPr>
                                <w:rFonts w:ascii="Arial Nova" w:hAnsi="Arial Nova"/>
                                <w:sz w:val="16"/>
                                <w:szCs w:val="16"/>
                              </w:rPr>
                            </w:pPr>
                            <w:r w:rsidRPr="00A07463">
                              <w:rPr>
                                <w:rFonts w:ascii="Arial Nova" w:hAnsi="Arial Nova"/>
                                <w:b w:val="0"/>
                                <w:bCs/>
                                <w:sz w:val="14"/>
                                <w:szCs w:val="14"/>
                              </w:rPr>
                              <w:t>12850 allocs, 13 frees, 439112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0D2C2" id="_x0000_s1078" type="#_x0000_t202" style="position:absolute;margin-left:434.4pt;margin-top:81.1pt;width:101.25pt;height:24.6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" fillcolor="#77d790" stroked="f">
                <v:textbox>
                  <w:txbxContent>
                    <w:p w14:paraId="0EF8DC01" w14:textId="0EAE0FA1" w:rsidR="0045292D" w:rsidRPr="00A07463" w:rsidRDefault="0045292D" w:rsidP="001E6540">
                      <w:pPr>
                        <w:rPr>
                          <w:rFonts w:ascii="Arial Nova" w:hAnsi="Arial Nova"/>
                          <w:sz w:val="16"/>
                          <w:szCs w:val="16"/>
                        </w:rPr>
                      </w:pPr>
                      <w:r w:rsidRPr="00A07463">
                        <w:rPr>
                          <w:rFonts w:ascii="Arial Nova" w:hAnsi="Arial Nova"/>
                          <w:b w:val="0"/>
                          <w:bCs/>
                          <w:sz w:val="14"/>
                          <w:szCs w:val="14"/>
                        </w:rPr>
                        <w:t>12850 allocs, 13 frees, 439112 bytes allocated</w:t>
                      </w:r>
                    </w:p>
                  </w:txbxContent>
                </v:textbox>
                <w10:wrap type="square" anchorx="margin"/>
              </v:shape>
            </w:pict>
          </mc:Fallback>
        </mc:AlternateContent>
      </w:r>
      <w:r w:rsidR="003543B1" w:rsidRPr="003543B1">
        <w:rPr>
          <w:rFonts w:ascii="Arial Nova" w:hAnsi="Arial Nova"/>
          <w:noProof/>
          <w:color w:val="595959" w:themeColor="text1" w:themeTint="A6"/>
        </w:rPr>
        <mc:AlternateContent>
          <mc:Choice Requires="wps">
            <w:drawing>
              <wp:anchor distT="45720" distB="45720" distL="114300" distR="114300" simplePos="0" relativeHeight="251760640" behindDoc="0" locked="0" layoutInCell="1" allowOverlap="1" wp14:anchorId="5B069C13" wp14:editId="6E06279A">
                <wp:simplePos x="0" y="0"/>
                <wp:positionH relativeFrom="margin">
                  <wp:posOffset>5516880</wp:posOffset>
                </wp:positionH>
                <wp:positionV relativeFrom="paragraph">
                  <wp:posOffset>716280</wp:posOffset>
                </wp:positionV>
                <wp:extent cx="1285875" cy="313200"/>
                <wp:effectExtent l="0" t="0" r="952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200"/>
                        </a:xfrm>
                        <a:prstGeom prst="rect">
                          <a:avLst/>
                        </a:prstGeom>
                        <a:solidFill>
                          <a:schemeClr val="accent4">
                            <a:lumMod val="60000"/>
                            <a:lumOff val="40000"/>
                          </a:schemeClr>
                        </a:solidFill>
                        <a:ln w="9525">
                          <a:noFill/>
                          <a:miter lim="800000"/>
                          <a:headEnd/>
                          <a:tailEnd/>
                        </a:ln>
                      </wps:spPr>
                      <wps:txbx>
                        <w:txbxContent>
                          <w:p w14:paraId="10CAE4B0" w14:textId="18F52CC5" w:rsidR="0045292D" w:rsidRPr="00A07463" w:rsidRDefault="0045292D" w:rsidP="001E6540">
                            <w:pPr>
                              <w:rPr>
                                <w:rFonts w:ascii="Arial Nova" w:hAnsi="Arial Nova"/>
                                <w:sz w:val="16"/>
                                <w:szCs w:val="16"/>
                              </w:rPr>
                            </w:pPr>
                            <w:r w:rsidRPr="00A07463">
                              <w:rPr>
                                <w:rFonts w:ascii="Arial Nova" w:hAnsi="Arial Nova"/>
                                <w:b w:val="0"/>
                                <w:bCs/>
                                <w:sz w:val="14"/>
                                <w:szCs w:val="14"/>
                              </w:rPr>
                              <w:t>14017 allocs, 13 frees, 467120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9C13" id="_x0000_s1079" type="#_x0000_t202" style="position:absolute;margin-left:434.4pt;margin-top:56.4pt;width:101.25pt;height:24.6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" fillcolor="#a5c0cf [1943]" stroked="f">
                <v:textbox>
                  <w:txbxContent>
                    <w:p w14:paraId="10CAE4B0" w14:textId="18F52CC5" w:rsidR="0045292D" w:rsidRPr="00A07463" w:rsidRDefault="0045292D" w:rsidP="001E6540">
                      <w:pPr>
                        <w:rPr>
                          <w:rFonts w:ascii="Arial Nova" w:hAnsi="Arial Nova"/>
                          <w:sz w:val="16"/>
                          <w:szCs w:val="16"/>
                        </w:rPr>
                      </w:pPr>
                      <w:r w:rsidRPr="00A07463">
                        <w:rPr>
                          <w:rFonts w:ascii="Arial Nova" w:hAnsi="Arial Nova"/>
                          <w:b w:val="0"/>
                          <w:bCs/>
                          <w:sz w:val="14"/>
                          <w:szCs w:val="14"/>
                        </w:rPr>
                        <w:t>14017 allocs, 13 frees, 467120 bytes allocated</w:t>
                      </w:r>
                    </w:p>
                  </w:txbxContent>
                </v:textbox>
                <w10:wrap type="square" anchorx="margin"/>
              </v:shape>
            </w:pict>
          </mc:Fallback>
        </mc:AlternateContent>
      </w:r>
      <w:r w:rsidR="00A6347D">
        <w:rPr>
          <w:noProof/>
          <w:sz w:val="22"/>
          <w:szCs w:val="18"/>
        </w:rPr>
        <mc:AlternateContent>
          <mc:Choice Requires="wps">
            <w:drawing>
              <wp:anchor distT="0" distB="0" distL="114300" distR="114300" simplePos="0" relativeHeight="251735040" behindDoc="0" locked="0" layoutInCell="1" allowOverlap="1" wp14:anchorId="5225983D" wp14:editId="2EBA1AB6">
                <wp:simplePos x="0" y="0"/>
                <wp:positionH relativeFrom="column">
                  <wp:posOffset>3068955</wp:posOffset>
                </wp:positionH>
                <wp:positionV relativeFrom="paragraph">
                  <wp:posOffset>830580</wp:posOffset>
                </wp:positionV>
                <wp:extent cx="1619250" cy="0"/>
                <wp:effectExtent l="38100" t="76200" r="0" b="95250"/>
                <wp:wrapNone/>
                <wp:docPr id="243" name="Straight Arrow Connector 243"/>
                <wp:cNvGraphicFramePr/>
                <a:graphic xmlns:a="http://schemas.openxmlformats.org/drawingml/2006/main">
                  <a:graphicData uri="http://schemas.microsoft.com/office/word/2010/wordprocessingShape">
                    <wps:wsp>
                      <wps:cNvCnPr/>
                      <wps:spPr>
                        <a:xfrm flipH="1">
                          <a:off x="0" y="0"/>
                          <a:ext cx="161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D1B9F" id="Straight Arrow Connector 243" o:spid="_x0000_s1026" type="#_x0000_t32" style="position:absolute;margin-left:241.65pt;margin-top:65.4pt;width:127.5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" strokecolor="#ad84c6 [3204]" strokeweight="1pt">
                <v:stroke endarrow="block"/>
              </v:shape>
            </w:pict>
          </mc:Fallback>
        </mc:AlternateContent>
      </w:r>
      <w:r w:rsidR="00A6347D" w:rsidRPr="00A6347D">
        <w:rPr>
          <w:noProof/>
          <w:sz w:val="22"/>
          <w:szCs w:val="18"/>
        </w:rPr>
        <mc:AlternateContent>
          <mc:Choice Requires="wps">
            <w:drawing>
              <wp:anchor distT="45720" distB="45720" distL="114300" distR="114300" simplePos="0" relativeHeight="251734016" behindDoc="0" locked="0" layoutInCell="1" allowOverlap="1" wp14:anchorId="5767C05F" wp14:editId="349F7D34">
                <wp:simplePos x="0" y="0"/>
                <wp:positionH relativeFrom="column">
                  <wp:posOffset>4686300</wp:posOffset>
                </wp:positionH>
                <wp:positionV relativeFrom="paragraph">
                  <wp:posOffset>1351280</wp:posOffset>
                </wp:positionV>
                <wp:extent cx="820800" cy="1404620"/>
                <wp:effectExtent l="0" t="0" r="17780" b="1016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7D621A09" w14:textId="77777777" w:rsidR="0045292D" w:rsidRPr="0079425E" w:rsidRDefault="0045292D" w:rsidP="00A6347D">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7C05F" id="_x0000_s1080" type="#_x0000_t202" style="position:absolute;margin-left:369pt;margin-top:106.4pt;width:64.6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">
                <v:textbox style="mso-fit-shape-to-text:t">
                  <w:txbxContent>
                    <w:p w14:paraId="7D621A09" w14:textId="77777777" w:rsidR="0045292D" w:rsidRPr="0079425E" w:rsidRDefault="0045292D" w:rsidP="00A6347D">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A6347D" w:rsidRPr="0079425E">
        <w:rPr>
          <w:rFonts w:ascii="Arial Nova" w:hAnsi="Arial Nova"/>
          <w:b w:val="0"/>
          <w:bCs/>
          <w:noProof/>
          <w:sz w:val="22"/>
          <w:szCs w:val="18"/>
        </w:rPr>
        <mc:AlternateContent>
          <mc:Choice Requires="wps">
            <w:drawing>
              <wp:anchor distT="45720" distB="45720" distL="114300" distR="114300" simplePos="0" relativeHeight="251730944" behindDoc="0" locked="0" layoutInCell="1" allowOverlap="1" wp14:anchorId="06390A9C" wp14:editId="6592F97F">
                <wp:simplePos x="0" y="0"/>
                <wp:positionH relativeFrom="column">
                  <wp:posOffset>4688205</wp:posOffset>
                </wp:positionH>
                <wp:positionV relativeFrom="paragraph">
                  <wp:posOffset>725805</wp:posOffset>
                </wp:positionV>
                <wp:extent cx="819150" cy="1404620"/>
                <wp:effectExtent l="0" t="0" r="19050" b="1016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0DEA915E"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390A9C" id="_x0000_s1081" type="#_x0000_t202" style="position:absolute;margin-left:369.15pt;margin-top:57.15pt;width:64.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">
                <v:textbox style="mso-fit-shape-to-text:t">
                  <w:txbxContent>
                    <w:p w14:paraId="0DEA915E"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F333C4">
        <w:rPr>
          <w:noProof/>
        </w:rPr>
        <w:drawing>
          <wp:inline distT="0" distB="0" distL="0" distR="0" wp14:anchorId="5F70611A" wp14:editId="282EADDA">
            <wp:extent cx="4572000" cy="2743200"/>
            <wp:effectExtent l="0" t="0" r="0" b="0"/>
            <wp:docPr id="238" name="Chart 238">
              <a:extLst xmlns:a="http://schemas.openxmlformats.org/drawingml/2006/main">
                <a:ext uri="{FF2B5EF4-FFF2-40B4-BE49-F238E27FC236}">
                  <a16:creationId xmlns:a16="http://schemas.microsoft.com/office/drawing/2014/main" id="{6B42E56B-0467-48E8-92B9-227FBF3FE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8808C1" w14:textId="77777777" w:rsidR="00A07463" w:rsidRDefault="00A07463" w:rsidP="00103EE4">
      <w:pPr>
        <w:pStyle w:val="Heading4"/>
        <w:rPr>
          <w:rFonts w:ascii="Arial Nova" w:hAnsi="Arial Nova"/>
          <w:color w:val="595959" w:themeColor="text1" w:themeTint="A6"/>
        </w:rPr>
      </w:pPr>
    </w:p>
    <w:p w14:paraId="18C386D7" w14:textId="77777777" w:rsidR="00A07463" w:rsidRDefault="00A07463" w:rsidP="00103EE4">
      <w:pPr>
        <w:pStyle w:val="Heading4"/>
        <w:rPr>
          <w:rFonts w:ascii="Arial Nova" w:hAnsi="Arial Nova"/>
          <w:color w:val="595959" w:themeColor="text1" w:themeTint="A6"/>
        </w:rPr>
      </w:pPr>
    </w:p>
    <w:p w14:paraId="6EF04AF3" w14:textId="77777777" w:rsidR="00A07463" w:rsidRDefault="00A07463" w:rsidP="00103EE4">
      <w:pPr>
        <w:pStyle w:val="Heading4"/>
        <w:rPr>
          <w:rFonts w:ascii="Arial Nova" w:hAnsi="Arial Nova"/>
          <w:color w:val="595959" w:themeColor="text1" w:themeTint="A6"/>
        </w:rPr>
      </w:pPr>
    </w:p>
    <w:p w14:paraId="04BF8E9D" w14:textId="77777777" w:rsidR="00A07463" w:rsidRDefault="00A07463" w:rsidP="00103EE4">
      <w:pPr>
        <w:pStyle w:val="Heading4"/>
        <w:rPr>
          <w:rFonts w:ascii="Arial Nova" w:hAnsi="Arial Nova"/>
          <w:color w:val="595959" w:themeColor="text1" w:themeTint="A6"/>
        </w:rPr>
      </w:pPr>
    </w:p>
    <w:p w14:paraId="78C152D0" w14:textId="13782F69" w:rsidR="00103EE4" w:rsidRDefault="00103EE4" w:rsidP="00103EE4">
      <w:pPr>
        <w:pStyle w:val="Heading4"/>
        <w:rPr>
          <w:rFonts w:ascii="Arial Nova" w:hAnsi="Arial Nova"/>
          <w:color w:val="595959" w:themeColor="text1" w:themeTint="A6"/>
        </w:rPr>
      </w:pPr>
      <w:r>
        <w:rPr>
          <w:rFonts w:ascii="Arial Nova" w:hAnsi="Arial Nova"/>
          <w:color w:val="595959" w:themeColor="text1" w:themeTint="A6"/>
        </w:rPr>
        <w:t>Set 9</w:t>
      </w:r>
    </w:p>
    <w:tbl>
      <w:tblPr>
        <w:tblStyle w:val="GridTable1Light-Accent3"/>
        <w:tblpPr w:leftFromText="180" w:rightFromText="180" w:vertAnchor="text" w:tblpY="65"/>
        <w:tblW w:w="10060" w:type="dxa"/>
        <w:tblLook w:val="04A0" w:firstRow="1" w:lastRow="0" w:firstColumn="1" w:lastColumn="0" w:noHBand="0" w:noVBand="1"/>
      </w:tblPr>
      <w:tblGrid>
        <w:gridCol w:w="1024"/>
        <w:gridCol w:w="3809"/>
        <w:gridCol w:w="2675"/>
        <w:gridCol w:w="2552"/>
      </w:tblGrid>
      <w:tr w:rsidR="00103EE4" w14:paraId="78E09553" w14:textId="77777777" w:rsidTr="00C456E7">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24" w:type="dxa"/>
            <w:shd w:val="clear" w:color="auto" w:fill="EEE6F3" w:themeFill="accent1" w:themeFillTint="33"/>
          </w:tcPr>
          <w:p w14:paraId="2B92ED86" w14:textId="77777777" w:rsidR="00103EE4" w:rsidRDefault="00103EE4" w:rsidP="00C456E7">
            <w:pPr>
              <w:rPr>
                <w:rFonts w:ascii="Arial Nova" w:hAnsi="Arial Nova"/>
                <w:b/>
                <w:bCs w:val="0"/>
                <w:sz w:val="22"/>
                <w:szCs w:val="18"/>
              </w:rPr>
            </w:pPr>
            <w:r>
              <w:rPr>
                <w:rFonts w:ascii="Arial Nova" w:hAnsi="Arial Nova"/>
                <w:b/>
                <w:bCs w:val="0"/>
                <w:sz w:val="22"/>
                <w:szCs w:val="18"/>
              </w:rPr>
              <w:t>Test number</w:t>
            </w:r>
          </w:p>
        </w:tc>
        <w:tc>
          <w:tcPr>
            <w:tcW w:w="3809" w:type="dxa"/>
            <w:shd w:val="clear" w:color="auto" w:fill="EEE6F3" w:themeFill="accent1" w:themeFillTint="33"/>
          </w:tcPr>
          <w:p w14:paraId="3EAF002D"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Test name</w:t>
            </w:r>
          </w:p>
        </w:tc>
        <w:tc>
          <w:tcPr>
            <w:tcW w:w="2675" w:type="dxa"/>
            <w:shd w:val="clear" w:color="auto" w:fill="EEE6F3" w:themeFill="accent1" w:themeFillTint="33"/>
          </w:tcPr>
          <w:p w14:paraId="5AA697A9"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RSS (KB) across three runs</w:t>
            </w:r>
          </w:p>
        </w:tc>
        <w:tc>
          <w:tcPr>
            <w:tcW w:w="2552" w:type="dxa"/>
            <w:shd w:val="clear" w:color="auto" w:fill="EEE6F3" w:themeFill="accent1" w:themeFillTint="33"/>
          </w:tcPr>
          <w:p w14:paraId="44151C04" w14:textId="77777777" w:rsidR="00103EE4" w:rsidRDefault="00103EE4" w:rsidP="00C456E7">
            <w:pPr>
              <w:cnfStyle w:val="100000000000" w:firstRow="1" w:lastRow="0" w:firstColumn="0" w:lastColumn="0" w:oddVBand="0" w:evenVBand="0" w:oddHBand="0" w:evenHBand="0" w:firstRowFirstColumn="0" w:firstRowLastColumn="0" w:lastRowFirstColumn="0" w:lastRowLastColumn="0"/>
              <w:rPr>
                <w:rFonts w:ascii="Arial Nova" w:hAnsi="Arial Nova"/>
                <w:b/>
                <w:bCs w:val="0"/>
                <w:sz w:val="22"/>
                <w:szCs w:val="18"/>
              </w:rPr>
            </w:pPr>
            <w:r>
              <w:rPr>
                <w:rFonts w:ascii="Arial Nova" w:hAnsi="Arial Nova"/>
                <w:b/>
                <w:bCs w:val="0"/>
                <w:sz w:val="22"/>
                <w:szCs w:val="18"/>
              </w:rPr>
              <w:t>Average total time (ms) across three runs</w:t>
            </w:r>
          </w:p>
        </w:tc>
      </w:tr>
      <w:tr w:rsidR="00103EE4" w14:paraId="70700F15" w14:textId="77777777" w:rsidTr="00C456E7">
        <w:trPr>
          <w:trHeight w:val="298"/>
        </w:trPr>
        <w:tc>
          <w:tcPr>
            <w:cnfStyle w:val="001000000000" w:firstRow="0" w:lastRow="0" w:firstColumn="1" w:lastColumn="0" w:oddVBand="0" w:evenVBand="0" w:oddHBand="0" w:evenHBand="0" w:firstRowFirstColumn="0" w:firstRowLastColumn="0" w:lastRowFirstColumn="0" w:lastRowLastColumn="0"/>
            <w:tcW w:w="1024" w:type="dxa"/>
          </w:tcPr>
          <w:p w14:paraId="5ACD831E" w14:textId="77777777" w:rsidR="00103EE4" w:rsidRDefault="00103EE4" w:rsidP="00C456E7">
            <w:pPr>
              <w:rPr>
                <w:rFonts w:ascii="Arial Nova" w:hAnsi="Arial Nova"/>
                <w:b/>
                <w:bCs w:val="0"/>
                <w:sz w:val="22"/>
                <w:szCs w:val="18"/>
              </w:rPr>
            </w:pPr>
            <w:r>
              <w:rPr>
                <w:rFonts w:ascii="Arial Nova" w:hAnsi="Arial Nova"/>
                <w:b/>
                <w:bCs w:val="0"/>
                <w:sz w:val="22"/>
                <w:szCs w:val="18"/>
              </w:rPr>
              <w:t>1</w:t>
            </w:r>
          </w:p>
        </w:tc>
        <w:tc>
          <w:tcPr>
            <w:tcW w:w="3809" w:type="dxa"/>
          </w:tcPr>
          <w:p w14:paraId="192BFA61"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514DAA" w:themeColor="accent2" w:themeShade="BF"/>
                <w:sz w:val="22"/>
                <w:szCs w:val="18"/>
              </w:rPr>
              <w:t>First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char*</w:t>
            </w:r>
          </w:p>
        </w:tc>
        <w:tc>
          <w:tcPr>
            <w:tcW w:w="2675" w:type="dxa"/>
          </w:tcPr>
          <w:p w14:paraId="473124F8" w14:textId="77777777" w:rsidR="00103EE4" w:rsidRPr="009F503E" w:rsidRDefault="00712090"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2136</w:t>
            </w:r>
          </w:p>
        </w:tc>
        <w:tc>
          <w:tcPr>
            <w:tcW w:w="2552" w:type="dxa"/>
          </w:tcPr>
          <w:p w14:paraId="43640DBE" w14:textId="6833AEB1" w:rsidR="00103EE4" w:rsidRPr="009F503E" w:rsidRDefault="00712090"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235</w:t>
            </w:r>
          </w:p>
        </w:tc>
      </w:tr>
      <w:tr w:rsidR="00103EE4" w14:paraId="177CC9C9" w14:textId="77777777" w:rsidTr="00C456E7">
        <w:trPr>
          <w:trHeight w:val="294"/>
        </w:trPr>
        <w:tc>
          <w:tcPr>
            <w:cnfStyle w:val="001000000000" w:firstRow="0" w:lastRow="0" w:firstColumn="1" w:lastColumn="0" w:oddVBand="0" w:evenVBand="0" w:oddHBand="0" w:evenHBand="0" w:firstRowFirstColumn="0" w:firstRowLastColumn="0" w:lastRowFirstColumn="0" w:lastRowLastColumn="0"/>
            <w:tcW w:w="1024" w:type="dxa"/>
          </w:tcPr>
          <w:p w14:paraId="15FF8966" w14:textId="77777777" w:rsidR="00103EE4" w:rsidRDefault="00103EE4" w:rsidP="00C456E7">
            <w:pPr>
              <w:rPr>
                <w:rFonts w:ascii="Arial Nova" w:hAnsi="Arial Nova"/>
                <w:b/>
                <w:bCs w:val="0"/>
                <w:sz w:val="22"/>
                <w:szCs w:val="18"/>
              </w:rPr>
            </w:pPr>
            <w:r>
              <w:rPr>
                <w:rFonts w:ascii="Arial Nova" w:hAnsi="Arial Nova"/>
                <w:b/>
                <w:bCs w:val="0"/>
                <w:sz w:val="22"/>
                <w:szCs w:val="18"/>
              </w:rPr>
              <w:t>2</w:t>
            </w:r>
          </w:p>
        </w:tc>
        <w:tc>
          <w:tcPr>
            <w:tcW w:w="3809" w:type="dxa"/>
          </w:tcPr>
          <w:p w14:paraId="0746CFC5"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00B050"/>
                <w:sz w:val="22"/>
                <w:szCs w:val="18"/>
              </w:rPr>
              <w:t>Best Fit</w:t>
            </w:r>
            <w:r w:rsidRPr="009F503E">
              <w:rPr>
                <w:rFonts w:ascii="Arial Nova Light" w:hAnsi="Arial Nova Light"/>
                <w:b w:val="0"/>
                <w:bCs/>
                <w:i/>
                <w:iCs/>
                <w:sz w:val="22"/>
                <w:szCs w:val="18"/>
              </w:rPr>
              <w:t>,</w:t>
            </w:r>
            <w:r w:rsidRPr="009F503E">
              <w:rPr>
                <w:rFonts w:ascii="Arial Nova Light" w:hAnsi="Arial Nova Light"/>
                <w:b w:val="0"/>
                <w:bCs/>
                <w:sz w:val="22"/>
                <w:szCs w:val="18"/>
              </w:rPr>
              <w:t xml:space="preserve"> char*</w:t>
            </w:r>
          </w:p>
        </w:tc>
        <w:tc>
          <w:tcPr>
            <w:tcW w:w="2675" w:type="dxa"/>
          </w:tcPr>
          <w:p w14:paraId="429D7782" w14:textId="77777777" w:rsidR="00103EE4" w:rsidRPr="009F503E" w:rsidRDefault="00712090"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2136</w:t>
            </w:r>
          </w:p>
        </w:tc>
        <w:tc>
          <w:tcPr>
            <w:tcW w:w="2552" w:type="dxa"/>
          </w:tcPr>
          <w:p w14:paraId="2DFE7FE2" w14:textId="77777777" w:rsidR="00103EE4" w:rsidRPr="009F503E" w:rsidRDefault="00712090"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418</w:t>
            </w:r>
          </w:p>
        </w:tc>
      </w:tr>
      <w:tr w:rsidR="00103EE4" w14:paraId="0A0FC88C" w14:textId="77777777" w:rsidTr="00C456E7">
        <w:trPr>
          <w:trHeight w:val="312"/>
        </w:trPr>
        <w:tc>
          <w:tcPr>
            <w:cnfStyle w:val="001000000000" w:firstRow="0" w:lastRow="0" w:firstColumn="1" w:lastColumn="0" w:oddVBand="0" w:evenVBand="0" w:oddHBand="0" w:evenHBand="0" w:firstRowFirstColumn="0" w:firstRowLastColumn="0" w:lastRowFirstColumn="0" w:lastRowLastColumn="0"/>
            <w:tcW w:w="1024" w:type="dxa"/>
          </w:tcPr>
          <w:p w14:paraId="2955DED7" w14:textId="77777777" w:rsidR="00103EE4" w:rsidRDefault="00103EE4" w:rsidP="00C456E7">
            <w:pPr>
              <w:rPr>
                <w:rFonts w:ascii="Arial Nova" w:hAnsi="Arial Nova"/>
                <w:b/>
                <w:bCs w:val="0"/>
                <w:sz w:val="22"/>
                <w:szCs w:val="18"/>
              </w:rPr>
            </w:pPr>
            <w:r>
              <w:rPr>
                <w:rFonts w:ascii="Arial Nova" w:hAnsi="Arial Nova"/>
                <w:b/>
                <w:bCs w:val="0"/>
                <w:sz w:val="22"/>
                <w:szCs w:val="18"/>
              </w:rPr>
              <w:t>3</w:t>
            </w:r>
          </w:p>
        </w:tc>
        <w:tc>
          <w:tcPr>
            <w:tcW w:w="3809" w:type="dxa"/>
          </w:tcPr>
          <w:p w14:paraId="5E52A822" w14:textId="77777777" w:rsidR="00103EE4" w:rsidRPr="009F503E" w:rsidRDefault="00103EE4"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 xml:space="preserve">Low Load, </w:t>
            </w:r>
            <w:r w:rsidRPr="009F503E">
              <w:rPr>
                <w:rFonts w:ascii="Arial Nova Light" w:hAnsi="Arial Nova Light"/>
                <w:b w:val="0"/>
                <w:bCs/>
                <w:i/>
                <w:iCs/>
                <w:color w:val="497288" w:themeColor="accent4" w:themeShade="BF"/>
                <w:sz w:val="22"/>
                <w:szCs w:val="18"/>
              </w:rPr>
              <w:t>Worst Fit</w:t>
            </w:r>
            <w:r w:rsidRPr="009F503E">
              <w:rPr>
                <w:rFonts w:ascii="Arial Nova Light" w:hAnsi="Arial Nova Light"/>
                <w:b w:val="0"/>
                <w:bCs/>
                <w:i/>
                <w:iCs/>
                <w:color w:val="292733" w:themeColor="text2" w:themeShade="BF"/>
                <w:sz w:val="22"/>
                <w:szCs w:val="18"/>
              </w:rPr>
              <w:t>,</w:t>
            </w:r>
            <w:r w:rsidRPr="009F503E">
              <w:rPr>
                <w:rFonts w:ascii="Arial Nova Light" w:hAnsi="Arial Nova Light"/>
                <w:b w:val="0"/>
                <w:bCs/>
                <w:color w:val="292733" w:themeColor="text2" w:themeShade="BF"/>
                <w:sz w:val="22"/>
                <w:szCs w:val="18"/>
              </w:rPr>
              <w:t xml:space="preserve"> char*</w:t>
            </w:r>
          </w:p>
        </w:tc>
        <w:tc>
          <w:tcPr>
            <w:tcW w:w="2675" w:type="dxa"/>
          </w:tcPr>
          <w:p w14:paraId="24090BE0" w14:textId="77777777" w:rsidR="00103EE4" w:rsidRPr="009F503E" w:rsidRDefault="00712090"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2136</w:t>
            </w:r>
          </w:p>
        </w:tc>
        <w:tc>
          <w:tcPr>
            <w:tcW w:w="2552" w:type="dxa"/>
          </w:tcPr>
          <w:p w14:paraId="0A195CF5" w14:textId="77777777" w:rsidR="00103EE4" w:rsidRPr="009F503E" w:rsidRDefault="00712090" w:rsidP="00C456E7">
            <w:pPr>
              <w:cnfStyle w:val="000000000000" w:firstRow="0" w:lastRow="0" w:firstColumn="0" w:lastColumn="0" w:oddVBand="0" w:evenVBand="0" w:oddHBand="0" w:evenHBand="0" w:firstRowFirstColumn="0" w:firstRowLastColumn="0" w:lastRowFirstColumn="0" w:lastRowLastColumn="0"/>
              <w:rPr>
                <w:rFonts w:ascii="Arial Nova Light" w:hAnsi="Arial Nova Light"/>
                <w:b w:val="0"/>
                <w:bCs/>
                <w:sz w:val="22"/>
                <w:szCs w:val="18"/>
              </w:rPr>
            </w:pPr>
            <w:r w:rsidRPr="009F503E">
              <w:rPr>
                <w:rFonts w:ascii="Arial Nova Light" w:hAnsi="Arial Nova Light"/>
                <w:b w:val="0"/>
                <w:bCs/>
                <w:sz w:val="22"/>
                <w:szCs w:val="18"/>
              </w:rPr>
              <w:t>411</w:t>
            </w:r>
          </w:p>
        </w:tc>
      </w:tr>
    </w:tbl>
    <w:p w14:paraId="1A8D566A" w14:textId="390045E5" w:rsidR="00A156EE" w:rsidRDefault="00A156EE" w:rsidP="00DF027C">
      <w:pPr>
        <w:rPr>
          <w:rFonts w:ascii="Arial Nova" w:hAnsi="Arial Nova"/>
        </w:rPr>
      </w:pPr>
    </w:p>
    <w:p w14:paraId="3B38D2C9" w14:textId="532BB513" w:rsidR="00E00606" w:rsidRDefault="001E6540" w:rsidP="00DF027C">
      <w:pPr>
        <w:rPr>
          <w:rFonts w:ascii="Arial Nova" w:hAnsi="Arial Nova"/>
        </w:rPr>
      </w:pPr>
      <w:r w:rsidRPr="001E6540">
        <w:rPr>
          <w:rFonts w:ascii="Arial Nova" w:hAnsi="Arial Nova"/>
          <w:noProof/>
        </w:rPr>
        <w:lastRenderedPageBreak/>
        <mc:AlternateContent>
          <mc:Choice Requires="wps">
            <w:drawing>
              <wp:anchor distT="45720" distB="45720" distL="114300" distR="114300" simplePos="0" relativeHeight="251768832" behindDoc="0" locked="0" layoutInCell="1" allowOverlap="1" wp14:anchorId="47A18033" wp14:editId="6DEE4861">
                <wp:simplePos x="0" y="0"/>
                <wp:positionH relativeFrom="margin">
                  <wp:posOffset>5514975</wp:posOffset>
                </wp:positionH>
                <wp:positionV relativeFrom="paragraph">
                  <wp:posOffset>1254125</wp:posOffset>
                </wp:positionV>
                <wp:extent cx="1285875" cy="320040"/>
                <wp:effectExtent l="0" t="0" r="9525" b="381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0040"/>
                        </a:xfrm>
                        <a:prstGeom prst="rect">
                          <a:avLst/>
                        </a:prstGeom>
                        <a:solidFill>
                          <a:schemeClr val="accent1">
                            <a:lumMod val="60000"/>
                            <a:lumOff val="40000"/>
                          </a:schemeClr>
                        </a:solidFill>
                        <a:ln w="9525">
                          <a:noFill/>
                          <a:miter lim="800000"/>
                          <a:headEnd/>
                          <a:tailEnd/>
                        </a:ln>
                      </wps:spPr>
                      <wps:txbx>
                        <w:txbxContent>
                          <w:p w14:paraId="5E27DEFB" w14:textId="1E7A268E" w:rsidR="0045292D" w:rsidRPr="00A07463" w:rsidRDefault="0045292D" w:rsidP="001E6540">
                            <w:pPr>
                              <w:rPr>
                                <w:rFonts w:ascii="Arial Nova" w:hAnsi="Arial Nova"/>
                                <w:sz w:val="16"/>
                                <w:szCs w:val="16"/>
                              </w:rPr>
                            </w:pPr>
                            <w:r w:rsidRPr="00A07463">
                              <w:rPr>
                                <w:rFonts w:ascii="Arial Nova" w:hAnsi="Arial Nova"/>
                                <w:b w:val="0"/>
                                <w:bCs/>
                                <w:sz w:val="14"/>
                                <w:szCs w:val="14"/>
                              </w:rPr>
                              <w:t>19861 allocs, 7024 frees, 693077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18033" id="_x0000_s1082" type="#_x0000_t202" style="position:absolute;margin-left:434.25pt;margin-top:98.75pt;width:101.25pt;height:25.2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" fillcolor="#cdb5dc [1940]" stroked="f">
                <v:textbox>
                  <w:txbxContent>
                    <w:p w14:paraId="5E27DEFB" w14:textId="1E7A268E" w:rsidR="0045292D" w:rsidRPr="00A07463" w:rsidRDefault="0045292D" w:rsidP="001E6540">
                      <w:pPr>
                        <w:rPr>
                          <w:rFonts w:ascii="Arial Nova" w:hAnsi="Arial Nova"/>
                          <w:sz w:val="16"/>
                          <w:szCs w:val="16"/>
                        </w:rPr>
                      </w:pPr>
                      <w:r w:rsidRPr="00A07463">
                        <w:rPr>
                          <w:rFonts w:ascii="Arial Nova" w:hAnsi="Arial Nova"/>
                          <w:b w:val="0"/>
                          <w:bCs/>
                          <w:sz w:val="14"/>
                          <w:szCs w:val="14"/>
                        </w:rPr>
                        <w:t>19861 allocs, 7024 frees, 693077 bytes allocated</w:t>
                      </w:r>
                    </w:p>
                  </w:txbxContent>
                </v:textbox>
                <w10:wrap type="square" anchorx="margin"/>
              </v:shape>
            </w:pict>
          </mc:Fallback>
        </mc:AlternateContent>
      </w:r>
      <w:r w:rsidRPr="001E6540">
        <w:rPr>
          <w:rFonts w:ascii="Arial Nova" w:hAnsi="Arial Nova"/>
          <w:noProof/>
        </w:rPr>
        <mc:AlternateContent>
          <mc:Choice Requires="wps">
            <w:drawing>
              <wp:anchor distT="45720" distB="45720" distL="114300" distR="114300" simplePos="0" relativeHeight="251767808" behindDoc="0" locked="0" layoutInCell="1" allowOverlap="1" wp14:anchorId="74BA85D7" wp14:editId="3BE8D2DD">
                <wp:simplePos x="0" y="0"/>
                <wp:positionH relativeFrom="margin">
                  <wp:posOffset>5516880</wp:posOffset>
                </wp:positionH>
                <wp:positionV relativeFrom="paragraph">
                  <wp:posOffset>943610</wp:posOffset>
                </wp:positionV>
                <wp:extent cx="1285875" cy="313055"/>
                <wp:effectExtent l="0" t="0" r="952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rgbClr val="77D790"/>
                        </a:solidFill>
                        <a:ln w="9525">
                          <a:noFill/>
                          <a:miter lim="800000"/>
                          <a:headEnd/>
                          <a:tailEnd/>
                        </a:ln>
                      </wps:spPr>
                      <wps:txbx>
                        <w:txbxContent>
                          <w:p w14:paraId="4ED50B85" w14:textId="0600EEBB" w:rsidR="0045292D" w:rsidRPr="00A07463" w:rsidRDefault="0045292D" w:rsidP="001E6540">
                            <w:pPr>
                              <w:rPr>
                                <w:rFonts w:ascii="Arial Nova" w:hAnsi="Arial Nova"/>
                                <w:sz w:val="16"/>
                                <w:szCs w:val="16"/>
                              </w:rPr>
                            </w:pPr>
                            <w:r w:rsidRPr="00A07463">
                              <w:rPr>
                                <w:rFonts w:ascii="Arial Nova" w:hAnsi="Arial Nova"/>
                                <w:b w:val="0"/>
                                <w:bCs/>
                                <w:sz w:val="14"/>
                                <w:szCs w:val="14"/>
                              </w:rPr>
                              <w:t>19861 allocs, 7024 frees, 693077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A85D7" id="_x0000_s1083" type="#_x0000_t202" style="position:absolute;margin-left:434.4pt;margin-top:74.3pt;width:101.25pt;height:24.6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" fillcolor="#77d790" stroked="f">
                <v:textbox>
                  <w:txbxContent>
                    <w:p w14:paraId="4ED50B85" w14:textId="0600EEBB" w:rsidR="0045292D" w:rsidRPr="00A07463" w:rsidRDefault="0045292D" w:rsidP="001E6540">
                      <w:pPr>
                        <w:rPr>
                          <w:rFonts w:ascii="Arial Nova" w:hAnsi="Arial Nova"/>
                          <w:sz w:val="16"/>
                          <w:szCs w:val="16"/>
                        </w:rPr>
                      </w:pPr>
                      <w:r w:rsidRPr="00A07463">
                        <w:rPr>
                          <w:rFonts w:ascii="Arial Nova" w:hAnsi="Arial Nova"/>
                          <w:b w:val="0"/>
                          <w:bCs/>
                          <w:sz w:val="14"/>
                          <w:szCs w:val="14"/>
                        </w:rPr>
                        <w:t>19861 allocs, 7024 frees, 693077 bytes allocated</w:t>
                      </w:r>
                    </w:p>
                  </w:txbxContent>
                </v:textbox>
                <w10:wrap type="square" anchorx="margin"/>
              </v:shape>
            </w:pict>
          </mc:Fallback>
        </mc:AlternateContent>
      </w:r>
      <w:r w:rsidRPr="001E6540">
        <w:rPr>
          <w:rFonts w:ascii="Arial Nova" w:hAnsi="Arial Nova"/>
          <w:noProof/>
        </w:rPr>
        <mc:AlternateContent>
          <mc:Choice Requires="wps">
            <w:drawing>
              <wp:anchor distT="45720" distB="45720" distL="114300" distR="114300" simplePos="0" relativeHeight="251766784" behindDoc="0" locked="0" layoutInCell="1" allowOverlap="1" wp14:anchorId="7B67FC82" wp14:editId="19CF2C72">
                <wp:simplePos x="0" y="0"/>
                <wp:positionH relativeFrom="margin">
                  <wp:posOffset>5516880</wp:posOffset>
                </wp:positionH>
                <wp:positionV relativeFrom="paragraph">
                  <wp:posOffset>629920</wp:posOffset>
                </wp:positionV>
                <wp:extent cx="1285875" cy="313055"/>
                <wp:effectExtent l="0" t="0" r="9525"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3055"/>
                        </a:xfrm>
                        <a:prstGeom prst="rect">
                          <a:avLst/>
                        </a:prstGeom>
                        <a:solidFill>
                          <a:schemeClr val="accent4">
                            <a:lumMod val="60000"/>
                            <a:lumOff val="40000"/>
                          </a:schemeClr>
                        </a:solidFill>
                        <a:ln w="9525">
                          <a:noFill/>
                          <a:miter lim="800000"/>
                          <a:headEnd/>
                          <a:tailEnd/>
                        </a:ln>
                      </wps:spPr>
                      <wps:txbx>
                        <w:txbxContent>
                          <w:p w14:paraId="1C5DA022" w14:textId="4A236375" w:rsidR="0045292D" w:rsidRPr="00A07463" w:rsidRDefault="0045292D" w:rsidP="001E6540">
                            <w:pPr>
                              <w:rPr>
                                <w:rFonts w:ascii="Arial Nova" w:hAnsi="Arial Nova"/>
                                <w:sz w:val="16"/>
                                <w:szCs w:val="16"/>
                              </w:rPr>
                            </w:pPr>
                            <w:r w:rsidRPr="00A07463">
                              <w:rPr>
                                <w:rFonts w:ascii="Arial Nova" w:hAnsi="Arial Nova"/>
                                <w:b w:val="0"/>
                                <w:bCs/>
                                <w:sz w:val="14"/>
                                <w:szCs w:val="14"/>
                              </w:rPr>
                              <w:t>21028 allocs, 7024 frees, 721085 bytes allocated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7FC82" id="_x0000_s1084" type="#_x0000_t202" style="position:absolute;margin-left:434.4pt;margin-top:49.6pt;width:101.25pt;height:24.6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" fillcolor="#a5c0cf [1943]" stroked="f">
                <v:textbox>
                  <w:txbxContent>
                    <w:p w14:paraId="1C5DA022" w14:textId="4A236375" w:rsidR="0045292D" w:rsidRPr="00A07463" w:rsidRDefault="0045292D" w:rsidP="001E6540">
                      <w:pPr>
                        <w:rPr>
                          <w:rFonts w:ascii="Arial Nova" w:hAnsi="Arial Nova"/>
                          <w:sz w:val="16"/>
                          <w:szCs w:val="16"/>
                        </w:rPr>
                      </w:pPr>
                      <w:r w:rsidRPr="00A07463">
                        <w:rPr>
                          <w:rFonts w:ascii="Arial Nova" w:hAnsi="Arial Nova"/>
                          <w:b w:val="0"/>
                          <w:bCs/>
                          <w:sz w:val="14"/>
                          <w:szCs w:val="14"/>
                        </w:rPr>
                        <w:t>21028 allocs, 7024 frees, 721085 bytes allocated</w:t>
                      </w:r>
                    </w:p>
                  </w:txbxContent>
                </v:textbox>
                <w10:wrap type="square" anchorx="margin"/>
              </v:shape>
            </w:pict>
          </mc:Fallback>
        </mc:AlternateContent>
      </w:r>
      <w:r w:rsidR="00A6347D">
        <w:rPr>
          <w:rFonts w:ascii="Arial Nova" w:hAnsi="Arial Nova"/>
          <w:noProof/>
        </w:rPr>
        <mc:AlternateContent>
          <mc:Choice Requires="wps">
            <w:drawing>
              <wp:anchor distT="0" distB="0" distL="114300" distR="114300" simplePos="0" relativeHeight="251743232" behindDoc="0" locked="0" layoutInCell="1" allowOverlap="1" wp14:anchorId="4D6E2FFC" wp14:editId="5A8D1C7C">
                <wp:simplePos x="0" y="0"/>
                <wp:positionH relativeFrom="column">
                  <wp:posOffset>3173730</wp:posOffset>
                </wp:positionH>
                <wp:positionV relativeFrom="paragraph">
                  <wp:posOffset>1148715</wp:posOffset>
                </wp:positionV>
                <wp:extent cx="1514475" cy="0"/>
                <wp:effectExtent l="38100" t="76200" r="0" b="95250"/>
                <wp:wrapNone/>
                <wp:docPr id="250" name="Straight Arrow Connector 250"/>
                <wp:cNvGraphicFramePr/>
                <a:graphic xmlns:a="http://schemas.openxmlformats.org/drawingml/2006/main">
                  <a:graphicData uri="http://schemas.microsoft.com/office/word/2010/wordprocessingShape">
                    <wps:wsp>
                      <wps:cNvCnPr/>
                      <wps:spPr>
                        <a:xfrm flipH="1">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9C159" id="Straight Arrow Connector 250" o:spid="_x0000_s1026" type="#_x0000_t32" style="position:absolute;margin-left:249.9pt;margin-top:90.45pt;width:119.2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" strokecolor="#ad84c6 [3204]" strokeweight="1pt">
                <v:stroke endarrow="block"/>
              </v:shape>
            </w:pict>
          </mc:Fallback>
        </mc:AlternateContent>
      </w:r>
      <w:r w:rsidR="00A6347D">
        <w:rPr>
          <w:rFonts w:ascii="Arial Nova" w:hAnsi="Arial Nova"/>
          <w:noProof/>
        </w:rPr>
        <mc:AlternateContent>
          <mc:Choice Requires="wps">
            <w:drawing>
              <wp:anchor distT="0" distB="0" distL="114300" distR="114300" simplePos="0" relativeHeight="251744256" behindDoc="0" locked="0" layoutInCell="1" allowOverlap="1" wp14:anchorId="5023B339" wp14:editId="728AAC7E">
                <wp:simplePos x="0" y="0"/>
                <wp:positionH relativeFrom="column">
                  <wp:posOffset>1868805</wp:posOffset>
                </wp:positionH>
                <wp:positionV relativeFrom="paragraph">
                  <wp:posOffset>1339215</wp:posOffset>
                </wp:positionV>
                <wp:extent cx="2819400" cy="0"/>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a:off x="0" y="0"/>
                          <a:ext cx="281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CEFD0" id="Straight Arrow Connector 251" o:spid="_x0000_s1026" type="#_x0000_t32" style="position:absolute;margin-left:147.15pt;margin-top:105.45pt;width:222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" strokecolor="#ad84c6 [3204]" strokeweight="1pt">
                <v:stroke endarrow="block"/>
              </v:shape>
            </w:pict>
          </mc:Fallback>
        </mc:AlternateContent>
      </w:r>
      <w:r w:rsidR="00A6347D">
        <w:rPr>
          <w:rFonts w:ascii="Arial Nova" w:hAnsi="Arial Nova"/>
          <w:noProof/>
        </w:rPr>
        <mc:AlternateContent>
          <mc:Choice Requires="wps">
            <w:drawing>
              <wp:anchor distT="0" distB="0" distL="114300" distR="114300" simplePos="0" relativeHeight="251742208" behindDoc="0" locked="0" layoutInCell="1" allowOverlap="1" wp14:anchorId="04C11DFE" wp14:editId="4D0849BF">
                <wp:simplePos x="0" y="0"/>
                <wp:positionH relativeFrom="column">
                  <wp:posOffset>3764280</wp:posOffset>
                </wp:positionH>
                <wp:positionV relativeFrom="paragraph">
                  <wp:posOffset>853440</wp:posOffset>
                </wp:positionV>
                <wp:extent cx="923925" cy="0"/>
                <wp:effectExtent l="38100" t="76200" r="0" b="95250"/>
                <wp:wrapNone/>
                <wp:docPr id="249" name="Straight Arrow Connector 249"/>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76EA6" id="Straight Arrow Connector 249" o:spid="_x0000_s1026" type="#_x0000_t32" style="position:absolute;margin-left:296.4pt;margin-top:67.2pt;width:72.75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" strokecolor="#ad84c6 [3204]" strokeweight="1pt">
                <v:stroke endarrow="block"/>
              </v:shape>
            </w:pict>
          </mc:Fallback>
        </mc:AlternateContent>
      </w:r>
      <w:r w:rsidR="00A6347D" w:rsidRPr="00A6347D">
        <w:rPr>
          <w:rFonts w:ascii="Arial Nova" w:hAnsi="Arial Nova"/>
          <w:noProof/>
        </w:rPr>
        <mc:AlternateContent>
          <mc:Choice Requires="wps">
            <w:drawing>
              <wp:anchor distT="45720" distB="45720" distL="114300" distR="114300" simplePos="0" relativeHeight="251740160" behindDoc="0" locked="0" layoutInCell="1" allowOverlap="1" wp14:anchorId="3E0669B1" wp14:editId="5201F47C">
                <wp:simplePos x="0" y="0"/>
                <wp:positionH relativeFrom="column">
                  <wp:posOffset>4686300</wp:posOffset>
                </wp:positionH>
                <wp:positionV relativeFrom="paragraph">
                  <wp:posOffset>956310</wp:posOffset>
                </wp:positionV>
                <wp:extent cx="820800" cy="1404620"/>
                <wp:effectExtent l="0" t="0" r="17780" b="1016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4177CE9B"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669B1" id="_x0000_s1085" type="#_x0000_t202" style="position:absolute;margin-left:369pt;margin-top:75.3pt;width:64.65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">
                <v:textbox style="mso-fit-shape-to-text:t">
                  <w:txbxContent>
                    <w:p w14:paraId="4177CE9B"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Best</w:t>
                      </w:r>
                      <w:r w:rsidRPr="0079425E">
                        <w:rPr>
                          <w:rFonts w:ascii="Arial Nova" w:hAnsi="Arial Nova"/>
                          <w:b w:val="0"/>
                          <w:bCs/>
                          <w:sz w:val="22"/>
                          <w:szCs w:val="18"/>
                          <w:lang w:val="en-AU"/>
                        </w:rPr>
                        <w:t xml:space="preserve"> Fit</w:t>
                      </w:r>
                    </w:p>
                  </w:txbxContent>
                </v:textbox>
                <w10:wrap type="square"/>
              </v:shape>
            </w:pict>
          </mc:Fallback>
        </mc:AlternateContent>
      </w:r>
      <w:r w:rsidR="00A6347D" w:rsidRPr="00A6347D">
        <w:rPr>
          <w:rFonts w:ascii="Arial Nova" w:hAnsi="Arial Nova"/>
          <w:noProof/>
        </w:rPr>
        <mc:AlternateContent>
          <mc:Choice Requires="wps">
            <w:drawing>
              <wp:anchor distT="45720" distB="45720" distL="114300" distR="114300" simplePos="0" relativeHeight="251741184" behindDoc="0" locked="0" layoutInCell="1" allowOverlap="1" wp14:anchorId="1558D153" wp14:editId="300D198E">
                <wp:simplePos x="0" y="0"/>
                <wp:positionH relativeFrom="column">
                  <wp:posOffset>4686300</wp:posOffset>
                </wp:positionH>
                <wp:positionV relativeFrom="paragraph">
                  <wp:posOffset>1271270</wp:posOffset>
                </wp:positionV>
                <wp:extent cx="820800" cy="1404620"/>
                <wp:effectExtent l="0" t="0" r="17780" b="1016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800" cy="1404620"/>
                        </a:xfrm>
                        <a:prstGeom prst="rect">
                          <a:avLst/>
                        </a:prstGeom>
                        <a:solidFill>
                          <a:srgbClr val="FFFFFF"/>
                        </a:solidFill>
                        <a:ln w="9525">
                          <a:solidFill>
                            <a:srgbClr val="000000"/>
                          </a:solidFill>
                          <a:miter lim="800000"/>
                          <a:headEnd/>
                          <a:tailEnd/>
                        </a:ln>
                      </wps:spPr>
                      <wps:txbx>
                        <w:txbxContent>
                          <w:p w14:paraId="5C3E7D24" w14:textId="77777777" w:rsidR="0045292D" w:rsidRPr="0079425E" w:rsidRDefault="0045292D" w:rsidP="00A6347D">
                            <w:pPr>
                              <w:rPr>
                                <w:rFonts w:ascii="Arial Nova" w:hAnsi="Arial Nova"/>
                                <w:b w:val="0"/>
                                <w:bCs/>
                                <w:sz w:val="22"/>
                                <w:szCs w:val="18"/>
                                <w:lang w:val="en-AU"/>
                              </w:rPr>
                            </w:pPr>
                            <w:r w:rsidRPr="0079425E">
                              <w:rPr>
                                <w:rFonts w:ascii="Arial Nova" w:hAnsi="Arial Nova"/>
                                <w:b w:val="0"/>
                                <w:bCs/>
                                <w:sz w:val="22"/>
                                <w:szCs w:val="18"/>
                                <w:lang w:val="en-AU"/>
                              </w:rPr>
                              <w:t>First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8D153" id="_x0000_s1086" type="#_x0000_t202" style="position:absolute;margin-left:369pt;margin-top:100.1pt;width:64.6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">
                <v:textbox style="mso-fit-shape-to-text:t">
                  <w:txbxContent>
                    <w:p w14:paraId="5C3E7D24" w14:textId="77777777" w:rsidR="0045292D" w:rsidRPr="0079425E" w:rsidRDefault="0045292D" w:rsidP="00A6347D">
                      <w:pPr>
                        <w:rPr>
                          <w:rFonts w:ascii="Arial Nova" w:hAnsi="Arial Nova"/>
                          <w:b w:val="0"/>
                          <w:bCs/>
                          <w:sz w:val="22"/>
                          <w:szCs w:val="18"/>
                          <w:lang w:val="en-AU"/>
                        </w:rPr>
                      </w:pPr>
                      <w:r w:rsidRPr="0079425E">
                        <w:rPr>
                          <w:rFonts w:ascii="Arial Nova" w:hAnsi="Arial Nova"/>
                          <w:b w:val="0"/>
                          <w:bCs/>
                          <w:sz w:val="22"/>
                          <w:szCs w:val="18"/>
                          <w:lang w:val="en-AU"/>
                        </w:rPr>
                        <w:t>First Fit</w:t>
                      </w:r>
                    </w:p>
                  </w:txbxContent>
                </v:textbox>
                <w10:wrap type="square"/>
              </v:shape>
            </w:pict>
          </mc:Fallback>
        </mc:AlternateContent>
      </w:r>
      <w:r w:rsidR="00A6347D" w:rsidRPr="00A6347D">
        <w:rPr>
          <w:rFonts w:ascii="Arial Nova" w:hAnsi="Arial Nova"/>
          <w:noProof/>
        </w:rPr>
        <mc:AlternateContent>
          <mc:Choice Requires="wps">
            <w:drawing>
              <wp:anchor distT="45720" distB="45720" distL="114300" distR="114300" simplePos="0" relativeHeight="251739136" behindDoc="0" locked="0" layoutInCell="1" allowOverlap="1" wp14:anchorId="52DBCD32" wp14:editId="019A34A1">
                <wp:simplePos x="0" y="0"/>
                <wp:positionH relativeFrom="column">
                  <wp:posOffset>4688205</wp:posOffset>
                </wp:positionH>
                <wp:positionV relativeFrom="paragraph">
                  <wp:posOffset>645795</wp:posOffset>
                </wp:positionV>
                <wp:extent cx="819150" cy="1404620"/>
                <wp:effectExtent l="0" t="0" r="19050" b="1016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14:paraId="3FDCFC74"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BCD32" id="_x0000_s1087" type="#_x0000_t202" style="position:absolute;margin-left:369.15pt;margin-top:50.85pt;width:64.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">
                <v:textbox style="mso-fit-shape-to-text:t">
                  <w:txbxContent>
                    <w:p w14:paraId="3FDCFC74" w14:textId="77777777" w:rsidR="0045292D" w:rsidRPr="0079425E" w:rsidRDefault="0045292D" w:rsidP="00A6347D">
                      <w:pPr>
                        <w:rPr>
                          <w:rFonts w:ascii="Arial Nova" w:hAnsi="Arial Nova"/>
                          <w:b w:val="0"/>
                          <w:bCs/>
                          <w:sz w:val="22"/>
                          <w:szCs w:val="18"/>
                          <w:lang w:val="en-AU"/>
                        </w:rPr>
                      </w:pPr>
                      <w:r>
                        <w:rPr>
                          <w:rFonts w:ascii="Arial Nova" w:hAnsi="Arial Nova"/>
                          <w:b w:val="0"/>
                          <w:bCs/>
                          <w:sz w:val="22"/>
                          <w:szCs w:val="18"/>
                          <w:lang w:val="en-AU"/>
                        </w:rPr>
                        <w:t>Worst</w:t>
                      </w:r>
                      <w:r w:rsidRPr="0079425E">
                        <w:rPr>
                          <w:rFonts w:ascii="Arial Nova" w:hAnsi="Arial Nova"/>
                          <w:b w:val="0"/>
                          <w:bCs/>
                          <w:sz w:val="22"/>
                          <w:szCs w:val="18"/>
                          <w:lang w:val="en-AU"/>
                        </w:rPr>
                        <w:t xml:space="preserve"> Fit</w:t>
                      </w:r>
                    </w:p>
                  </w:txbxContent>
                </v:textbox>
                <w10:wrap type="square"/>
              </v:shape>
            </w:pict>
          </mc:Fallback>
        </mc:AlternateContent>
      </w:r>
      <w:r w:rsidR="00677624">
        <w:rPr>
          <w:noProof/>
        </w:rPr>
        <w:drawing>
          <wp:inline distT="0" distB="0" distL="0" distR="0" wp14:anchorId="43CC0166" wp14:editId="21D04A1B">
            <wp:extent cx="4572000" cy="2743200"/>
            <wp:effectExtent l="0" t="0" r="0" b="0"/>
            <wp:docPr id="239" name="Chart 239">
              <a:extLst xmlns:a="http://schemas.openxmlformats.org/drawingml/2006/main">
                <a:ext uri="{FF2B5EF4-FFF2-40B4-BE49-F238E27FC236}">
                  <a16:creationId xmlns:a16="http://schemas.microsoft.com/office/drawing/2014/main" id="{C7DCAF1A-EAD4-4D5B-A253-6185D141B7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FB3E4B" w14:textId="7E45F9E3" w:rsidR="00E00606" w:rsidRDefault="00E00606" w:rsidP="00DF027C">
      <w:pPr>
        <w:rPr>
          <w:rFonts w:ascii="Arial Nova" w:hAnsi="Arial Nova"/>
        </w:rPr>
      </w:pPr>
    </w:p>
    <w:p w14:paraId="0A764D88" w14:textId="77777777" w:rsidR="00E00606" w:rsidRDefault="00E00606" w:rsidP="00DF027C">
      <w:pPr>
        <w:rPr>
          <w:rFonts w:ascii="Arial Nova" w:hAnsi="Arial Nova"/>
        </w:rPr>
      </w:pPr>
    </w:p>
    <w:p w14:paraId="778916CC" w14:textId="77777777" w:rsidR="00E00606" w:rsidRDefault="00E00606" w:rsidP="00DF027C">
      <w:pPr>
        <w:rPr>
          <w:rFonts w:ascii="Arial Nova" w:hAnsi="Arial Nova"/>
        </w:rPr>
      </w:pPr>
    </w:p>
    <w:p w14:paraId="613C7962" w14:textId="77777777" w:rsidR="00E00606" w:rsidRDefault="00E00606" w:rsidP="00DF027C">
      <w:pPr>
        <w:rPr>
          <w:rFonts w:ascii="Arial Nova" w:hAnsi="Arial Nova"/>
        </w:rPr>
      </w:pPr>
    </w:p>
    <w:p w14:paraId="78680005" w14:textId="08A94744" w:rsidR="004008B3" w:rsidRDefault="004008B3" w:rsidP="0024425F">
      <w:pPr>
        <w:pStyle w:val="Heading1"/>
        <w:jc w:val="both"/>
        <w:rPr>
          <w:rFonts w:ascii="Arial Nova" w:hAnsi="Arial Nova"/>
        </w:rPr>
      </w:pPr>
      <w:bookmarkStart w:id="12" w:name="_Toc18442818"/>
      <w:r>
        <w:rPr>
          <w:rFonts w:ascii="Arial Nova" w:hAnsi="Arial Nova"/>
        </w:rPr>
        <w:t>Evaluation</w:t>
      </w:r>
      <w:bookmarkEnd w:id="12"/>
    </w:p>
    <w:bookmarkStart w:id="13" w:name="_Toc18442819" w:displacedByCustomXml="next"/>
    <w:sdt>
      <w:sdtPr>
        <w:rPr>
          <w:rFonts w:ascii="Arial Nova" w:hAnsi="Arial Nova"/>
        </w:rPr>
        <w:id w:val="1232965582"/>
        <w:placeholder>
          <w:docPart w:val="5EE92FF79263404997146871363F14B1"/>
        </w:placeholder>
        <w15:dataBinding w:prefixMappings="xmlns:ns0='http://schemas.microsoft.com/temp/samples' " w:xpath="/ns0:employees[1]/ns0:employee[1]/ns0:CompanyName[1]" w:storeItemID="{00000000-0000-0000-0000-000000000000}"/>
        <w15:appearance w15:val="hidden"/>
      </w:sdtPr>
      <w:sdtEndPr>
        <w:rPr>
          <w:rFonts w:ascii="Arial Nova Light" w:hAnsi="Arial Nova Light"/>
        </w:rPr>
      </w:sdtEndPr>
      <w:sdtContent>
        <w:p w14:paraId="6ADBDB81" w14:textId="53442555" w:rsidR="00B525FD" w:rsidRPr="00B525FD" w:rsidRDefault="009F5C4E" w:rsidP="0024425F">
          <w:pPr>
            <w:pStyle w:val="Heading2"/>
            <w:jc w:val="both"/>
            <w:rPr>
              <w:rFonts w:ascii="Arial Nova Light" w:hAnsi="Arial Nova Light"/>
            </w:rPr>
          </w:pPr>
          <w:r>
            <w:rPr>
              <w:rFonts w:ascii="Arial Nova Light" w:hAnsi="Arial Nova Light"/>
            </w:rPr>
            <w:t xml:space="preserve">Comparing the </w:t>
          </w:r>
          <w:r w:rsidR="00D36C25">
            <w:rPr>
              <w:rFonts w:ascii="Arial Nova Light" w:hAnsi="Arial Nova Light"/>
            </w:rPr>
            <w:t>efficiency</w:t>
          </w:r>
          <w:r>
            <w:rPr>
              <w:rFonts w:ascii="Arial Nova Light" w:hAnsi="Arial Nova Light"/>
            </w:rPr>
            <w:t xml:space="preserve"> </w:t>
          </w:r>
          <w:r w:rsidR="00230A51">
            <w:rPr>
              <w:rFonts w:ascii="Arial Nova Light" w:hAnsi="Arial Nova Light"/>
            </w:rPr>
            <w:t>of the allocation algorithms</w:t>
          </w:r>
        </w:p>
      </w:sdtContent>
    </w:sdt>
    <w:bookmarkEnd w:id="13" w:displacedByCustomXml="prev"/>
    <w:p w14:paraId="5367571F" w14:textId="64ABB934" w:rsidR="00FB3E14" w:rsidRDefault="00724C08" w:rsidP="0024425F">
      <w:pPr>
        <w:pStyle w:val="Content"/>
        <w:jc w:val="both"/>
        <w:rPr>
          <w:rFonts w:ascii="Arial Nova Light" w:hAnsi="Arial Nova Light"/>
          <w:sz w:val="22"/>
        </w:rPr>
      </w:pPr>
      <w:r>
        <w:rPr>
          <w:rFonts w:ascii="Arial Nova Light" w:hAnsi="Arial Nova Light"/>
          <w:sz w:val="22"/>
        </w:rPr>
        <w:t>By</w:t>
      </w:r>
      <w:r w:rsidR="00583D55">
        <w:rPr>
          <w:rFonts w:ascii="Arial Nova Light" w:hAnsi="Arial Nova Light"/>
          <w:sz w:val="22"/>
        </w:rPr>
        <w:t xml:space="preserve"> g</w:t>
      </w:r>
      <w:r w:rsidR="00B525FD">
        <w:rPr>
          <w:rFonts w:ascii="Arial Nova Light" w:hAnsi="Arial Nova Light"/>
          <w:sz w:val="22"/>
        </w:rPr>
        <w:t xml:space="preserve">raphing the total time taken for </w:t>
      </w:r>
      <w:r>
        <w:rPr>
          <w:rFonts w:ascii="Arial Nova Light" w:hAnsi="Arial Nova Light"/>
          <w:sz w:val="22"/>
        </w:rPr>
        <w:t xml:space="preserve">running a test </w:t>
      </w:r>
      <w:r w:rsidR="00B525FD">
        <w:rPr>
          <w:rFonts w:ascii="Arial Nova Light" w:hAnsi="Arial Nova Light"/>
          <w:sz w:val="22"/>
        </w:rPr>
        <w:t>to completion against the incurring RSS</w:t>
      </w:r>
      <w:r w:rsidR="00583D55">
        <w:rPr>
          <w:rFonts w:ascii="Arial Nova Light" w:hAnsi="Arial Nova Light"/>
          <w:sz w:val="22"/>
        </w:rPr>
        <w:t xml:space="preserve">, </w:t>
      </w:r>
      <w:r w:rsidR="00B525FD">
        <w:rPr>
          <w:rFonts w:ascii="Arial Nova Light" w:hAnsi="Arial Nova Light"/>
          <w:sz w:val="22"/>
        </w:rPr>
        <w:t>the behavio</w:t>
      </w:r>
      <w:r w:rsidR="00A90F36">
        <w:rPr>
          <w:rFonts w:ascii="Arial Nova Light" w:hAnsi="Arial Nova Light"/>
          <w:sz w:val="22"/>
        </w:rPr>
        <w:t>u</w:t>
      </w:r>
      <w:r w:rsidR="00B525FD">
        <w:rPr>
          <w:rFonts w:ascii="Arial Nova Light" w:hAnsi="Arial Nova Light"/>
          <w:sz w:val="22"/>
        </w:rPr>
        <w:t xml:space="preserve">r of each allocation strategy </w:t>
      </w:r>
      <w:r w:rsidR="00583D55">
        <w:rPr>
          <w:rFonts w:ascii="Arial Nova Light" w:hAnsi="Arial Nova Light"/>
          <w:sz w:val="22"/>
        </w:rPr>
        <w:t xml:space="preserve">can be reasonably visualised; and a verdict can be made on its overall efficiency </w:t>
      </w:r>
      <w:r w:rsidR="002E7947">
        <w:rPr>
          <w:rFonts w:ascii="Arial Nova Light" w:hAnsi="Arial Nova Light"/>
          <w:sz w:val="22"/>
        </w:rPr>
        <w:t>with</w:t>
      </w:r>
      <w:r w:rsidR="00583D55">
        <w:rPr>
          <w:rFonts w:ascii="Arial Nova Light" w:hAnsi="Arial Nova Light"/>
          <w:sz w:val="22"/>
        </w:rPr>
        <w:t xml:space="preserve"> regard to the data collected. </w:t>
      </w:r>
      <w:r w:rsidR="002E7947">
        <w:rPr>
          <w:rFonts w:ascii="Arial Nova Light" w:hAnsi="Arial Nova Light"/>
          <w:sz w:val="22"/>
        </w:rPr>
        <w:t>Th</w:t>
      </w:r>
      <w:r w:rsidR="00FB3E14">
        <w:rPr>
          <w:rFonts w:ascii="Arial Nova Light" w:hAnsi="Arial Nova Light"/>
          <w:sz w:val="22"/>
        </w:rPr>
        <w:t xml:space="preserve">e results also reveal the drawbacks of each memory allocation algorithm; in which potential enhancements can be </w:t>
      </w:r>
      <w:r w:rsidR="007F5676">
        <w:rPr>
          <w:rFonts w:ascii="Arial Nova Light" w:hAnsi="Arial Nova Light"/>
          <w:sz w:val="22"/>
        </w:rPr>
        <w:t>suggested</w:t>
      </w:r>
      <w:r w:rsidR="00FB3E14">
        <w:rPr>
          <w:rFonts w:ascii="Arial Nova Light" w:hAnsi="Arial Nova Light"/>
          <w:sz w:val="22"/>
        </w:rPr>
        <w:t xml:space="preserve"> to </w:t>
      </w:r>
      <w:r w:rsidR="004E685C">
        <w:rPr>
          <w:rFonts w:ascii="Arial Nova Light" w:hAnsi="Arial Nova Light"/>
          <w:sz w:val="22"/>
        </w:rPr>
        <w:t>reduce</w:t>
      </w:r>
      <w:r w:rsidR="00FB3E14">
        <w:rPr>
          <w:rFonts w:ascii="Arial Nova Light" w:hAnsi="Arial Nova Light"/>
          <w:sz w:val="22"/>
        </w:rPr>
        <w:t xml:space="preserve"> their </w:t>
      </w:r>
      <w:r w:rsidR="00604C04">
        <w:rPr>
          <w:rFonts w:ascii="Arial Nova Light" w:hAnsi="Arial Nova Light"/>
          <w:sz w:val="22"/>
        </w:rPr>
        <w:t>incurring memory costs</w:t>
      </w:r>
      <w:r w:rsidR="007057BB">
        <w:rPr>
          <w:rFonts w:ascii="Arial Nova Light" w:hAnsi="Arial Nova Light"/>
          <w:sz w:val="22"/>
        </w:rPr>
        <w:t xml:space="preserve"> and time</w:t>
      </w:r>
      <w:r w:rsidR="002E7947">
        <w:rPr>
          <w:rFonts w:ascii="Arial Nova Light" w:hAnsi="Arial Nova Light"/>
          <w:sz w:val="22"/>
        </w:rPr>
        <w:t xml:space="preserve">. </w:t>
      </w:r>
    </w:p>
    <w:p w14:paraId="3D13D88C" w14:textId="77777777" w:rsidR="00FB3E14" w:rsidRDefault="00FB3E14" w:rsidP="0024425F">
      <w:pPr>
        <w:pStyle w:val="Content"/>
        <w:jc w:val="both"/>
        <w:rPr>
          <w:rFonts w:ascii="Arial Nova Light" w:hAnsi="Arial Nova Light"/>
          <w:sz w:val="22"/>
        </w:rPr>
      </w:pPr>
    </w:p>
    <w:p w14:paraId="4C49DE8B" w14:textId="34C07D87" w:rsidR="00B525FD" w:rsidRPr="009F503E" w:rsidRDefault="002E7947" w:rsidP="0024425F">
      <w:pPr>
        <w:pStyle w:val="Content"/>
        <w:jc w:val="both"/>
        <w:rPr>
          <w:rFonts w:ascii="Arial Nova Light" w:hAnsi="Arial Nova Light"/>
          <w:sz w:val="22"/>
        </w:rPr>
      </w:pPr>
      <w:r>
        <w:rPr>
          <w:rFonts w:ascii="Arial Nova Light" w:hAnsi="Arial Nova Light"/>
          <w:sz w:val="22"/>
        </w:rPr>
        <w:t>T</w:t>
      </w:r>
      <w:r w:rsidR="00583D55">
        <w:rPr>
          <w:rFonts w:ascii="Arial Nova Light" w:hAnsi="Arial Nova Light"/>
          <w:sz w:val="22"/>
        </w:rPr>
        <w:t xml:space="preserve">he experimental design </w:t>
      </w:r>
      <w:r w:rsidR="005B4C1E">
        <w:rPr>
          <w:rFonts w:ascii="Arial Nova Light" w:hAnsi="Arial Nova Light"/>
          <w:sz w:val="22"/>
        </w:rPr>
        <w:t xml:space="preserve">may </w:t>
      </w:r>
      <w:r w:rsidR="00583D55">
        <w:rPr>
          <w:rFonts w:ascii="Arial Nova Light" w:hAnsi="Arial Nova Light"/>
          <w:sz w:val="22"/>
        </w:rPr>
        <w:t>also contain flaws</w:t>
      </w:r>
      <w:r w:rsidR="005B4C1E">
        <w:rPr>
          <w:rFonts w:ascii="Arial Nova Light" w:hAnsi="Arial Nova Light"/>
          <w:sz w:val="22"/>
        </w:rPr>
        <w:t xml:space="preserve"> </w:t>
      </w:r>
      <w:r w:rsidR="00583D55">
        <w:rPr>
          <w:rFonts w:ascii="Arial Nova Light" w:hAnsi="Arial Nova Light"/>
          <w:sz w:val="22"/>
        </w:rPr>
        <w:t>result</w:t>
      </w:r>
      <w:r w:rsidR="005B4C1E">
        <w:rPr>
          <w:rFonts w:ascii="Arial Nova Light" w:hAnsi="Arial Nova Light"/>
          <w:sz w:val="22"/>
        </w:rPr>
        <w:t>ing</w:t>
      </w:r>
      <w:r w:rsidR="00583D55">
        <w:rPr>
          <w:rFonts w:ascii="Arial Nova Light" w:hAnsi="Arial Nova Light"/>
          <w:sz w:val="22"/>
        </w:rPr>
        <w:t xml:space="preserve"> in some surprising statistics. Th</w:t>
      </w:r>
      <w:r w:rsidR="00A90F36">
        <w:rPr>
          <w:rFonts w:ascii="Arial Nova Light" w:hAnsi="Arial Nova Light"/>
          <w:sz w:val="22"/>
        </w:rPr>
        <w:t xml:space="preserve">ese experimental errors </w:t>
      </w:r>
      <w:r w:rsidR="00D63BE7">
        <w:rPr>
          <w:rFonts w:ascii="Arial Nova Light" w:hAnsi="Arial Nova Light"/>
          <w:sz w:val="22"/>
        </w:rPr>
        <w:t>may</w:t>
      </w:r>
      <w:r w:rsidR="00A90F36">
        <w:rPr>
          <w:rFonts w:ascii="Arial Nova Light" w:hAnsi="Arial Nova Light"/>
          <w:sz w:val="22"/>
        </w:rPr>
        <w:t xml:space="preserve"> be reduced</w:t>
      </w:r>
      <w:r w:rsidR="00583D55">
        <w:rPr>
          <w:rFonts w:ascii="Arial Nova Light" w:hAnsi="Arial Nova Light"/>
          <w:sz w:val="22"/>
        </w:rPr>
        <w:t xml:space="preserve"> with a few modifications to the design of the tests.</w:t>
      </w:r>
    </w:p>
    <w:p w14:paraId="343E121E" w14:textId="77777777" w:rsidR="00B525FD" w:rsidRPr="00B525FD" w:rsidRDefault="00B525FD" w:rsidP="0024425F">
      <w:pPr>
        <w:jc w:val="both"/>
      </w:pPr>
    </w:p>
    <w:p w14:paraId="1F67111E" w14:textId="6FF402B8" w:rsidR="00B525FD" w:rsidRDefault="0043321D" w:rsidP="0024425F">
      <w:pPr>
        <w:pStyle w:val="Heading3"/>
        <w:jc w:val="both"/>
        <w:rPr>
          <w:rFonts w:ascii="Arial Nova" w:hAnsi="Arial Nova"/>
          <w:sz w:val="32"/>
          <w:szCs w:val="32"/>
        </w:rPr>
      </w:pPr>
      <w:bookmarkStart w:id="14" w:name="_Toc18442820"/>
      <w:r>
        <w:rPr>
          <w:rFonts w:ascii="Arial Nova" w:hAnsi="Arial Nova"/>
          <w:sz w:val="32"/>
          <w:szCs w:val="32"/>
        </w:rPr>
        <w:t>Efficiency of the Allocation Algorithms</w:t>
      </w:r>
      <w:bookmarkEnd w:id="14"/>
    </w:p>
    <w:p w14:paraId="7DE04294" w14:textId="77777777" w:rsidR="00B525FD" w:rsidRDefault="00B525FD" w:rsidP="0024425F">
      <w:pPr>
        <w:pStyle w:val="Content"/>
        <w:jc w:val="both"/>
        <w:rPr>
          <w:rFonts w:ascii="Arial Nova Light" w:hAnsi="Arial Nova Light"/>
          <w:sz w:val="22"/>
        </w:rPr>
      </w:pPr>
    </w:p>
    <w:p w14:paraId="48C7FA99" w14:textId="77777777" w:rsidR="00BD648C" w:rsidRDefault="008264DB" w:rsidP="0024425F">
      <w:pPr>
        <w:pStyle w:val="Content"/>
        <w:jc w:val="both"/>
        <w:rPr>
          <w:rFonts w:ascii="Arial Nova Light" w:hAnsi="Arial Nova Light"/>
          <w:sz w:val="22"/>
        </w:rPr>
      </w:pPr>
      <w:bookmarkStart w:id="15" w:name="_Hlk18318528"/>
      <w:r>
        <w:rPr>
          <w:rFonts w:ascii="Arial Nova Light" w:hAnsi="Arial Nova Light"/>
          <w:sz w:val="22"/>
        </w:rPr>
        <w:t>In c</w:t>
      </w:r>
      <w:r w:rsidR="00B525FD">
        <w:rPr>
          <w:rFonts w:ascii="Arial Nova Light" w:hAnsi="Arial Nova Light"/>
          <w:sz w:val="22"/>
        </w:rPr>
        <w:t xml:space="preserve">omparing </w:t>
      </w:r>
      <w:r w:rsidR="00583D55">
        <w:rPr>
          <w:rFonts w:ascii="Arial Nova Light" w:hAnsi="Arial Nova Light"/>
          <w:sz w:val="22"/>
        </w:rPr>
        <w:t xml:space="preserve">the graphs produced across all test sets, </w:t>
      </w:r>
      <w:r w:rsidR="00647CB0">
        <w:rPr>
          <w:rFonts w:ascii="Arial Nova Light" w:hAnsi="Arial Nova Light"/>
          <w:sz w:val="22"/>
        </w:rPr>
        <w:t xml:space="preserve">it </w:t>
      </w:r>
      <w:r>
        <w:rPr>
          <w:rFonts w:ascii="Arial Nova Light" w:hAnsi="Arial Nova Light"/>
          <w:sz w:val="22"/>
        </w:rPr>
        <w:t>becomes</w:t>
      </w:r>
      <w:r w:rsidR="00647CB0">
        <w:rPr>
          <w:rFonts w:ascii="Arial Nova Light" w:hAnsi="Arial Nova Light"/>
          <w:sz w:val="22"/>
        </w:rPr>
        <w:t xml:space="preserve"> evident that </w:t>
      </w:r>
      <w:r w:rsidR="00583D55">
        <w:rPr>
          <w:rFonts w:ascii="Arial Nova Light" w:hAnsi="Arial Nova Light"/>
          <w:sz w:val="22"/>
        </w:rPr>
        <w:t>a</w:t>
      </w:r>
      <w:r w:rsidR="004B5109">
        <w:rPr>
          <w:rFonts w:ascii="Arial Nova Light" w:hAnsi="Arial Nova Light"/>
          <w:sz w:val="22"/>
        </w:rPr>
        <w:t xml:space="preserve"> similar</w:t>
      </w:r>
      <w:r w:rsidR="00583D55">
        <w:rPr>
          <w:rFonts w:ascii="Arial Nova Light" w:hAnsi="Arial Nova Light"/>
          <w:sz w:val="22"/>
        </w:rPr>
        <w:t xml:space="preserve"> pattern</w:t>
      </w:r>
      <w:r>
        <w:rPr>
          <w:rFonts w:ascii="Arial Nova Light" w:hAnsi="Arial Nova Light"/>
          <w:sz w:val="22"/>
        </w:rPr>
        <w:t xml:space="preserve"> of RSS increase per time</w:t>
      </w:r>
      <w:r w:rsidR="00583D55">
        <w:rPr>
          <w:rFonts w:ascii="Arial Nova Light" w:hAnsi="Arial Nova Light"/>
          <w:sz w:val="22"/>
        </w:rPr>
        <w:t xml:space="preserve"> can be observed </w:t>
      </w:r>
      <w:r w:rsidR="00647CB0">
        <w:rPr>
          <w:rFonts w:ascii="Arial Nova Light" w:hAnsi="Arial Nova Light"/>
          <w:sz w:val="22"/>
        </w:rPr>
        <w:t>for sets</w:t>
      </w:r>
      <w:r w:rsidR="00E65E03">
        <w:rPr>
          <w:rFonts w:ascii="Arial Nova Light" w:hAnsi="Arial Nova Light"/>
          <w:sz w:val="22"/>
        </w:rPr>
        <w:t xml:space="preserve"> </w:t>
      </w:r>
      <w:r>
        <w:rPr>
          <w:rFonts w:ascii="Arial Nova Light" w:hAnsi="Arial Nova Light"/>
          <w:sz w:val="22"/>
        </w:rPr>
        <w:t xml:space="preserve">under the same load capacity. </w:t>
      </w:r>
      <w:r w:rsidR="00BA115E">
        <w:rPr>
          <w:rFonts w:ascii="Arial Nova Light" w:hAnsi="Arial Nova Light"/>
          <w:sz w:val="22"/>
        </w:rPr>
        <w:t xml:space="preserve">When comparing test sets </w:t>
      </w:r>
      <w:r w:rsidR="006461C7">
        <w:rPr>
          <w:rFonts w:ascii="Arial Nova Light" w:hAnsi="Arial Nova Light"/>
          <w:sz w:val="22"/>
        </w:rPr>
        <w:t xml:space="preserve">under a different allocation capacity, the RSS increase patterns differentiate. </w:t>
      </w:r>
    </w:p>
    <w:p w14:paraId="1538B60A" w14:textId="77777777" w:rsidR="00BD648C" w:rsidRDefault="00BD648C" w:rsidP="0024425F">
      <w:pPr>
        <w:pStyle w:val="Content"/>
        <w:jc w:val="both"/>
        <w:rPr>
          <w:rFonts w:ascii="Arial Nova Light" w:hAnsi="Arial Nova Light"/>
          <w:sz w:val="22"/>
        </w:rPr>
      </w:pPr>
    </w:p>
    <w:p w14:paraId="50F54E33" w14:textId="77777777" w:rsidR="00966145" w:rsidRDefault="006461C7" w:rsidP="0024425F">
      <w:pPr>
        <w:pStyle w:val="Content"/>
        <w:jc w:val="both"/>
        <w:rPr>
          <w:rFonts w:ascii="Arial Nova Light" w:hAnsi="Arial Nova Light"/>
          <w:sz w:val="22"/>
        </w:rPr>
      </w:pPr>
      <w:r>
        <w:rPr>
          <w:rFonts w:ascii="Arial Nova Light" w:hAnsi="Arial Nova Light"/>
          <w:sz w:val="22"/>
        </w:rPr>
        <w:lastRenderedPageBreak/>
        <w:t xml:space="preserve">For instance, </w:t>
      </w:r>
      <w:r>
        <w:rPr>
          <w:rFonts w:ascii="Arial Nova Light" w:hAnsi="Arial Nova Light"/>
          <w:b/>
          <w:bCs/>
          <w:i/>
          <w:iCs/>
          <w:sz w:val="22"/>
        </w:rPr>
        <w:t xml:space="preserve">Set 8 </w:t>
      </w:r>
      <w:r>
        <w:rPr>
          <w:rFonts w:ascii="Arial Nova Light" w:hAnsi="Arial Nova Light"/>
          <w:sz w:val="22"/>
        </w:rPr>
        <w:t xml:space="preserve">and </w:t>
      </w:r>
      <w:r>
        <w:rPr>
          <w:rFonts w:ascii="Arial Nova Light" w:hAnsi="Arial Nova Light"/>
          <w:b/>
          <w:bCs/>
          <w:i/>
          <w:iCs/>
          <w:sz w:val="22"/>
        </w:rPr>
        <w:t xml:space="preserve">Set 9 </w:t>
      </w:r>
      <w:r>
        <w:rPr>
          <w:rFonts w:ascii="Arial Nova Light" w:hAnsi="Arial Nova Light"/>
          <w:sz w:val="22"/>
        </w:rPr>
        <w:t>follow a reasonably homogenous trend of RSS growth against time as both sets reach a maximum threshold of around 2132 – 2136 KB</w:t>
      </w:r>
      <w:r w:rsidR="00DB1480">
        <w:rPr>
          <w:rFonts w:ascii="Arial Nova Light" w:hAnsi="Arial Nova Light"/>
          <w:sz w:val="22"/>
        </w:rPr>
        <w:t xml:space="preserve"> and time of 388 ms and 411 ms respectively</w:t>
      </w:r>
      <w:r>
        <w:rPr>
          <w:rFonts w:ascii="Arial Nova Light" w:hAnsi="Arial Nova Light"/>
          <w:sz w:val="22"/>
        </w:rPr>
        <w:t xml:space="preserve"> to run the process at a </w:t>
      </w:r>
      <w:r w:rsidR="00952569">
        <w:rPr>
          <w:rFonts w:ascii="Arial Nova Light" w:hAnsi="Arial Nova Light"/>
          <w:i/>
          <w:iCs/>
          <w:sz w:val="22"/>
        </w:rPr>
        <w:t>Low Load capacity</w:t>
      </w:r>
      <w:r>
        <w:rPr>
          <w:rFonts w:ascii="Arial Nova Light" w:hAnsi="Arial Nova Light"/>
          <w:sz w:val="22"/>
        </w:rPr>
        <w:t xml:space="preserve">. </w:t>
      </w:r>
    </w:p>
    <w:p w14:paraId="58E6F207" w14:textId="77777777" w:rsidR="00966145" w:rsidRDefault="00966145" w:rsidP="0024425F">
      <w:pPr>
        <w:pStyle w:val="Content"/>
        <w:jc w:val="both"/>
        <w:rPr>
          <w:rFonts w:ascii="Arial Nova Light" w:hAnsi="Arial Nova Light"/>
          <w:sz w:val="22"/>
        </w:rPr>
      </w:pPr>
    </w:p>
    <w:p w14:paraId="4D483BC4" w14:textId="77777777" w:rsidR="009E2DC9" w:rsidRDefault="006461C7" w:rsidP="0024425F">
      <w:pPr>
        <w:pStyle w:val="Content"/>
        <w:jc w:val="both"/>
        <w:rPr>
          <w:rFonts w:ascii="Arial Nova Light" w:hAnsi="Arial Nova Light"/>
          <w:b/>
          <w:bCs/>
          <w:i/>
          <w:iCs/>
          <w:sz w:val="22"/>
          <w:szCs w:val="18"/>
        </w:rPr>
      </w:pPr>
      <w:r>
        <w:rPr>
          <w:rFonts w:ascii="Arial Nova Light" w:hAnsi="Arial Nova Light"/>
          <w:sz w:val="22"/>
        </w:rPr>
        <w:t xml:space="preserve">This is in contrast to </w:t>
      </w:r>
      <w:r w:rsidR="00BD648C">
        <w:rPr>
          <w:rFonts w:ascii="Arial Nova Light" w:hAnsi="Arial Nova Light"/>
          <w:b/>
          <w:bCs/>
          <w:i/>
          <w:iCs/>
          <w:sz w:val="22"/>
        </w:rPr>
        <w:t xml:space="preserve">Set 2 </w:t>
      </w:r>
      <w:r w:rsidR="00BD648C">
        <w:rPr>
          <w:rFonts w:ascii="Arial Nova Light" w:hAnsi="Arial Nova Light"/>
          <w:sz w:val="22"/>
        </w:rPr>
        <w:t xml:space="preserve">running at a </w:t>
      </w:r>
      <w:r w:rsidR="00BD648C">
        <w:rPr>
          <w:rFonts w:ascii="Arial Nova Light" w:hAnsi="Arial Nova Light"/>
          <w:i/>
          <w:iCs/>
          <w:sz w:val="22"/>
        </w:rPr>
        <w:t xml:space="preserve">High Load capacity </w:t>
      </w:r>
      <w:r w:rsidR="00BD648C">
        <w:rPr>
          <w:rFonts w:ascii="Arial Nova Light" w:hAnsi="Arial Nova Light"/>
          <w:sz w:val="22"/>
        </w:rPr>
        <w:t xml:space="preserve">and reaching a maximum RSS of </w:t>
      </w:r>
      <w:r w:rsidR="00BD648C" w:rsidRPr="00BD648C">
        <w:rPr>
          <w:rFonts w:ascii="Arial Nova Light" w:hAnsi="Arial Nova Light"/>
          <w:sz w:val="22"/>
          <w:szCs w:val="18"/>
        </w:rPr>
        <w:t>8408 K</w:t>
      </w:r>
      <w:r w:rsidR="00A45C2A">
        <w:rPr>
          <w:rFonts w:ascii="Arial Nova Light" w:hAnsi="Arial Nova Light"/>
          <w:sz w:val="22"/>
          <w:szCs w:val="18"/>
        </w:rPr>
        <w:t xml:space="preserve">B, </w:t>
      </w:r>
      <w:r w:rsidR="00DB1480">
        <w:rPr>
          <w:rFonts w:ascii="Arial Nova Light" w:hAnsi="Arial Nova Light"/>
          <w:sz w:val="22"/>
          <w:szCs w:val="18"/>
        </w:rPr>
        <w:t xml:space="preserve">spanning a </w:t>
      </w:r>
      <w:r w:rsidR="00A45C2A">
        <w:rPr>
          <w:rFonts w:ascii="Arial Nova Light" w:hAnsi="Arial Nova Light"/>
          <w:sz w:val="22"/>
          <w:szCs w:val="18"/>
        </w:rPr>
        <w:t>time</w:t>
      </w:r>
      <w:r w:rsidR="00DB1480">
        <w:rPr>
          <w:rFonts w:ascii="Arial Nova Light" w:hAnsi="Arial Nova Light"/>
          <w:sz w:val="22"/>
          <w:szCs w:val="18"/>
        </w:rPr>
        <w:t xml:space="preserve"> of </w:t>
      </w:r>
      <w:r w:rsidR="00DB1480" w:rsidRPr="00DB1480">
        <w:rPr>
          <w:rFonts w:ascii="Arial Nova Light" w:hAnsi="Arial Nova Light"/>
          <w:sz w:val="22"/>
          <w:szCs w:val="18"/>
        </w:rPr>
        <w:t>20146 ms</w:t>
      </w:r>
      <w:r w:rsidR="00BD648C">
        <w:rPr>
          <w:rFonts w:ascii="Arial Nova Light" w:hAnsi="Arial Nova Light"/>
          <w:sz w:val="22"/>
          <w:szCs w:val="18"/>
        </w:rPr>
        <w:t>.</w:t>
      </w:r>
      <w:r w:rsidR="001A7D7C">
        <w:rPr>
          <w:rFonts w:ascii="Arial Nova Light" w:hAnsi="Arial Nova Light"/>
          <w:sz w:val="22"/>
          <w:szCs w:val="18"/>
        </w:rPr>
        <w:t xml:space="preserve"> </w:t>
      </w:r>
      <w:r w:rsidR="00DB1480">
        <w:rPr>
          <w:rFonts w:ascii="Arial Nova Light" w:hAnsi="Arial Nova Light"/>
          <w:sz w:val="22"/>
          <w:szCs w:val="18"/>
        </w:rPr>
        <w:t xml:space="preserve">It is thus reasonable to affirm that the number of allocations tasked to the memory allocator will </w:t>
      </w:r>
      <w:r w:rsidR="00A45C2A">
        <w:rPr>
          <w:rFonts w:ascii="Arial Nova Light" w:hAnsi="Arial Nova Light"/>
          <w:sz w:val="22"/>
          <w:szCs w:val="18"/>
        </w:rPr>
        <w:t>indeed affect</w:t>
      </w:r>
      <w:r w:rsidR="00DB1480">
        <w:rPr>
          <w:rFonts w:ascii="Arial Nova Light" w:hAnsi="Arial Nova Light"/>
          <w:sz w:val="22"/>
          <w:szCs w:val="18"/>
        </w:rPr>
        <w:t xml:space="preserve"> its overall performance.</w:t>
      </w:r>
      <w:r w:rsidR="00A45C2A">
        <w:rPr>
          <w:rFonts w:ascii="Arial Nova Light" w:hAnsi="Arial Nova Light"/>
          <w:sz w:val="22"/>
          <w:szCs w:val="18"/>
        </w:rPr>
        <w:t xml:space="preserve"> </w:t>
      </w:r>
      <w:r w:rsidR="00A45C2A" w:rsidRPr="00966145">
        <w:rPr>
          <w:rFonts w:ascii="Arial Nova Light" w:hAnsi="Arial Nova Light"/>
          <w:b/>
          <w:bCs/>
          <w:i/>
          <w:iCs/>
          <w:sz w:val="22"/>
          <w:szCs w:val="18"/>
        </w:rPr>
        <w:t>That is; as the number of allocations increases, the perfor</w:t>
      </w:r>
      <w:r w:rsidR="00966145" w:rsidRPr="00966145">
        <w:rPr>
          <w:rFonts w:ascii="Arial Nova Light" w:hAnsi="Arial Nova Light"/>
          <w:b/>
          <w:bCs/>
          <w:i/>
          <w:iCs/>
          <w:sz w:val="22"/>
          <w:szCs w:val="18"/>
        </w:rPr>
        <w:t>mance of the memory allocator decreases.</w:t>
      </w:r>
      <w:r w:rsidR="006A672E">
        <w:rPr>
          <w:rFonts w:ascii="Arial Nova Light" w:hAnsi="Arial Nova Light"/>
          <w:b/>
          <w:bCs/>
          <w:i/>
          <w:iCs/>
          <w:sz w:val="22"/>
          <w:szCs w:val="18"/>
        </w:rPr>
        <w:t xml:space="preserve"> </w:t>
      </w:r>
    </w:p>
    <w:p w14:paraId="460929AF" w14:textId="77777777" w:rsidR="009E2DC9" w:rsidRDefault="009E2DC9" w:rsidP="0024425F">
      <w:pPr>
        <w:pStyle w:val="Content"/>
        <w:jc w:val="both"/>
        <w:rPr>
          <w:rFonts w:ascii="Arial Nova Light" w:hAnsi="Arial Nova Light"/>
          <w:b/>
          <w:bCs/>
          <w:i/>
          <w:iCs/>
          <w:sz w:val="22"/>
          <w:szCs w:val="18"/>
        </w:rPr>
      </w:pPr>
    </w:p>
    <w:p w14:paraId="3A5BB42C" w14:textId="77777777" w:rsidR="00247053" w:rsidRDefault="006A672E" w:rsidP="00247053">
      <w:pPr>
        <w:pStyle w:val="Content"/>
        <w:jc w:val="both"/>
        <w:rPr>
          <w:rFonts w:ascii="Arial Nova Light" w:hAnsi="Arial Nova Light"/>
          <w:sz w:val="22"/>
        </w:rPr>
      </w:pPr>
      <w:r>
        <w:rPr>
          <w:rFonts w:ascii="Arial Nova Light" w:hAnsi="Arial Nova Light"/>
          <w:sz w:val="22"/>
          <w:szCs w:val="18"/>
        </w:rPr>
        <w:t xml:space="preserve">Conceptually, this adheres to the underlying data structure of the linked list in the memory allocator’s implementation. Traversing through the linked list requires </w:t>
      </w:r>
      <w:r w:rsidR="0014500E">
        <w:rPr>
          <w:rFonts w:ascii="Arial Nova Light" w:hAnsi="Arial Nova Light"/>
          <w:sz w:val="22"/>
          <w:szCs w:val="18"/>
        </w:rPr>
        <w:t>linear</w:t>
      </w:r>
      <w:r>
        <w:rPr>
          <w:rFonts w:ascii="Arial Nova Light" w:hAnsi="Arial Nova Light"/>
          <w:sz w:val="22"/>
          <w:szCs w:val="18"/>
        </w:rPr>
        <w:t xml:space="preserve"> time of </w:t>
      </w:r>
      <w:r w:rsidRPr="004858DB">
        <w:rPr>
          <w:rFonts w:ascii="Arial Nova Light" w:hAnsi="Arial Nova Light"/>
          <w:b/>
          <w:bCs/>
          <w:i/>
          <w:iCs/>
          <w:sz w:val="22"/>
          <w:szCs w:val="18"/>
        </w:rPr>
        <w:t>O(n)</w:t>
      </w:r>
      <w:r w:rsidRPr="006A672E">
        <w:rPr>
          <w:rFonts w:ascii="Arial Nova Light" w:hAnsi="Arial Nova Light"/>
          <w:i/>
          <w:iCs/>
          <w:sz w:val="22"/>
          <w:szCs w:val="18"/>
        </w:rPr>
        <w:t xml:space="preserve"> </w:t>
      </w:r>
      <w:r>
        <w:rPr>
          <w:rFonts w:ascii="Arial Nova Light" w:hAnsi="Arial Nova Light"/>
          <w:sz w:val="22"/>
          <w:szCs w:val="18"/>
        </w:rPr>
        <w:t xml:space="preserve">complexity </w:t>
      </w:r>
      <w:r w:rsidR="009E2DC9">
        <w:rPr>
          <w:rFonts w:ascii="Arial Nova Light" w:hAnsi="Arial Nova Light"/>
          <w:sz w:val="22"/>
          <w:szCs w:val="18"/>
        </w:rPr>
        <w:t>and this exacerbates as the lists grow in size. When a call is made to search the deallocated list for a target block containing either the largest or smallest available size</w:t>
      </w:r>
      <w:r w:rsidR="002B4FEF">
        <w:rPr>
          <w:rFonts w:ascii="Arial Nova Light" w:hAnsi="Arial Nova Light"/>
          <w:sz w:val="22"/>
          <w:szCs w:val="18"/>
        </w:rPr>
        <w:t>;</w:t>
      </w:r>
      <w:r w:rsidR="009E2DC9">
        <w:rPr>
          <w:rFonts w:ascii="Arial Nova Light" w:hAnsi="Arial Nova Light"/>
          <w:sz w:val="22"/>
          <w:szCs w:val="18"/>
        </w:rPr>
        <w:t xml:space="preserve"> the operation</w:t>
      </w:r>
      <w:r w:rsidR="0014500E">
        <w:rPr>
          <w:rFonts w:ascii="Arial Nova Light" w:hAnsi="Arial Nova Light"/>
          <w:sz w:val="22"/>
          <w:szCs w:val="18"/>
        </w:rPr>
        <w:t xml:space="preserve"> of</w:t>
      </w:r>
      <w:r w:rsidR="009E2DC9">
        <w:rPr>
          <w:rFonts w:ascii="Arial Nova Light" w:hAnsi="Arial Nova Light"/>
          <w:sz w:val="22"/>
          <w:szCs w:val="18"/>
        </w:rPr>
        <w:t xml:space="preserve"> </w:t>
      </w:r>
      <w:r w:rsidR="0014500E">
        <w:rPr>
          <w:rFonts w:ascii="Arial Nova Light" w:hAnsi="Arial Nova Light"/>
          <w:sz w:val="22"/>
          <w:szCs w:val="18"/>
        </w:rPr>
        <w:t xml:space="preserve">comparing </w:t>
      </w:r>
      <w:r w:rsidR="009E2DC9">
        <w:rPr>
          <w:rFonts w:ascii="Arial Nova Light" w:hAnsi="Arial Nova Light"/>
          <w:sz w:val="22"/>
          <w:szCs w:val="18"/>
        </w:rPr>
        <w:t xml:space="preserve">values </w:t>
      </w:r>
      <w:r w:rsidR="000E5B41">
        <w:rPr>
          <w:rFonts w:ascii="Arial Nova Light" w:hAnsi="Arial Nova Light"/>
          <w:sz w:val="22"/>
          <w:szCs w:val="18"/>
        </w:rPr>
        <w:t xml:space="preserve">stored </w:t>
      </w:r>
      <w:r w:rsidR="009E2DC9">
        <w:rPr>
          <w:rFonts w:ascii="Arial Nova Light" w:hAnsi="Arial Nova Light"/>
          <w:sz w:val="22"/>
          <w:szCs w:val="18"/>
        </w:rPr>
        <w:t xml:space="preserve">in these blocks incur greater time than finding the very first suitable block </w:t>
      </w:r>
      <w:r w:rsidR="002B4FEF">
        <w:rPr>
          <w:rFonts w:ascii="Arial Nova Light" w:hAnsi="Arial Nova Light"/>
          <w:sz w:val="22"/>
          <w:szCs w:val="18"/>
        </w:rPr>
        <w:t xml:space="preserve">as would occur </w:t>
      </w:r>
      <w:r w:rsidR="009E2DC9">
        <w:rPr>
          <w:rFonts w:ascii="Arial Nova Light" w:hAnsi="Arial Nova Light"/>
          <w:sz w:val="22"/>
          <w:szCs w:val="18"/>
        </w:rPr>
        <w:t xml:space="preserve">in the </w:t>
      </w:r>
      <w:r w:rsidR="009E2DC9" w:rsidRPr="009E2DC9">
        <w:rPr>
          <w:rFonts w:ascii="Arial Nova Light" w:hAnsi="Arial Nova Light"/>
          <w:i/>
          <w:iCs/>
          <w:color w:val="514DAA" w:themeColor="accent2" w:themeShade="BF"/>
          <w:sz w:val="22"/>
          <w:szCs w:val="18"/>
        </w:rPr>
        <w:t xml:space="preserve">First Fit </w:t>
      </w:r>
      <w:r w:rsidR="009E2DC9">
        <w:rPr>
          <w:rFonts w:ascii="Arial Nova Light" w:hAnsi="Arial Nova Light"/>
          <w:sz w:val="22"/>
          <w:szCs w:val="18"/>
        </w:rPr>
        <w:t>approach.</w:t>
      </w:r>
      <w:r w:rsidR="00247053" w:rsidRPr="00247053">
        <w:rPr>
          <w:rFonts w:ascii="Arial Nova Light" w:hAnsi="Arial Nova Light"/>
          <w:sz w:val="22"/>
        </w:rPr>
        <w:t xml:space="preserve"> </w:t>
      </w:r>
    </w:p>
    <w:p w14:paraId="238B2C7C" w14:textId="77777777" w:rsidR="00247053" w:rsidRDefault="00247053" w:rsidP="00247053">
      <w:pPr>
        <w:pStyle w:val="Content"/>
        <w:jc w:val="both"/>
        <w:rPr>
          <w:rFonts w:ascii="Arial Nova Light" w:hAnsi="Arial Nova Light"/>
          <w:sz w:val="22"/>
        </w:rPr>
      </w:pPr>
    </w:p>
    <w:p w14:paraId="12336093" w14:textId="36256C52" w:rsidR="00247053" w:rsidRDefault="00247053" w:rsidP="00247053">
      <w:pPr>
        <w:pStyle w:val="Content"/>
        <w:jc w:val="both"/>
        <w:rPr>
          <w:rFonts w:ascii="Arial Nova Light" w:hAnsi="Arial Nova Light"/>
          <w:sz w:val="22"/>
        </w:rPr>
      </w:pPr>
      <w:r>
        <w:rPr>
          <w:rFonts w:ascii="Arial Nova Light" w:hAnsi="Arial Nova Light"/>
          <w:sz w:val="22"/>
        </w:rPr>
        <w:t xml:space="preserve">Deallocation is </w:t>
      </w:r>
      <w:r w:rsidR="00D74C50">
        <w:rPr>
          <w:rFonts w:ascii="Arial Nova Light" w:hAnsi="Arial Nova Light"/>
          <w:sz w:val="22"/>
        </w:rPr>
        <w:t xml:space="preserve">also </w:t>
      </w:r>
      <w:r>
        <w:rPr>
          <w:rFonts w:ascii="Arial Nova Light" w:hAnsi="Arial Nova Light"/>
          <w:sz w:val="22"/>
        </w:rPr>
        <w:t xml:space="preserve">achieved with linear time of </w:t>
      </w:r>
      <w:r w:rsidRPr="004858DB">
        <w:rPr>
          <w:rFonts w:ascii="Arial Nova Light" w:hAnsi="Arial Nova Light"/>
          <w:b/>
          <w:bCs/>
          <w:i/>
          <w:iCs/>
          <w:sz w:val="22"/>
        </w:rPr>
        <w:t xml:space="preserve">O(n) </w:t>
      </w:r>
      <w:r>
        <w:rPr>
          <w:rFonts w:ascii="Arial Nova Light" w:hAnsi="Arial Nova Light"/>
          <w:sz w:val="22"/>
        </w:rPr>
        <w:t>complexity to search the list for the requested memory address</w:t>
      </w:r>
      <w:r w:rsidR="00B05F40">
        <w:rPr>
          <w:rFonts w:ascii="Arial Nova Light" w:hAnsi="Arial Nova Light"/>
          <w:sz w:val="22"/>
        </w:rPr>
        <w:t xml:space="preserve">. The results indicate that deallocation completes within 1 millisecond of the test’s completion which is a significantly lower time compared to allocation. However, this is due to additional operations occurring during memory allocation which includes block construction, splitting and searching for the most suitable block in the approach used. </w:t>
      </w:r>
    </w:p>
    <w:p w14:paraId="1FDC6A34" w14:textId="02E0B5DF" w:rsidR="00BA115E" w:rsidRPr="009E2DC9" w:rsidRDefault="00BA115E" w:rsidP="0024425F">
      <w:pPr>
        <w:pStyle w:val="Content"/>
        <w:jc w:val="both"/>
        <w:rPr>
          <w:rFonts w:ascii="Arial Nova Light" w:hAnsi="Arial Nova Light"/>
          <w:sz w:val="22"/>
          <w:szCs w:val="18"/>
        </w:rPr>
      </w:pPr>
    </w:p>
    <w:tbl>
      <w:tblPr>
        <w:tblW w:w="9999" w:type="dxa"/>
        <w:tblInd w:w="40" w:type="dxa"/>
        <w:tblCellMar>
          <w:left w:w="0" w:type="dxa"/>
          <w:right w:w="0" w:type="dxa"/>
        </w:tblCellMar>
        <w:tblLook w:val="0000" w:firstRow="0" w:lastRow="0" w:firstColumn="0" w:lastColumn="0" w:noHBand="0" w:noVBand="0"/>
      </w:tblPr>
      <w:tblGrid>
        <w:gridCol w:w="9999"/>
      </w:tblGrid>
      <w:tr w:rsidR="0099770E" w:rsidRPr="0099770E" w14:paraId="764E19FD" w14:textId="77777777" w:rsidTr="0099770E">
        <w:trPr>
          <w:trHeight w:val="1899"/>
        </w:trPr>
        <w:tc>
          <w:tcPr>
            <w:tcW w:w="9999" w:type="dxa"/>
            <w:shd w:val="clear" w:color="auto" w:fill="EEE6F3" w:themeFill="accent1" w:themeFillTint="33"/>
            <w:vAlign w:val="center"/>
          </w:tcPr>
          <w:p w14:paraId="04456C08" w14:textId="77777777" w:rsidR="0099770E" w:rsidRPr="0099770E" w:rsidRDefault="0099770E" w:rsidP="0099770E">
            <w:pPr>
              <w:jc w:val="center"/>
              <w:rPr>
                <w:rFonts w:ascii="Arial Nova" w:hAnsi="Arial Nova"/>
              </w:rPr>
            </w:pPr>
            <w:r w:rsidRPr="0099770E">
              <w:rPr>
                <w:rFonts w:ascii="Arial Nova" w:hAnsi="Arial Nova"/>
                <w:noProof/>
              </w:rPr>
              <mc:AlternateContent>
                <mc:Choice Requires="wps">
                  <w:drawing>
                    <wp:inline distT="0" distB="0" distL="0" distR="0" wp14:anchorId="2D47E9C2" wp14:editId="1A2367AC">
                      <wp:extent cx="6174105" cy="2409825"/>
                      <wp:effectExtent l="0" t="0" r="0" b="0"/>
                      <wp:docPr id="294" name="Text Box 294"/>
                      <wp:cNvGraphicFramePr/>
                      <a:graphic xmlns:a="http://schemas.openxmlformats.org/drawingml/2006/main">
                        <a:graphicData uri="http://schemas.microsoft.com/office/word/2010/wordprocessingShape">
                          <wps:wsp>
                            <wps:cNvSpPr txBox="1"/>
                            <wps:spPr>
                              <a:xfrm>
                                <a:off x="0" y="0"/>
                                <a:ext cx="6174105" cy="2409825"/>
                              </a:xfrm>
                              <a:prstGeom prst="rect">
                                <a:avLst/>
                              </a:prstGeom>
                              <a:noFill/>
                              <a:ln w="6350">
                                <a:noFill/>
                              </a:ln>
                            </wps:spPr>
                            <wps:txbx>
                              <w:txbxContent>
                                <w:p w14:paraId="0FC545F1" w14:textId="77777777" w:rsidR="0045292D" w:rsidRDefault="0045292D" w:rsidP="0099770E">
                                  <w:pPr>
                                    <w:pStyle w:val="Content"/>
                                    <w:jc w:val="both"/>
                                    <w:rPr>
                                      <w:rFonts w:ascii="Arial Nova Light" w:hAnsi="Arial Nova Light"/>
                                      <w:sz w:val="22"/>
                                    </w:rPr>
                                  </w:pPr>
                                  <w:r>
                                    <w:rPr>
                                      <w:rFonts w:ascii="Arial Nova Light" w:hAnsi="Arial Nova Light"/>
                                      <w:sz w:val="22"/>
                                    </w:rPr>
                                    <w:t>Considering the allocation strategies involved, the resulting data obtained across all sets of tests suggest that:</w:t>
                                  </w:r>
                                </w:p>
                                <w:p w14:paraId="1E18F6EF" w14:textId="77777777" w:rsidR="0045292D" w:rsidRDefault="0045292D" w:rsidP="0099770E">
                                  <w:pPr>
                                    <w:pStyle w:val="Content"/>
                                    <w:jc w:val="both"/>
                                    <w:rPr>
                                      <w:rFonts w:ascii="Arial Nova Light" w:hAnsi="Arial Nova Light"/>
                                      <w:sz w:val="22"/>
                                    </w:rPr>
                                  </w:pPr>
                                </w:p>
                                <w:p w14:paraId="3EC5F422" w14:textId="77777777" w:rsidR="0045292D" w:rsidRDefault="0045292D" w:rsidP="0099770E">
                                  <w:pPr>
                                    <w:pStyle w:val="Content"/>
                                    <w:numPr>
                                      <w:ilvl w:val="0"/>
                                      <w:numId w:val="2"/>
                                    </w:numPr>
                                    <w:jc w:val="both"/>
                                    <w:rPr>
                                      <w:rFonts w:ascii="Arial Nova Light" w:hAnsi="Arial Nova Light"/>
                                      <w:sz w:val="22"/>
                                    </w:rPr>
                                  </w:pPr>
                                  <w:r w:rsidRPr="001908A9">
                                    <w:rPr>
                                      <w:rFonts w:ascii="Arial Nova Light" w:hAnsi="Arial Nova Light"/>
                                      <w:color w:val="auto"/>
                                      <w:sz w:val="22"/>
                                    </w:rPr>
                                    <w:t xml:space="preserve">The </w:t>
                                  </w:r>
                                  <w:r w:rsidRPr="001908A9">
                                    <w:rPr>
                                      <w:rFonts w:ascii="Arial Nova Light" w:hAnsi="Arial Nova Light"/>
                                      <w:i/>
                                      <w:iCs/>
                                      <w:color w:val="514DAA" w:themeColor="accent2" w:themeShade="BF"/>
                                      <w:sz w:val="22"/>
                                    </w:rPr>
                                    <w:t>First Fit</w:t>
                                  </w:r>
                                  <w:r w:rsidRPr="001908A9">
                                    <w:rPr>
                                      <w:rFonts w:ascii="Arial Nova Light" w:hAnsi="Arial Nova Light"/>
                                      <w:color w:val="514DAA" w:themeColor="accent2" w:themeShade="BF"/>
                                      <w:sz w:val="22"/>
                                    </w:rPr>
                                    <w:t xml:space="preserve"> </w:t>
                                  </w:r>
                                  <w:r>
                                    <w:rPr>
                                      <w:rFonts w:ascii="Arial Nova Light" w:hAnsi="Arial Nova Light"/>
                                      <w:sz w:val="22"/>
                                    </w:rPr>
                                    <w:t xml:space="preserve">algorithm completes the test with the greatest speed; however consumes a greater amount of memory than the </w:t>
                                  </w:r>
                                  <w:r w:rsidRPr="00F814B5">
                                    <w:rPr>
                                      <w:rFonts w:ascii="Arial Nova Light" w:hAnsi="Arial Nova Light"/>
                                      <w:i/>
                                      <w:iCs/>
                                      <w:color w:val="00B050"/>
                                      <w:sz w:val="22"/>
                                    </w:rPr>
                                    <w:t xml:space="preserve">Best Fit </w:t>
                                  </w:r>
                                  <w:r>
                                    <w:rPr>
                                      <w:rFonts w:ascii="Arial Nova Light" w:hAnsi="Arial Nova Light"/>
                                      <w:sz w:val="22"/>
                                    </w:rPr>
                                    <w:t xml:space="preserve">algorithm, but not as significant as </w:t>
                                  </w:r>
                                  <w:r w:rsidRPr="00230A51">
                                    <w:rPr>
                                      <w:rFonts w:ascii="Arial Nova Light" w:hAnsi="Arial Nova Light"/>
                                      <w:i/>
                                      <w:iCs/>
                                      <w:color w:val="497288" w:themeColor="accent4" w:themeShade="BF"/>
                                      <w:sz w:val="22"/>
                                    </w:rPr>
                                    <w:t>Worst Fit</w:t>
                                  </w:r>
                                  <w:r>
                                    <w:rPr>
                                      <w:rFonts w:ascii="Arial Nova Light" w:hAnsi="Arial Nova Light"/>
                                      <w:i/>
                                      <w:iCs/>
                                      <w:sz w:val="22"/>
                                    </w:rPr>
                                    <w:t>.</w:t>
                                  </w:r>
                                </w:p>
                                <w:p w14:paraId="4B3396DD" w14:textId="77777777" w:rsidR="0045292D" w:rsidRDefault="0045292D" w:rsidP="0099770E">
                                  <w:pPr>
                                    <w:pStyle w:val="Content"/>
                                    <w:ind w:left="720"/>
                                    <w:jc w:val="both"/>
                                    <w:rPr>
                                      <w:rFonts w:ascii="Arial Nova Light" w:hAnsi="Arial Nova Light"/>
                                      <w:sz w:val="22"/>
                                    </w:rPr>
                                  </w:pPr>
                                </w:p>
                                <w:p w14:paraId="152F8650" w14:textId="77777777" w:rsidR="0045292D" w:rsidRDefault="0045292D" w:rsidP="0099770E">
                                  <w:pPr>
                                    <w:pStyle w:val="Content"/>
                                    <w:numPr>
                                      <w:ilvl w:val="0"/>
                                      <w:numId w:val="2"/>
                                    </w:numPr>
                                    <w:jc w:val="both"/>
                                    <w:rPr>
                                      <w:rFonts w:ascii="Arial Nova Light" w:hAnsi="Arial Nova Light"/>
                                      <w:sz w:val="22"/>
                                    </w:rPr>
                                  </w:pPr>
                                  <w:r>
                                    <w:rPr>
                                      <w:rFonts w:ascii="Arial Nova Light" w:hAnsi="Arial Nova Light"/>
                                      <w:sz w:val="22"/>
                                    </w:rPr>
                                    <w:t xml:space="preserve">The </w:t>
                                  </w:r>
                                  <w:r w:rsidRPr="00230A51">
                                    <w:rPr>
                                      <w:rFonts w:ascii="Arial Nova Light" w:hAnsi="Arial Nova Light"/>
                                      <w:i/>
                                      <w:iCs/>
                                      <w:color w:val="00B050"/>
                                      <w:sz w:val="22"/>
                                    </w:rPr>
                                    <w:t xml:space="preserve">Best Fit </w:t>
                                  </w:r>
                                  <w:r>
                                    <w:rPr>
                                      <w:rFonts w:ascii="Arial Nova Light" w:hAnsi="Arial Nova Light"/>
                                      <w:sz w:val="22"/>
                                    </w:rPr>
                                    <w:t xml:space="preserve">algorithm completes the test with a time similar to, but slightly less than the </w:t>
                                  </w:r>
                                  <w:r w:rsidRPr="000154F4">
                                    <w:rPr>
                                      <w:rFonts w:ascii="Arial Nova Light" w:hAnsi="Arial Nova Light"/>
                                      <w:i/>
                                      <w:iCs/>
                                      <w:color w:val="497288" w:themeColor="accent4" w:themeShade="BF"/>
                                      <w:sz w:val="22"/>
                                    </w:rPr>
                                    <w:t xml:space="preserve">Worst Fit </w:t>
                                  </w:r>
                                  <w:r>
                                    <w:rPr>
                                      <w:rFonts w:ascii="Arial Nova Light" w:hAnsi="Arial Nova Light"/>
                                      <w:sz w:val="22"/>
                                    </w:rPr>
                                    <w:t xml:space="preserve">algorithm and significantly greater than the time taken by the </w:t>
                                  </w:r>
                                  <w:r w:rsidRPr="000154F4">
                                    <w:rPr>
                                      <w:rFonts w:ascii="Arial Nova Light" w:hAnsi="Arial Nova Light"/>
                                      <w:i/>
                                      <w:iCs/>
                                      <w:color w:val="514DAA" w:themeColor="accent2" w:themeShade="BF"/>
                                      <w:sz w:val="22"/>
                                    </w:rPr>
                                    <w:t xml:space="preserve">First Fit </w:t>
                                  </w:r>
                                  <w:r>
                                    <w:rPr>
                                      <w:rFonts w:ascii="Arial Nova Light" w:hAnsi="Arial Nova Light"/>
                                      <w:sz w:val="22"/>
                                    </w:rPr>
                                    <w:t xml:space="preserve">algorithm. However, </w:t>
                                  </w:r>
                                  <w:r w:rsidRPr="000154F4">
                                    <w:rPr>
                                      <w:rFonts w:ascii="Arial Nova Light" w:hAnsi="Arial Nova Light"/>
                                      <w:i/>
                                      <w:iCs/>
                                      <w:color w:val="00B050"/>
                                      <w:sz w:val="22"/>
                                    </w:rPr>
                                    <w:t>Best Fit</w:t>
                                  </w:r>
                                  <w:r w:rsidRPr="000154F4">
                                    <w:rPr>
                                      <w:rFonts w:ascii="Arial Nova Light" w:hAnsi="Arial Nova Light"/>
                                      <w:color w:val="00B050"/>
                                      <w:sz w:val="22"/>
                                    </w:rPr>
                                    <w:t xml:space="preserve"> </w:t>
                                  </w:r>
                                  <w:r w:rsidRPr="001D3506">
                                    <w:rPr>
                                      <w:rFonts w:ascii="Arial Nova Light" w:hAnsi="Arial Nova Light"/>
                                      <w:sz w:val="22"/>
                                    </w:rPr>
                                    <w:t>generally</w:t>
                                  </w:r>
                                  <w:r w:rsidRPr="001D3506">
                                    <w:rPr>
                                      <w:rFonts w:ascii="Arial Nova Light" w:hAnsi="Arial Nova Light"/>
                                      <w:color w:val="auto"/>
                                      <w:sz w:val="22"/>
                                    </w:rPr>
                                    <w:t xml:space="preserve"> </w:t>
                                  </w:r>
                                  <w:r>
                                    <w:rPr>
                                      <w:rFonts w:ascii="Arial Nova Light" w:hAnsi="Arial Nova Light"/>
                                      <w:sz w:val="22"/>
                                    </w:rPr>
                                    <w:t>consumes the least memory out of the two other algorithms.</w:t>
                                  </w:r>
                                </w:p>
                                <w:p w14:paraId="5B405F5C" w14:textId="77777777" w:rsidR="0045292D" w:rsidRDefault="0045292D" w:rsidP="0099770E">
                                  <w:pPr>
                                    <w:pStyle w:val="ListParagraph"/>
                                    <w:rPr>
                                      <w:rFonts w:ascii="Arial Nova Light" w:hAnsi="Arial Nova Light"/>
                                      <w:sz w:val="22"/>
                                    </w:rPr>
                                  </w:pPr>
                                </w:p>
                                <w:p w14:paraId="4F974462" w14:textId="77777777" w:rsidR="0045292D" w:rsidRDefault="0045292D" w:rsidP="0099770E">
                                  <w:pPr>
                                    <w:pStyle w:val="Content"/>
                                    <w:numPr>
                                      <w:ilvl w:val="0"/>
                                      <w:numId w:val="2"/>
                                    </w:numPr>
                                    <w:jc w:val="both"/>
                                    <w:rPr>
                                      <w:rFonts w:ascii="Arial Nova Light" w:hAnsi="Arial Nova Light"/>
                                      <w:sz w:val="22"/>
                                    </w:rPr>
                                  </w:pPr>
                                  <w:r>
                                    <w:rPr>
                                      <w:rFonts w:ascii="Arial Nova Light" w:hAnsi="Arial Nova Light"/>
                                      <w:sz w:val="22"/>
                                    </w:rPr>
                                    <w:t xml:space="preserve">The </w:t>
                                  </w:r>
                                  <w:r w:rsidRPr="001D3506">
                                    <w:rPr>
                                      <w:rFonts w:ascii="Arial Nova Light" w:hAnsi="Arial Nova Light"/>
                                      <w:i/>
                                      <w:iCs/>
                                      <w:color w:val="497288" w:themeColor="accent4" w:themeShade="BF"/>
                                      <w:sz w:val="22"/>
                                    </w:rPr>
                                    <w:t xml:space="preserve">Worst Fit </w:t>
                                  </w:r>
                                  <w:r>
                                    <w:rPr>
                                      <w:rFonts w:ascii="Arial Nova Light" w:hAnsi="Arial Nova Light"/>
                                      <w:sz w:val="22"/>
                                    </w:rPr>
                                    <w:t>algorithm requires the longest amount of time to complete the tests across all sets and also incurs the greatest memory usage out of the two other algorithms.</w:t>
                                  </w:r>
                                </w:p>
                                <w:p w14:paraId="14C0304C" w14:textId="77777777" w:rsidR="0045292D" w:rsidRDefault="0045292D" w:rsidP="0099770E">
                                  <w:pPr>
                                    <w:jc w:val="both"/>
                                    <w:rPr>
                                      <w:rFonts w:ascii="Arial Nova" w:hAnsi="Arial Nova"/>
                                      <w:b w:val="0"/>
                                      <w:bCs/>
                                      <w:iCs/>
                                      <w:sz w:val="24"/>
                                      <w:szCs w:val="16"/>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47E9C2" id="Text Box 294" o:spid="_x0000_s1088" type="#_x0000_t202" style="width:486.1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" filled="f" stroked="f" strokeweight=".5pt">
                      <v:textbox>
                        <w:txbxContent>
                          <w:p w14:paraId="0FC545F1" w14:textId="77777777" w:rsidR="0045292D" w:rsidRDefault="0045292D" w:rsidP="0099770E">
                            <w:pPr>
                              <w:pStyle w:val="Content"/>
                              <w:jc w:val="both"/>
                              <w:rPr>
                                <w:rFonts w:ascii="Arial Nova Light" w:hAnsi="Arial Nova Light"/>
                                <w:sz w:val="22"/>
                              </w:rPr>
                            </w:pPr>
                            <w:r>
                              <w:rPr>
                                <w:rFonts w:ascii="Arial Nova Light" w:hAnsi="Arial Nova Light"/>
                                <w:sz w:val="22"/>
                              </w:rPr>
                              <w:t>Considering the allocation strategies involved, the resulting data obtained across all sets of tests suggest that:</w:t>
                            </w:r>
                          </w:p>
                          <w:p w14:paraId="1E18F6EF" w14:textId="77777777" w:rsidR="0045292D" w:rsidRDefault="0045292D" w:rsidP="0099770E">
                            <w:pPr>
                              <w:pStyle w:val="Content"/>
                              <w:jc w:val="both"/>
                              <w:rPr>
                                <w:rFonts w:ascii="Arial Nova Light" w:hAnsi="Arial Nova Light"/>
                                <w:sz w:val="22"/>
                              </w:rPr>
                            </w:pPr>
                          </w:p>
                          <w:p w14:paraId="3EC5F422" w14:textId="77777777" w:rsidR="0045292D" w:rsidRDefault="0045292D" w:rsidP="0099770E">
                            <w:pPr>
                              <w:pStyle w:val="Content"/>
                              <w:numPr>
                                <w:ilvl w:val="0"/>
                                <w:numId w:val="2"/>
                              </w:numPr>
                              <w:jc w:val="both"/>
                              <w:rPr>
                                <w:rFonts w:ascii="Arial Nova Light" w:hAnsi="Arial Nova Light"/>
                                <w:sz w:val="22"/>
                              </w:rPr>
                            </w:pPr>
                            <w:r w:rsidRPr="001908A9">
                              <w:rPr>
                                <w:rFonts w:ascii="Arial Nova Light" w:hAnsi="Arial Nova Light"/>
                                <w:color w:val="auto"/>
                                <w:sz w:val="22"/>
                              </w:rPr>
                              <w:t xml:space="preserve">The </w:t>
                            </w:r>
                            <w:r w:rsidRPr="001908A9">
                              <w:rPr>
                                <w:rFonts w:ascii="Arial Nova Light" w:hAnsi="Arial Nova Light"/>
                                <w:i/>
                                <w:iCs/>
                                <w:color w:val="514DAA" w:themeColor="accent2" w:themeShade="BF"/>
                                <w:sz w:val="22"/>
                              </w:rPr>
                              <w:t>First Fit</w:t>
                            </w:r>
                            <w:r w:rsidRPr="001908A9">
                              <w:rPr>
                                <w:rFonts w:ascii="Arial Nova Light" w:hAnsi="Arial Nova Light"/>
                                <w:color w:val="514DAA" w:themeColor="accent2" w:themeShade="BF"/>
                                <w:sz w:val="22"/>
                              </w:rPr>
                              <w:t xml:space="preserve"> </w:t>
                            </w:r>
                            <w:r>
                              <w:rPr>
                                <w:rFonts w:ascii="Arial Nova Light" w:hAnsi="Arial Nova Light"/>
                                <w:sz w:val="22"/>
                              </w:rPr>
                              <w:t xml:space="preserve">algorithm completes the test with the greatest speed; however consumes a greater amount of memory than the </w:t>
                            </w:r>
                            <w:r w:rsidRPr="00F814B5">
                              <w:rPr>
                                <w:rFonts w:ascii="Arial Nova Light" w:hAnsi="Arial Nova Light"/>
                                <w:i/>
                                <w:iCs/>
                                <w:color w:val="00B050"/>
                                <w:sz w:val="22"/>
                              </w:rPr>
                              <w:t xml:space="preserve">Best Fit </w:t>
                            </w:r>
                            <w:r>
                              <w:rPr>
                                <w:rFonts w:ascii="Arial Nova Light" w:hAnsi="Arial Nova Light"/>
                                <w:sz w:val="22"/>
                              </w:rPr>
                              <w:t xml:space="preserve">algorithm, but not as significant as </w:t>
                            </w:r>
                            <w:r w:rsidRPr="00230A51">
                              <w:rPr>
                                <w:rFonts w:ascii="Arial Nova Light" w:hAnsi="Arial Nova Light"/>
                                <w:i/>
                                <w:iCs/>
                                <w:color w:val="497288" w:themeColor="accent4" w:themeShade="BF"/>
                                <w:sz w:val="22"/>
                              </w:rPr>
                              <w:t>Worst Fit</w:t>
                            </w:r>
                            <w:r>
                              <w:rPr>
                                <w:rFonts w:ascii="Arial Nova Light" w:hAnsi="Arial Nova Light"/>
                                <w:i/>
                                <w:iCs/>
                                <w:sz w:val="22"/>
                              </w:rPr>
                              <w:t>.</w:t>
                            </w:r>
                          </w:p>
                          <w:p w14:paraId="4B3396DD" w14:textId="77777777" w:rsidR="0045292D" w:rsidRDefault="0045292D" w:rsidP="0099770E">
                            <w:pPr>
                              <w:pStyle w:val="Content"/>
                              <w:ind w:left="720"/>
                              <w:jc w:val="both"/>
                              <w:rPr>
                                <w:rFonts w:ascii="Arial Nova Light" w:hAnsi="Arial Nova Light"/>
                                <w:sz w:val="22"/>
                              </w:rPr>
                            </w:pPr>
                          </w:p>
                          <w:p w14:paraId="152F8650" w14:textId="77777777" w:rsidR="0045292D" w:rsidRDefault="0045292D" w:rsidP="0099770E">
                            <w:pPr>
                              <w:pStyle w:val="Content"/>
                              <w:numPr>
                                <w:ilvl w:val="0"/>
                                <w:numId w:val="2"/>
                              </w:numPr>
                              <w:jc w:val="both"/>
                              <w:rPr>
                                <w:rFonts w:ascii="Arial Nova Light" w:hAnsi="Arial Nova Light"/>
                                <w:sz w:val="22"/>
                              </w:rPr>
                            </w:pPr>
                            <w:r>
                              <w:rPr>
                                <w:rFonts w:ascii="Arial Nova Light" w:hAnsi="Arial Nova Light"/>
                                <w:sz w:val="22"/>
                              </w:rPr>
                              <w:t xml:space="preserve">The </w:t>
                            </w:r>
                            <w:r w:rsidRPr="00230A51">
                              <w:rPr>
                                <w:rFonts w:ascii="Arial Nova Light" w:hAnsi="Arial Nova Light"/>
                                <w:i/>
                                <w:iCs/>
                                <w:color w:val="00B050"/>
                                <w:sz w:val="22"/>
                              </w:rPr>
                              <w:t xml:space="preserve">Best Fit </w:t>
                            </w:r>
                            <w:r>
                              <w:rPr>
                                <w:rFonts w:ascii="Arial Nova Light" w:hAnsi="Arial Nova Light"/>
                                <w:sz w:val="22"/>
                              </w:rPr>
                              <w:t xml:space="preserve">algorithm completes the test with a time similar to, but slightly less than the </w:t>
                            </w:r>
                            <w:r w:rsidRPr="000154F4">
                              <w:rPr>
                                <w:rFonts w:ascii="Arial Nova Light" w:hAnsi="Arial Nova Light"/>
                                <w:i/>
                                <w:iCs/>
                                <w:color w:val="497288" w:themeColor="accent4" w:themeShade="BF"/>
                                <w:sz w:val="22"/>
                              </w:rPr>
                              <w:t xml:space="preserve">Worst Fit </w:t>
                            </w:r>
                            <w:r>
                              <w:rPr>
                                <w:rFonts w:ascii="Arial Nova Light" w:hAnsi="Arial Nova Light"/>
                                <w:sz w:val="22"/>
                              </w:rPr>
                              <w:t xml:space="preserve">algorithm and significantly greater than the time taken by the </w:t>
                            </w:r>
                            <w:r w:rsidRPr="000154F4">
                              <w:rPr>
                                <w:rFonts w:ascii="Arial Nova Light" w:hAnsi="Arial Nova Light"/>
                                <w:i/>
                                <w:iCs/>
                                <w:color w:val="514DAA" w:themeColor="accent2" w:themeShade="BF"/>
                                <w:sz w:val="22"/>
                              </w:rPr>
                              <w:t xml:space="preserve">First Fit </w:t>
                            </w:r>
                            <w:r>
                              <w:rPr>
                                <w:rFonts w:ascii="Arial Nova Light" w:hAnsi="Arial Nova Light"/>
                                <w:sz w:val="22"/>
                              </w:rPr>
                              <w:t xml:space="preserve">algorithm. However, </w:t>
                            </w:r>
                            <w:r w:rsidRPr="000154F4">
                              <w:rPr>
                                <w:rFonts w:ascii="Arial Nova Light" w:hAnsi="Arial Nova Light"/>
                                <w:i/>
                                <w:iCs/>
                                <w:color w:val="00B050"/>
                                <w:sz w:val="22"/>
                              </w:rPr>
                              <w:t>Best Fit</w:t>
                            </w:r>
                            <w:r w:rsidRPr="000154F4">
                              <w:rPr>
                                <w:rFonts w:ascii="Arial Nova Light" w:hAnsi="Arial Nova Light"/>
                                <w:color w:val="00B050"/>
                                <w:sz w:val="22"/>
                              </w:rPr>
                              <w:t xml:space="preserve"> </w:t>
                            </w:r>
                            <w:r w:rsidRPr="001D3506">
                              <w:rPr>
                                <w:rFonts w:ascii="Arial Nova Light" w:hAnsi="Arial Nova Light"/>
                                <w:sz w:val="22"/>
                              </w:rPr>
                              <w:t>generally</w:t>
                            </w:r>
                            <w:r w:rsidRPr="001D3506">
                              <w:rPr>
                                <w:rFonts w:ascii="Arial Nova Light" w:hAnsi="Arial Nova Light"/>
                                <w:color w:val="auto"/>
                                <w:sz w:val="22"/>
                              </w:rPr>
                              <w:t xml:space="preserve"> </w:t>
                            </w:r>
                            <w:r>
                              <w:rPr>
                                <w:rFonts w:ascii="Arial Nova Light" w:hAnsi="Arial Nova Light"/>
                                <w:sz w:val="22"/>
                              </w:rPr>
                              <w:t>consumes the least memory out of the two other algorithms.</w:t>
                            </w:r>
                          </w:p>
                          <w:p w14:paraId="5B405F5C" w14:textId="77777777" w:rsidR="0045292D" w:rsidRDefault="0045292D" w:rsidP="0099770E">
                            <w:pPr>
                              <w:pStyle w:val="ListParagraph"/>
                              <w:rPr>
                                <w:rFonts w:ascii="Arial Nova Light" w:hAnsi="Arial Nova Light"/>
                                <w:sz w:val="22"/>
                              </w:rPr>
                            </w:pPr>
                          </w:p>
                          <w:p w14:paraId="4F974462" w14:textId="77777777" w:rsidR="0045292D" w:rsidRDefault="0045292D" w:rsidP="0099770E">
                            <w:pPr>
                              <w:pStyle w:val="Content"/>
                              <w:numPr>
                                <w:ilvl w:val="0"/>
                                <w:numId w:val="2"/>
                              </w:numPr>
                              <w:jc w:val="both"/>
                              <w:rPr>
                                <w:rFonts w:ascii="Arial Nova Light" w:hAnsi="Arial Nova Light"/>
                                <w:sz w:val="22"/>
                              </w:rPr>
                            </w:pPr>
                            <w:r>
                              <w:rPr>
                                <w:rFonts w:ascii="Arial Nova Light" w:hAnsi="Arial Nova Light"/>
                                <w:sz w:val="22"/>
                              </w:rPr>
                              <w:t xml:space="preserve">The </w:t>
                            </w:r>
                            <w:r w:rsidRPr="001D3506">
                              <w:rPr>
                                <w:rFonts w:ascii="Arial Nova Light" w:hAnsi="Arial Nova Light"/>
                                <w:i/>
                                <w:iCs/>
                                <w:color w:val="497288" w:themeColor="accent4" w:themeShade="BF"/>
                                <w:sz w:val="22"/>
                              </w:rPr>
                              <w:t xml:space="preserve">Worst Fit </w:t>
                            </w:r>
                            <w:r>
                              <w:rPr>
                                <w:rFonts w:ascii="Arial Nova Light" w:hAnsi="Arial Nova Light"/>
                                <w:sz w:val="22"/>
                              </w:rPr>
                              <w:t>algorithm requires the longest amount of time to complete the tests across all sets and also incurs the greatest memory usage out of the two other algorithms.</w:t>
                            </w:r>
                          </w:p>
                          <w:p w14:paraId="14C0304C" w14:textId="77777777" w:rsidR="0045292D" w:rsidRDefault="0045292D" w:rsidP="0099770E">
                            <w:pPr>
                              <w:jc w:val="both"/>
                              <w:rPr>
                                <w:rFonts w:ascii="Arial Nova" w:hAnsi="Arial Nova"/>
                                <w:b w:val="0"/>
                                <w:bCs/>
                                <w:iCs/>
                                <w:sz w:val="24"/>
                                <w:szCs w:val="16"/>
                                <w:lang w:val="en-AU"/>
                              </w:rPr>
                            </w:pPr>
                          </w:p>
                        </w:txbxContent>
                      </v:textbox>
                      <w10:anchorlock/>
                    </v:shape>
                  </w:pict>
                </mc:Fallback>
              </mc:AlternateContent>
            </w:r>
          </w:p>
        </w:tc>
      </w:tr>
    </w:tbl>
    <w:p w14:paraId="781F3213" w14:textId="0E6CF8AF" w:rsidR="00C2179F" w:rsidRDefault="00C2179F" w:rsidP="0024425F">
      <w:pPr>
        <w:pStyle w:val="Content"/>
        <w:jc w:val="both"/>
        <w:rPr>
          <w:rFonts w:ascii="Arial Nova Light" w:hAnsi="Arial Nova Light"/>
          <w:sz w:val="22"/>
        </w:rPr>
      </w:pPr>
    </w:p>
    <w:p w14:paraId="6609A800" w14:textId="15222F32" w:rsidR="0056330B" w:rsidRDefault="003D2DC1" w:rsidP="0024425F">
      <w:pPr>
        <w:pStyle w:val="Content"/>
        <w:jc w:val="both"/>
        <w:rPr>
          <w:rFonts w:ascii="Arial Nova Light" w:hAnsi="Arial Nova Light"/>
          <w:i/>
          <w:iCs/>
          <w:sz w:val="22"/>
        </w:rPr>
      </w:pPr>
      <w:r>
        <w:rPr>
          <w:rFonts w:ascii="Arial Nova Light" w:hAnsi="Arial Nova Light"/>
          <w:sz w:val="22"/>
        </w:rPr>
        <w:t xml:space="preserve">The suggestion that </w:t>
      </w:r>
      <w:r w:rsidR="0071341F">
        <w:rPr>
          <w:rFonts w:ascii="Arial Nova Light" w:hAnsi="Arial Nova Light"/>
          <w:sz w:val="22"/>
        </w:rPr>
        <w:t xml:space="preserve">the </w:t>
      </w:r>
      <w:r w:rsidR="0071341F" w:rsidRPr="0071341F">
        <w:rPr>
          <w:rFonts w:ascii="Arial Nova Light" w:hAnsi="Arial Nova Light"/>
          <w:i/>
          <w:iCs/>
          <w:color w:val="514DAA" w:themeColor="accent2" w:themeShade="BF"/>
          <w:sz w:val="22"/>
        </w:rPr>
        <w:t xml:space="preserve">First Fit </w:t>
      </w:r>
      <w:r w:rsidR="0071341F">
        <w:rPr>
          <w:rFonts w:ascii="Arial Nova Light" w:hAnsi="Arial Nova Light"/>
          <w:sz w:val="22"/>
        </w:rPr>
        <w:t xml:space="preserve">strategy executes </w:t>
      </w:r>
      <w:r w:rsidR="0071341F" w:rsidRPr="0071341F">
        <w:rPr>
          <w:rFonts w:ascii="Arial Nova Light" w:hAnsi="Arial Nova Light"/>
          <w:i/>
          <w:iCs/>
          <w:sz w:val="22"/>
        </w:rPr>
        <w:t>“with the greatest speed”</w:t>
      </w:r>
      <w:r w:rsidR="0071341F">
        <w:rPr>
          <w:rFonts w:ascii="Arial Nova Light" w:hAnsi="Arial Nova Light"/>
          <w:i/>
          <w:iCs/>
          <w:sz w:val="22"/>
        </w:rPr>
        <w:t xml:space="preserve"> </w:t>
      </w:r>
      <w:r w:rsidR="0071341F">
        <w:rPr>
          <w:rFonts w:ascii="Arial Nova Light" w:hAnsi="Arial Nova Light"/>
          <w:sz w:val="22"/>
        </w:rPr>
        <w:t xml:space="preserve">is likely to hold, as tests implementing this strategy are the first to run to completion across all sets. </w:t>
      </w:r>
      <w:r w:rsidR="0022096C">
        <w:rPr>
          <w:rFonts w:ascii="Arial Nova Light" w:hAnsi="Arial Nova Light"/>
          <w:sz w:val="22"/>
        </w:rPr>
        <w:t xml:space="preserve">The </w:t>
      </w:r>
      <w:r w:rsidR="0022096C" w:rsidRPr="0022096C">
        <w:rPr>
          <w:rFonts w:ascii="Arial Nova Light" w:hAnsi="Arial Nova Light"/>
          <w:i/>
          <w:iCs/>
          <w:color w:val="00B050"/>
          <w:sz w:val="22"/>
        </w:rPr>
        <w:t xml:space="preserve">Best Fit </w:t>
      </w:r>
      <w:r w:rsidR="0022096C">
        <w:rPr>
          <w:rFonts w:ascii="Arial Nova Light" w:hAnsi="Arial Nova Light"/>
          <w:sz w:val="22"/>
        </w:rPr>
        <w:t xml:space="preserve">strategy </w:t>
      </w:r>
      <w:r w:rsidR="0056330B">
        <w:rPr>
          <w:rFonts w:ascii="Arial Nova Light" w:hAnsi="Arial Nova Light"/>
          <w:sz w:val="22"/>
        </w:rPr>
        <w:t xml:space="preserve">also </w:t>
      </w:r>
      <w:r w:rsidR="0022096C" w:rsidRPr="0022096C">
        <w:rPr>
          <w:rFonts w:ascii="Arial Nova Light" w:hAnsi="Arial Nova Light"/>
          <w:i/>
          <w:iCs/>
          <w:sz w:val="22"/>
        </w:rPr>
        <w:t>“consumes the least memory out of the two other algorithms”</w:t>
      </w:r>
      <w:r w:rsidR="0022096C">
        <w:rPr>
          <w:rFonts w:ascii="Arial Nova Light" w:hAnsi="Arial Nova Light"/>
          <w:i/>
          <w:iCs/>
          <w:sz w:val="22"/>
        </w:rPr>
        <w:t xml:space="preserve"> </w:t>
      </w:r>
      <w:r w:rsidR="0022096C">
        <w:rPr>
          <w:rFonts w:ascii="Arial Nova Light" w:hAnsi="Arial Nova Light"/>
          <w:sz w:val="22"/>
        </w:rPr>
        <w:t xml:space="preserve">as </w:t>
      </w:r>
      <w:r w:rsidR="0082751A">
        <w:rPr>
          <w:rFonts w:ascii="Arial Nova Light" w:hAnsi="Arial Nova Light"/>
          <w:sz w:val="22"/>
        </w:rPr>
        <w:t xml:space="preserve">evidenced in the majority of sets, and in particular </w:t>
      </w:r>
      <w:r w:rsidR="0082751A">
        <w:rPr>
          <w:rFonts w:ascii="Arial Nova Light" w:hAnsi="Arial Nova Light"/>
          <w:b/>
          <w:bCs/>
          <w:i/>
          <w:iCs/>
          <w:sz w:val="22"/>
        </w:rPr>
        <w:t xml:space="preserve">Set 1 </w:t>
      </w:r>
      <w:r w:rsidR="0082751A">
        <w:rPr>
          <w:rFonts w:ascii="Arial Nova Light" w:hAnsi="Arial Nova Light"/>
          <w:sz w:val="22"/>
        </w:rPr>
        <w:t xml:space="preserve">under a </w:t>
      </w:r>
      <w:r w:rsidR="0082751A">
        <w:rPr>
          <w:rFonts w:ascii="Arial Nova Light" w:hAnsi="Arial Nova Light"/>
          <w:i/>
          <w:iCs/>
          <w:sz w:val="22"/>
        </w:rPr>
        <w:t xml:space="preserve">Low Load </w:t>
      </w:r>
      <w:r w:rsidR="0082751A">
        <w:rPr>
          <w:rFonts w:ascii="Arial Nova Light" w:hAnsi="Arial Nova Light"/>
          <w:sz w:val="22"/>
        </w:rPr>
        <w:t xml:space="preserve">where the total RSS differs by 1492 KB between the </w:t>
      </w:r>
      <w:r w:rsidR="0082751A" w:rsidRPr="001F64F6">
        <w:rPr>
          <w:rFonts w:ascii="Arial Nova Light" w:hAnsi="Arial Nova Light"/>
          <w:i/>
          <w:iCs/>
          <w:color w:val="00B050"/>
          <w:sz w:val="22"/>
        </w:rPr>
        <w:t xml:space="preserve">Best Fit </w:t>
      </w:r>
      <w:r w:rsidR="0082751A">
        <w:rPr>
          <w:rFonts w:ascii="Arial Nova Light" w:hAnsi="Arial Nova Light"/>
          <w:sz w:val="22"/>
        </w:rPr>
        <w:t xml:space="preserve">and </w:t>
      </w:r>
      <w:r w:rsidR="0082751A" w:rsidRPr="00D07DB9">
        <w:rPr>
          <w:rFonts w:ascii="Arial Nova Light" w:hAnsi="Arial Nova Light"/>
          <w:i/>
          <w:iCs/>
          <w:color w:val="497288" w:themeColor="accent4" w:themeShade="BF"/>
          <w:sz w:val="22"/>
        </w:rPr>
        <w:t xml:space="preserve">Worst Fit </w:t>
      </w:r>
      <w:r w:rsidR="00D07DB9">
        <w:rPr>
          <w:rFonts w:ascii="Arial Nova Light" w:hAnsi="Arial Nova Light"/>
          <w:sz w:val="22"/>
        </w:rPr>
        <w:t>algorithms</w:t>
      </w:r>
      <w:r w:rsidR="0082751A">
        <w:rPr>
          <w:rFonts w:ascii="Arial Nova Light" w:hAnsi="Arial Nova Light"/>
          <w:i/>
          <w:iCs/>
          <w:sz w:val="22"/>
        </w:rPr>
        <w:t xml:space="preserve">. </w:t>
      </w:r>
    </w:p>
    <w:p w14:paraId="6F6B329A" w14:textId="77777777" w:rsidR="0056330B" w:rsidRDefault="0056330B" w:rsidP="0024425F">
      <w:pPr>
        <w:pStyle w:val="Content"/>
        <w:jc w:val="both"/>
        <w:rPr>
          <w:rFonts w:ascii="Arial Nova Light" w:hAnsi="Arial Nova Light"/>
          <w:i/>
          <w:iCs/>
          <w:sz w:val="22"/>
        </w:rPr>
      </w:pPr>
    </w:p>
    <w:p w14:paraId="19147625" w14:textId="6431D85E" w:rsidR="00247053" w:rsidRDefault="0082751A" w:rsidP="0041336B">
      <w:pPr>
        <w:pStyle w:val="Content"/>
        <w:jc w:val="both"/>
        <w:rPr>
          <w:rFonts w:ascii="Arial Nova Light" w:hAnsi="Arial Nova Light"/>
          <w:sz w:val="22"/>
        </w:rPr>
      </w:pPr>
      <w:r w:rsidRPr="0056330B">
        <w:rPr>
          <w:rFonts w:ascii="Arial Nova Light" w:hAnsi="Arial Nova Light"/>
          <w:b/>
          <w:bCs/>
          <w:i/>
          <w:iCs/>
          <w:sz w:val="22"/>
        </w:rPr>
        <w:t>However, in sets subjected to a lower number of allocations,</w:t>
      </w:r>
      <w:r w:rsidR="0056330B" w:rsidRPr="0056330B">
        <w:rPr>
          <w:rFonts w:ascii="Arial Nova Light" w:hAnsi="Arial Nova Light"/>
          <w:b/>
          <w:bCs/>
          <w:i/>
          <w:iCs/>
          <w:sz w:val="22"/>
        </w:rPr>
        <w:t xml:space="preserve"> the advantage of the </w:t>
      </w:r>
      <w:r w:rsidR="0056330B" w:rsidRPr="0056330B">
        <w:rPr>
          <w:rFonts w:ascii="Arial Nova Light" w:hAnsi="Arial Nova Light"/>
          <w:b/>
          <w:bCs/>
          <w:i/>
          <w:iCs/>
          <w:color w:val="00B050"/>
          <w:sz w:val="22"/>
        </w:rPr>
        <w:t xml:space="preserve">Best Fit </w:t>
      </w:r>
      <w:r w:rsidR="0056330B" w:rsidRPr="0056330B">
        <w:rPr>
          <w:rFonts w:ascii="Arial Nova Light" w:hAnsi="Arial Nova Light"/>
          <w:b/>
          <w:bCs/>
          <w:i/>
          <w:iCs/>
          <w:sz w:val="22"/>
        </w:rPr>
        <w:t>approach</w:t>
      </w:r>
      <w:r w:rsidRPr="0056330B">
        <w:rPr>
          <w:rFonts w:ascii="Arial Nova Light" w:hAnsi="Arial Nova Light"/>
          <w:b/>
          <w:bCs/>
          <w:i/>
          <w:iCs/>
          <w:sz w:val="22"/>
        </w:rPr>
        <w:t xml:space="preserve"> </w:t>
      </w:r>
      <w:r w:rsidR="0056330B" w:rsidRPr="0056330B">
        <w:rPr>
          <w:rFonts w:ascii="Arial Nova Light" w:hAnsi="Arial Nova Light"/>
          <w:b/>
          <w:bCs/>
          <w:i/>
          <w:iCs/>
          <w:sz w:val="22"/>
        </w:rPr>
        <w:t>becomes less obvious</w:t>
      </w:r>
      <w:r w:rsidR="0056330B">
        <w:rPr>
          <w:rFonts w:ascii="Arial Nova Light" w:hAnsi="Arial Nova Light"/>
          <w:sz w:val="22"/>
        </w:rPr>
        <w:t>, with a significant decrease in memory usage differences compared to</w:t>
      </w:r>
      <w:r w:rsidR="0056330B" w:rsidRPr="0056330B">
        <w:rPr>
          <w:rFonts w:ascii="Arial Nova Light" w:hAnsi="Arial Nova Light"/>
          <w:color w:val="514DAA" w:themeColor="accent2" w:themeShade="BF"/>
          <w:sz w:val="22"/>
        </w:rPr>
        <w:t xml:space="preserve"> </w:t>
      </w:r>
      <w:r w:rsidR="0056330B" w:rsidRPr="0056330B">
        <w:rPr>
          <w:rFonts w:ascii="Arial Nova Light" w:hAnsi="Arial Nova Light"/>
          <w:i/>
          <w:iCs/>
          <w:color w:val="514DAA" w:themeColor="accent2" w:themeShade="BF"/>
          <w:sz w:val="22"/>
        </w:rPr>
        <w:t xml:space="preserve">First Fit </w:t>
      </w:r>
      <w:r w:rsidR="0056330B">
        <w:rPr>
          <w:rFonts w:ascii="Arial Nova Light" w:hAnsi="Arial Nova Light"/>
          <w:sz w:val="22"/>
        </w:rPr>
        <w:t xml:space="preserve">and </w:t>
      </w:r>
      <w:r w:rsidR="0056330B" w:rsidRPr="0056330B">
        <w:rPr>
          <w:rFonts w:ascii="Arial Nova Light" w:hAnsi="Arial Nova Light"/>
          <w:i/>
          <w:iCs/>
          <w:color w:val="497288" w:themeColor="accent4" w:themeShade="BF"/>
          <w:sz w:val="22"/>
        </w:rPr>
        <w:lastRenderedPageBreak/>
        <w:t>Worst Fit</w:t>
      </w:r>
      <w:r w:rsidR="0056330B">
        <w:rPr>
          <w:rFonts w:ascii="Arial Nova Light" w:hAnsi="Arial Nova Light"/>
          <w:sz w:val="22"/>
        </w:rPr>
        <w:t xml:space="preserve">. </w:t>
      </w:r>
      <w:r w:rsidR="0041336B">
        <w:rPr>
          <w:rFonts w:ascii="Arial Nova Light" w:hAnsi="Arial Nova Light"/>
          <w:sz w:val="22"/>
        </w:rPr>
        <w:t xml:space="preserve">This is observed in </w:t>
      </w:r>
      <w:r w:rsidR="0041336B">
        <w:rPr>
          <w:rFonts w:ascii="Arial Nova Light" w:hAnsi="Arial Nova Light"/>
          <w:b/>
          <w:bCs/>
          <w:i/>
          <w:iCs/>
          <w:sz w:val="22"/>
        </w:rPr>
        <w:t xml:space="preserve">Sets 7, 8 </w:t>
      </w:r>
      <w:r w:rsidR="0041336B">
        <w:rPr>
          <w:rFonts w:ascii="Arial Nova Light" w:hAnsi="Arial Nova Light"/>
          <w:sz w:val="22"/>
        </w:rPr>
        <w:t xml:space="preserve">and </w:t>
      </w:r>
      <w:r w:rsidR="0041336B" w:rsidRPr="0041336B">
        <w:rPr>
          <w:rFonts w:ascii="Arial Nova Light" w:hAnsi="Arial Nova Light"/>
          <w:b/>
          <w:bCs/>
          <w:sz w:val="22"/>
        </w:rPr>
        <w:t>9</w:t>
      </w:r>
      <w:r w:rsidR="0041336B">
        <w:rPr>
          <w:rFonts w:ascii="Arial Nova Light" w:hAnsi="Arial Nova Light"/>
          <w:b/>
          <w:bCs/>
          <w:sz w:val="22"/>
        </w:rPr>
        <w:t xml:space="preserve">, </w:t>
      </w:r>
      <w:r w:rsidR="0041336B">
        <w:rPr>
          <w:rFonts w:ascii="Arial Nova Light" w:hAnsi="Arial Nova Light"/>
          <w:sz w:val="22"/>
        </w:rPr>
        <w:t xml:space="preserve">where the RSS </w:t>
      </w:r>
      <w:r w:rsidR="00DE6B0E">
        <w:rPr>
          <w:rFonts w:ascii="Arial Nova Light" w:hAnsi="Arial Nova Light"/>
          <w:sz w:val="22"/>
        </w:rPr>
        <w:t xml:space="preserve">spans only between 1948 – </w:t>
      </w:r>
      <w:r w:rsidR="00DE6B0E" w:rsidRPr="00DE6B0E">
        <w:rPr>
          <w:rFonts w:ascii="Arial Nova Light" w:hAnsi="Arial Nova Light"/>
          <w:sz w:val="22"/>
          <w:szCs w:val="18"/>
        </w:rPr>
        <w:t>2136 KB</w:t>
      </w:r>
      <w:r w:rsidR="00CD0DA8">
        <w:rPr>
          <w:rFonts w:ascii="Arial Nova Light" w:hAnsi="Arial Nova Light"/>
          <w:sz w:val="22"/>
          <w:szCs w:val="18"/>
        </w:rPr>
        <w:t xml:space="preserve"> </w:t>
      </w:r>
      <w:r w:rsidR="00A544CB">
        <w:rPr>
          <w:rFonts w:ascii="Arial Nova Light" w:hAnsi="Arial Nova Light"/>
          <w:sz w:val="22"/>
          <w:szCs w:val="18"/>
        </w:rPr>
        <w:t>and</w:t>
      </w:r>
      <w:r w:rsidR="0056330B">
        <w:rPr>
          <w:rFonts w:ascii="Arial Nova Light" w:hAnsi="Arial Nova Light"/>
          <w:sz w:val="22"/>
        </w:rPr>
        <w:t xml:space="preserve"> is likely due to the fact not every allocation results in a request </w:t>
      </w:r>
      <w:r w:rsidR="00371407">
        <w:rPr>
          <w:rFonts w:ascii="Arial Nova Light" w:hAnsi="Arial Nova Light"/>
          <w:sz w:val="22"/>
        </w:rPr>
        <w:t xml:space="preserve">to the OS </w:t>
      </w:r>
      <w:r w:rsidR="0056330B">
        <w:rPr>
          <w:rFonts w:ascii="Arial Nova Light" w:hAnsi="Arial Nova Light"/>
          <w:sz w:val="22"/>
        </w:rPr>
        <w:t xml:space="preserve">for more space. </w:t>
      </w:r>
    </w:p>
    <w:p w14:paraId="0C1E9370" w14:textId="2D365981" w:rsidR="0041336B" w:rsidRDefault="0056330B" w:rsidP="0041336B">
      <w:pPr>
        <w:pStyle w:val="Content"/>
        <w:jc w:val="both"/>
        <w:rPr>
          <w:rFonts w:ascii="Arial Nova Light" w:hAnsi="Arial Nova Light"/>
          <w:i/>
          <w:iCs/>
          <w:sz w:val="22"/>
        </w:rPr>
      </w:pPr>
      <w:r w:rsidRPr="0056330B">
        <w:rPr>
          <w:rFonts w:ascii="Arial Nova Light" w:hAnsi="Arial Nova Light"/>
          <w:sz w:val="22"/>
        </w:rPr>
        <w:t xml:space="preserve">The </w:t>
      </w:r>
      <w:r w:rsidRPr="0056330B">
        <w:rPr>
          <w:rFonts w:ascii="Arial Nova Light" w:hAnsi="Arial Nova Light" w:cs="Arial"/>
          <w:color w:val="242729"/>
          <w:sz w:val="22"/>
          <w:shd w:val="clear" w:color="auto" w:fill="FFFFFF"/>
        </w:rPr>
        <w:t>standard library is able to pool some process memory, extending the pool only if no sufficient sized block could be found.</w:t>
      </w:r>
      <w:r>
        <w:rPr>
          <w:rFonts w:ascii="Arial Nova Light" w:hAnsi="Arial Nova Light"/>
          <w:i/>
          <w:iCs/>
          <w:sz w:val="22"/>
        </w:rPr>
        <w:t xml:space="preserve"> </w:t>
      </w:r>
    </w:p>
    <w:p w14:paraId="17918141" w14:textId="77777777" w:rsidR="0041336B" w:rsidRDefault="0041336B" w:rsidP="0041336B">
      <w:pPr>
        <w:pStyle w:val="Content"/>
        <w:jc w:val="both"/>
        <w:rPr>
          <w:rFonts w:ascii="Arial Nova Light" w:hAnsi="Arial Nova Light"/>
          <w:i/>
          <w:iCs/>
          <w:sz w:val="22"/>
        </w:rPr>
      </w:pPr>
    </w:p>
    <w:p w14:paraId="058D1AA2" w14:textId="4A5EED12" w:rsidR="001A7D7C" w:rsidRPr="001C6D3F" w:rsidRDefault="0041336B" w:rsidP="0041336B">
      <w:pPr>
        <w:pStyle w:val="Content"/>
        <w:jc w:val="both"/>
        <w:rPr>
          <w:rFonts w:ascii="Arial Nova Light" w:hAnsi="Arial Nova Light"/>
          <w:sz w:val="22"/>
        </w:rPr>
      </w:pPr>
      <w:r>
        <w:rPr>
          <w:rFonts w:ascii="Arial Nova Light" w:hAnsi="Arial Nova Light"/>
          <w:sz w:val="22"/>
        </w:rPr>
        <w:t xml:space="preserve">Hence it’s possible that the total space required in </w:t>
      </w:r>
      <w:r>
        <w:rPr>
          <w:rFonts w:ascii="Arial Nova Light" w:hAnsi="Arial Nova Light"/>
          <w:i/>
          <w:iCs/>
          <w:sz w:val="22"/>
        </w:rPr>
        <w:t xml:space="preserve">Low Load </w:t>
      </w:r>
      <w:r>
        <w:rPr>
          <w:rFonts w:ascii="Arial Nova Light" w:hAnsi="Arial Nova Light"/>
          <w:sz w:val="22"/>
        </w:rPr>
        <w:t>tests are still within the memory allocated to the program at the start</w:t>
      </w:r>
      <w:r w:rsidR="00371407">
        <w:rPr>
          <w:rFonts w:ascii="Arial Nova Light" w:hAnsi="Arial Nova Light"/>
          <w:sz w:val="22"/>
        </w:rPr>
        <w:t xml:space="preserve">. </w:t>
      </w:r>
      <w:r w:rsidR="00371407" w:rsidRPr="00371407">
        <w:rPr>
          <w:rFonts w:ascii="Arial Nova Light" w:hAnsi="Arial Nova Light"/>
          <w:b/>
          <w:bCs/>
          <w:i/>
          <w:iCs/>
          <w:sz w:val="22"/>
        </w:rPr>
        <w:t xml:space="preserve">Using the </w:t>
      </w:r>
      <w:r w:rsidR="00371407" w:rsidRPr="00371407">
        <w:rPr>
          <w:rFonts w:ascii="Arial Nova Light" w:hAnsi="Arial Nova Light"/>
          <w:b/>
          <w:bCs/>
          <w:i/>
          <w:iCs/>
          <w:color w:val="00B050"/>
          <w:sz w:val="22"/>
        </w:rPr>
        <w:t xml:space="preserve">Best Fit </w:t>
      </w:r>
      <w:r w:rsidR="00371407" w:rsidRPr="00371407">
        <w:rPr>
          <w:rFonts w:ascii="Arial Nova Light" w:hAnsi="Arial Nova Light"/>
          <w:b/>
          <w:bCs/>
          <w:i/>
          <w:iCs/>
          <w:sz w:val="22"/>
        </w:rPr>
        <w:t>approach consumes less memory and decreases</w:t>
      </w:r>
      <w:r w:rsidR="0082751A" w:rsidRPr="00371407">
        <w:rPr>
          <w:rFonts w:ascii="Arial Nova Light" w:hAnsi="Arial Nova Light"/>
          <w:b/>
          <w:bCs/>
          <w:i/>
          <w:iCs/>
          <w:sz w:val="22"/>
        </w:rPr>
        <w:t xml:space="preserve"> the likelihood of memory fragmentation</w:t>
      </w:r>
      <w:r w:rsidR="00F80BEF">
        <w:rPr>
          <w:rFonts w:ascii="Arial Nova Light" w:hAnsi="Arial Nova Light"/>
          <w:b/>
          <w:bCs/>
          <w:i/>
          <w:iCs/>
          <w:sz w:val="22"/>
        </w:rPr>
        <w:t xml:space="preserve">; however this advantage </w:t>
      </w:r>
      <w:r w:rsidR="00CF7960">
        <w:rPr>
          <w:rFonts w:ascii="Arial Nova Light" w:hAnsi="Arial Nova Light"/>
          <w:b/>
          <w:bCs/>
          <w:i/>
          <w:iCs/>
          <w:sz w:val="22"/>
        </w:rPr>
        <w:t>mainly</w:t>
      </w:r>
      <w:r w:rsidR="00F80BEF">
        <w:rPr>
          <w:rFonts w:ascii="Arial Nova Light" w:hAnsi="Arial Nova Light"/>
          <w:b/>
          <w:bCs/>
          <w:i/>
          <w:iCs/>
          <w:sz w:val="22"/>
        </w:rPr>
        <w:t xml:space="preserve"> applies to contexts involving a significant number of allocations to be made</w:t>
      </w:r>
      <w:r w:rsidR="00371407" w:rsidRPr="00371407">
        <w:rPr>
          <w:rFonts w:ascii="Arial Nova Light" w:hAnsi="Arial Nova Light"/>
          <w:b/>
          <w:bCs/>
          <w:i/>
          <w:iCs/>
          <w:sz w:val="22"/>
        </w:rPr>
        <w:t>.</w:t>
      </w:r>
      <w:r w:rsidR="00371407">
        <w:rPr>
          <w:rFonts w:ascii="Arial Nova Light" w:hAnsi="Arial Nova Light"/>
          <w:sz w:val="22"/>
        </w:rPr>
        <w:t xml:space="preserve"> The algorithm actively seeks blocks with </w:t>
      </w:r>
      <w:r w:rsidR="00247053">
        <w:rPr>
          <w:rFonts w:ascii="Arial Nova Light" w:hAnsi="Arial Nova Light"/>
          <w:sz w:val="22"/>
        </w:rPr>
        <w:t xml:space="preserve">an </w:t>
      </w:r>
      <w:r w:rsidR="00371407">
        <w:rPr>
          <w:rFonts w:ascii="Arial Nova Light" w:hAnsi="Arial Nova Light"/>
          <w:sz w:val="22"/>
        </w:rPr>
        <w:t xml:space="preserve">available space closest to the size requested; thus reducing the degree of splitting larger blocks reserved for larger requests. </w:t>
      </w:r>
      <w:r w:rsidR="001C6D3F">
        <w:rPr>
          <w:rFonts w:ascii="Arial Nova Light" w:hAnsi="Arial Nova Light"/>
          <w:sz w:val="22"/>
        </w:rPr>
        <w:t xml:space="preserve">This occurs with the trade-off of time, which is a disadvantage of the </w:t>
      </w:r>
      <w:r w:rsidR="001C6D3F" w:rsidRPr="001C6D3F">
        <w:rPr>
          <w:rFonts w:ascii="Arial Nova Light" w:hAnsi="Arial Nova Light"/>
          <w:i/>
          <w:iCs/>
          <w:color w:val="00B050"/>
          <w:sz w:val="22"/>
        </w:rPr>
        <w:t xml:space="preserve">Best Fit </w:t>
      </w:r>
      <w:r w:rsidR="001C6D3F">
        <w:rPr>
          <w:rFonts w:ascii="Arial Nova Light" w:hAnsi="Arial Nova Light"/>
          <w:sz w:val="22"/>
        </w:rPr>
        <w:t>strategy.</w:t>
      </w:r>
    </w:p>
    <w:p w14:paraId="04E2B55B" w14:textId="77777777" w:rsidR="00E86189" w:rsidRPr="00E86189" w:rsidRDefault="00E86189" w:rsidP="0024425F">
      <w:pPr>
        <w:pStyle w:val="Content"/>
        <w:jc w:val="both"/>
        <w:rPr>
          <w:rFonts w:ascii="Arial Nova Light" w:hAnsi="Arial Nova Light"/>
          <w:sz w:val="22"/>
        </w:rPr>
      </w:pPr>
    </w:p>
    <w:p w14:paraId="5CE7B82D" w14:textId="77777777" w:rsidR="00E86189" w:rsidRDefault="00E86189" w:rsidP="0024425F">
      <w:pPr>
        <w:pStyle w:val="Content"/>
        <w:jc w:val="both"/>
        <w:rPr>
          <w:rFonts w:ascii="Arial Nova Light" w:hAnsi="Arial Nova Light"/>
          <w:i/>
          <w:iCs/>
          <w:sz w:val="22"/>
        </w:rPr>
      </w:pPr>
      <w:r>
        <w:rPr>
          <w:rFonts w:ascii="Arial Nova Light" w:hAnsi="Arial Nova Light"/>
          <w:sz w:val="22"/>
        </w:rPr>
        <w:t>Finally</w:t>
      </w:r>
      <w:r w:rsidR="00F96A75">
        <w:rPr>
          <w:rFonts w:ascii="Arial Nova Light" w:hAnsi="Arial Nova Light"/>
          <w:sz w:val="22"/>
        </w:rPr>
        <w:t xml:space="preserve">, the suggestion that the </w:t>
      </w:r>
      <w:r w:rsidR="00F96A75" w:rsidRPr="00F96A75">
        <w:rPr>
          <w:rFonts w:ascii="Arial Nova Light" w:hAnsi="Arial Nova Light"/>
          <w:i/>
          <w:iCs/>
          <w:color w:val="497288" w:themeColor="accent4" w:themeShade="BF"/>
          <w:sz w:val="22"/>
        </w:rPr>
        <w:t xml:space="preserve">Worst Fit </w:t>
      </w:r>
      <w:r w:rsidR="00F96A75">
        <w:rPr>
          <w:rFonts w:ascii="Arial Nova Light" w:hAnsi="Arial Nova Light"/>
          <w:sz w:val="22"/>
        </w:rPr>
        <w:t xml:space="preserve">algorithm </w:t>
      </w:r>
      <w:r w:rsidR="00F96A75" w:rsidRPr="00F96A75">
        <w:rPr>
          <w:rFonts w:ascii="Arial Nova Light" w:hAnsi="Arial Nova Light"/>
          <w:i/>
          <w:iCs/>
          <w:sz w:val="22"/>
        </w:rPr>
        <w:t>“incurs the greatest memory usage out of the two other algorithms”</w:t>
      </w:r>
      <w:r w:rsidR="00F96A75">
        <w:rPr>
          <w:rFonts w:ascii="Arial Nova Light" w:hAnsi="Arial Nova Light"/>
          <w:i/>
          <w:iCs/>
          <w:sz w:val="22"/>
        </w:rPr>
        <w:t xml:space="preserve"> </w:t>
      </w:r>
      <w:r>
        <w:rPr>
          <w:rFonts w:ascii="Arial Nova Light" w:hAnsi="Arial Nova Light"/>
          <w:sz w:val="22"/>
        </w:rPr>
        <w:t>should</w:t>
      </w:r>
      <w:r w:rsidR="00F96A75">
        <w:rPr>
          <w:rFonts w:ascii="Arial Nova Light" w:hAnsi="Arial Nova Light"/>
          <w:sz w:val="22"/>
        </w:rPr>
        <w:t xml:space="preserve"> be subjected to further analysis. While this is the observed trend across all tests and the expected </w:t>
      </w:r>
      <w:r>
        <w:rPr>
          <w:rFonts w:ascii="Arial Nova Light" w:hAnsi="Arial Nova Light"/>
          <w:sz w:val="22"/>
        </w:rPr>
        <w:t>conceptual outcome;</w:t>
      </w:r>
      <w:r w:rsidR="00F96A75">
        <w:rPr>
          <w:rFonts w:ascii="Arial Nova Light" w:hAnsi="Arial Nova Light"/>
          <w:sz w:val="22"/>
        </w:rPr>
        <w:t xml:space="preserve"> the resulting RSS of tests implementing </w:t>
      </w:r>
      <w:r w:rsidR="001F258C" w:rsidRPr="001F258C">
        <w:rPr>
          <w:rFonts w:ascii="Arial Nova Light" w:hAnsi="Arial Nova Light"/>
          <w:i/>
          <w:iCs/>
          <w:color w:val="497288" w:themeColor="accent4" w:themeShade="BF"/>
          <w:sz w:val="22"/>
        </w:rPr>
        <w:t>Worst Fit</w:t>
      </w:r>
      <w:r w:rsidR="001F258C">
        <w:rPr>
          <w:rFonts w:ascii="Arial Nova Light" w:hAnsi="Arial Nova Light"/>
          <w:i/>
          <w:iCs/>
          <w:sz w:val="22"/>
        </w:rPr>
        <w:t xml:space="preserve"> </w:t>
      </w:r>
      <w:r w:rsidR="001F258C">
        <w:rPr>
          <w:rFonts w:ascii="Arial Nova Light" w:hAnsi="Arial Nova Light"/>
          <w:sz w:val="22"/>
        </w:rPr>
        <w:t xml:space="preserve">differ only slightly to that of </w:t>
      </w:r>
      <w:r w:rsidR="001F258C" w:rsidRPr="001F258C">
        <w:rPr>
          <w:rFonts w:ascii="Arial Nova Light" w:hAnsi="Arial Nova Light"/>
          <w:i/>
          <w:iCs/>
          <w:color w:val="00B050"/>
          <w:sz w:val="22"/>
        </w:rPr>
        <w:t>Best Fit</w:t>
      </w:r>
      <w:r w:rsidR="001F258C">
        <w:rPr>
          <w:rFonts w:ascii="Arial Nova Light" w:hAnsi="Arial Nova Light"/>
          <w:i/>
          <w:iCs/>
          <w:sz w:val="22"/>
        </w:rPr>
        <w:t xml:space="preserve">. </w:t>
      </w:r>
    </w:p>
    <w:p w14:paraId="27CBA4A0" w14:textId="77777777" w:rsidR="00E86189" w:rsidRDefault="00E86189" w:rsidP="0024425F">
      <w:pPr>
        <w:pStyle w:val="Content"/>
        <w:jc w:val="both"/>
        <w:rPr>
          <w:rFonts w:ascii="Arial Nova Light" w:hAnsi="Arial Nova Light"/>
          <w:i/>
          <w:iCs/>
          <w:sz w:val="22"/>
        </w:rPr>
      </w:pPr>
    </w:p>
    <w:p w14:paraId="2CC2AC7D" w14:textId="08E61CE4" w:rsidR="001F258C" w:rsidRDefault="001F258C" w:rsidP="0024425F">
      <w:pPr>
        <w:pStyle w:val="Content"/>
        <w:jc w:val="both"/>
        <w:rPr>
          <w:rFonts w:ascii="Arial Nova Light" w:hAnsi="Arial Nova Light"/>
          <w:sz w:val="22"/>
        </w:rPr>
      </w:pPr>
      <w:r>
        <w:rPr>
          <w:rFonts w:ascii="Arial Nova Light" w:hAnsi="Arial Nova Light"/>
          <w:sz w:val="22"/>
        </w:rPr>
        <w:t>It may be the case that both these strategies require the longest time to complete the task and the statistics in some tests may have been skewed due to other factors</w:t>
      </w:r>
      <w:r w:rsidR="00E86189">
        <w:rPr>
          <w:rFonts w:ascii="Arial Nova Light" w:hAnsi="Arial Nova Light"/>
          <w:sz w:val="22"/>
        </w:rPr>
        <w:t xml:space="preserve"> such as interference from </w:t>
      </w:r>
      <w:r w:rsidR="00D74C50">
        <w:rPr>
          <w:rFonts w:ascii="Arial Nova Light" w:hAnsi="Arial Nova Light"/>
          <w:sz w:val="22"/>
        </w:rPr>
        <w:t xml:space="preserve">utility </w:t>
      </w:r>
      <w:r w:rsidR="00E86189">
        <w:rPr>
          <w:rFonts w:ascii="Arial Nova Light" w:hAnsi="Arial Nova Light"/>
          <w:sz w:val="22"/>
        </w:rPr>
        <w:t>libraries used in the tests themselves</w:t>
      </w:r>
      <w:r>
        <w:rPr>
          <w:rFonts w:ascii="Arial Nova Light" w:hAnsi="Arial Nova Light"/>
          <w:sz w:val="22"/>
        </w:rPr>
        <w:t>.</w:t>
      </w:r>
    </w:p>
    <w:p w14:paraId="03465551" w14:textId="77777777" w:rsidR="00655836" w:rsidRDefault="00655836" w:rsidP="0024425F">
      <w:pPr>
        <w:pStyle w:val="Content"/>
        <w:jc w:val="both"/>
        <w:rPr>
          <w:rFonts w:ascii="Arial Nova Light" w:hAnsi="Arial Nova Light"/>
          <w:sz w:val="22"/>
        </w:rPr>
      </w:pPr>
    </w:p>
    <w:p w14:paraId="54385BD0" w14:textId="77777777" w:rsidR="001F258C" w:rsidRPr="001F258C" w:rsidRDefault="001F258C" w:rsidP="0024425F">
      <w:pPr>
        <w:pStyle w:val="Content"/>
        <w:jc w:val="both"/>
        <w:rPr>
          <w:rFonts w:ascii="Arial Nova Light" w:hAnsi="Arial Nova Light"/>
          <w:sz w:val="22"/>
        </w:rPr>
      </w:pPr>
    </w:p>
    <w:p w14:paraId="73099D39" w14:textId="0225F0E2" w:rsidR="001A7D7C" w:rsidRDefault="001A7D7C" w:rsidP="001A7D7C">
      <w:pPr>
        <w:pStyle w:val="Heading3"/>
        <w:jc w:val="both"/>
        <w:rPr>
          <w:rFonts w:ascii="Arial Nova" w:hAnsi="Arial Nova"/>
          <w:sz w:val="32"/>
          <w:szCs w:val="32"/>
        </w:rPr>
      </w:pPr>
      <w:bookmarkStart w:id="16" w:name="_Toc18442821"/>
      <w:r>
        <w:rPr>
          <w:rFonts w:ascii="Arial Nova" w:hAnsi="Arial Nova"/>
          <w:sz w:val="32"/>
          <w:szCs w:val="32"/>
        </w:rPr>
        <w:t xml:space="preserve">Memory </w:t>
      </w:r>
      <w:r w:rsidR="00C51EB2">
        <w:rPr>
          <w:rFonts w:ascii="Arial Nova" w:hAnsi="Arial Nova"/>
          <w:sz w:val="32"/>
          <w:szCs w:val="32"/>
        </w:rPr>
        <w:t>Requested from the OS</w:t>
      </w:r>
      <w:bookmarkEnd w:id="16"/>
    </w:p>
    <w:p w14:paraId="0CDC1B22" w14:textId="77777777" w:rsidR="001A7D7C" w:rsidRPr="00BD648C" w:rsidRDefault="001A7D7C" w:rsidP="0024425F">
      <w:pPr>
        <w:pStyle w:val="Content"/>
        <w:jc w:val="both"/>
        <w:rPr>
          <w:rFonts w:ascii="Arial Nova Light" w:hAnsi="Arial Nova Light"/>
          <w:sz w:val="22"/>
        </w:rPr>
      </w:pPr>
    </w:p>
    <w:p w14:paraId="0A49A93F" w14:textId="60D62FC3" w:rsidR="00655836" w:rsidRDefault="004B5109" w:rsidP="0024425F">
      <w:pPr>
        <w:pStyle w:val="Content"/>
        <w:jc w:val="both"/>
        <w:rPr>
          <w:rFonts w:ascii="Arial Nova Light" w:hAnsi="Arial Nova Light"/>
          <w:sz w:val="22"/>
        </w:rPr>
      </w:pPr>
      <w:r>
        <w:rPr>
          <w:rFonts w:ascii="Arial Nova Light" w:hAnsi="Arial Nova Light"/>
          <w:sz w:val="22"/>
        </w:rPr>
        <w:t xml:space="preserve">The RSS provides a </w:t>
      </w:r>
      <w:r w:rsidR="008264DB">
        <w:rPr>
          <w:rFonts w:ascii="Arial Nova Light" w:hAnsi="Arial Nova Light"/>
          <w:sz w:val="22"/>
        </w:rPr>
        <w:t>good approximation of the amount of memory allocated to the process in RAM by the OS</w:t>
      </w:r>
      <w:r>
        <w:rPr>
          <w:rFonts w:ascii="Arial Nova Light" w:hAnsi="Arial Nova Light"/>
          <w:sz w:val="22"/>
        </w:rPr>
        <w:t>, however it excludes memory that was potentially swapped out</w:t>
      </w:r>
      <w:r w:rsidR="006D06DE">
        <w:rPr>
          <w:rFonts w:ascii="Arial Nova Light" w:hAnsi="Arial Nova Light"/>
          <w:sz w:val="22"/>
        </w:rPr>
        <w:t>, e</w:t>
      </w:r>
      <w:r>
        <w:rPr>
          <w:rFonts w:ascii="Arial Nova Light" w:hAnsi="Arial Nova Light"/>
          <w:sz w:val="22"/>
        </w:rPr>
        <w:t xml:space="preserve">xchanged for virtual memory </w:t>
      </w:r>
      <w:r w:rsidR="006D06DE">
        <w:rPr>
          <w:rFonts w:ascii="Arial Nova Light" w:hAnsi="Arial Nova Light"/>
          <w:sz w:val="22"/>
        </w:rPr>
        <w:t xml:space="preserve">and </w:t>
      </w:r>
      <w:r>
        <w:rPr>
          <w:rFonts w:ascii="Arial Nova Light" w:hAnsi="Arial Nova Light"/>
          <w:sz w:val="22"/>
        </w:rPr>
        <w:t>stored on the disk.</w:t>
      </w:r>
      <w:r w:rsidR="006D06DE">
        <w:rPr>
          <w:rFonts w:ascii="Arial Nova Light" w:hAnsi="Arial Nova Light"/>
          <w:sz w:val="22"/>
        </w:rPr>
        <w:t xml:space="preserve"> T</w:t>
      </w:r>
      <w:r w:rsidR="00ED783B">
        <w:rPr>
          <w:rFonts w:ascii="Arial Nova Light" w:hAnsi="Arial Nova Light"/>
          <w:sz w:val="22"/>
        </w:rPr>
        <w:t xml:space="preserve">here </w:t>
      </w:r>
      <w:r w:rsidR="006D06DE">
        <w:rPr>
          <w:rFonts w:ascii="Arial Nova Light" w:hAnsi="Arial Nova Light"/>
          <w:sz w:val="22"/>
        </w:rPr>
        <w:t xml:space="preserve"> is a high possibility </w:t>
      </w:r>
      <w:r w:rsidR="00ED783B">
        <w:rPr>
          <w:rFonts w:ascii="Arial Nova Light" w:hAnsi="Arial Nova Light"/>
          <w:sz w:val="22"/>
        </w:rPr>
        <w:t xml:space="preserve">this occurred when executing the tests on the server, along-side </w:t>
      </w:r>
      <w:r w:rsidR="00655836">
        <w:rPr>
          <w:rFonts w:ascii="Arial Nova Light" w:hAnsi="Arial Nova Light"/>
          <w:sz w:val="22"/>
        </w:rPr>
        <w:t>longer running</w:t>
      </w:r>
      <w:r w:rsidR="00ED783B">
        <w:rPr>
          <w:rFonts w:ascii="Arial Nova Light" w:hAnsi="Arial Nova Light"/>
          <w:sz w:val="22"/>
        </w:rPr>
        <w:t xml:space="preserve"> background processes in the </w:t>
      </w:r>
      <w:r w:rsidR="00655836">
        <w:rPr>
          <w:rFonts w:ascii="Arial Nova Light" w:hAnsi="Arial Nova Light"/>
          <w:sz w:val="22"/>
        </w:rPr>
        <w:t>machine</w:t>
      </w:r>
      <w:r w:rsidR="00ED783B">
        <w:rPr>
          <w:rFonts w:ascii="Arial Nova Light" w:hAnsi="Arial Nova Light"/>
          <w:sz w:val="22"/>
        </w:rPr>
        <w:t xml:space="preserve">, such as </w:t>
      </w:r>
      <w:r w:rsidR="00655836">
        <w:rPr>
          <w:rFonts w:ascii="Arial Nova Light" w:hAnsi="Arial Nova Light"/>
          <w:sz w:val="22"/>
        </w:rPr>
        <w:t>the</w:t>
      </w:r>
      <w:r w:rsidR="00ED783B">
        <w:rPr>
          <w:rFonts w:ascii="Arial Nova Light" w:hAnsi="Arial Nova Light"/>
          <w:sz w:val="22"/>
        </w:rPr>
        <w:t xml:space="preserve"> Google Chrome </w:t>
      </w:r>
      <w:r w:rsidR="00655836">
        <w:rPr>
          <w:rFonts w:ascii="Arial Nova Light" w:hAnsi="Arial Nova Light"/>
          <w:sz w:val="22"/>
        </w:rPr>
        <w:t>browser</w:t>
      </w:r>
      <w:r w:rsidR="00ED783B">
        <w:rPr>
          <w:rFonts w:ascii="Arial Nova Light" w:hAnsi="Arial Nova Light"/>
          <w:sz w:val="22"/>
        </w:rPr>
        <w:t xml:space="preserve"> and </w:t>
      </w:r>
      <w:r w:rsidR="00655836">
        <w:rPr>
          <w:rFonts w:ascii="Arial Nova Light" w:hAnsi="Arial Nova Light"/>
          <w:sz w:val="22"/>
        </w:rPr>
        <w:t xml:space="preserve">other </w:t>
      </w:r>
      <w:r w:rsidR="00ED783B">
        <w:rPr>
          <w:rFonts w:ascii="Arial Nova Light" w:hAnsi="Arial Nova Light"/>
          <w:sz w:val="22"/>
        </w:rPr>
        <w:t xml:space="preserve">applications to </w:t>
      </w:r>
      <w:r w:rsidR="00655836">
        <w:rPr>
          <w:rFonts w:ascii="Arial Nova Light" w:hAnsi="Arial Nova Light"/>
          <w:sz w:val="22"/>
        </w:rPr>
        <w:t>keep track of</w:t>
      </w:r>
      <w:r w:rsidR="00ED783B">
        <w:rPr>
          <w:rFonts w:ascii="Arial Nova Light" w:hAnsi="Arial Nova Light"/>
          <w:sz w:val="22"/>
        </w:rPr>
        <w:t xml:space="preserve"> data. </w:t>
      </w:r>
    </w:p>
    <w:p w14:paraId="485D835A" w14:textId="77777777" w:rsidR="00655836" w:rsidRDefault="00655836" w:rsidP="0024425F">
      <w:pPr>
        <w:pStyle w:val="Content"/>
        <w:jc w:val="both"/>
        <w:rPr>
          <w:rFonts w:ascii="Arial Nova Light" w:hAnsi="Arial Nova Light"/>
          <w:sz w:val="22"/>
        </w:rPr>
      </w:pPr>
    </w:p>
    <w:p w14:paraId="178A5E99" w14:textId="78C4B2A6" w:rsidR="00981334" w:rsidRDefault="00ED783B" w:rsidP="0024425F">
      <w:pPr>
        <w:pStyle w:val="Content"/>
        <w:jc w:val="both"/>
        <w:rPr>
          <w:rFonts w:ascii="Arial Nova Light" w:hAnsi="Arial Nova Light"/>
          <w:sz w:val="22"/>
        </w:rPr>
      </w:pPr>
      <w:r>
        <w:rPr>
          <w:rFonts w:ascii="Arial Nova Light" w:hAnsi="Arial Nova Light"/>
          <w:sz w:val="22"/>
        </w:rPr>
        <w:t xml:space="preserve">This </w:t>
      </w:r>
      <w:r w:rsidR="006D06DE">
        <w:rPr>
          <w:rFonts w:ascii="Arial Nova Light" w:hAnsi="Arial Nova Light"/>
          <w:sz w:val="22"/>
        </w:rPr>
        <w:t xml:space="preserve">may account for </w:t>
      </w:r>
      <w:r>
        <w:rPr>
          <w:rFonts w:ascii="Arial Nova Light" w:hAnsi="Arial Nova Light"/>
          <w:sz w:val="22"/>
        </w:rPr>
        <w:t>overestimates</w:t>
      </w:r>
      <w:r w:rsidR="006D06DE">
        <w:rPr>
          <w:rFonts w:ascii="Arial Nova Light" w:hAnsi="Arial Nova Light"/>
          <w:sz w:val="22"/>
        </w:rPr>
        <w:t xml:space="preserve"> in the </w:t>
      </w:r>
      <w:r w:rsidR="00195BB9">
        <w:rPr>
          <w:rFonts w:ascii="Arial Nova Light" w:hAnsi="Arial Nova Light"/>
          <w:sz w:val="22"/>
        </w:rPr>
        <w:t>amount of memory used</w:t>
      </w:r>
      <w:r>
        <w:rPr>
          <w:rFonts w:ascii="Arial Nova Light" w:hAnsi="Arial Nova Light"/>
          <w:sz w:val="22"/>
        </w:rPr>
        <w:t xml:space="preserve">; and as such recording the </w:t>
      </w:r>
      <w:r w:rsidRPr="00ED783B">
        <w:rPr>
          <w:rFonts w:ascii="Arial Nova Light" w:hAnsi="Arial Nova Light"/>
          <w:i/>
          <w:iCs/>
          <w:sz w:val="22"/>
        </w:rPr>
        <w:t>VSZ</w:t>
      </w:r>
      <w:r>
        <w:rPr>
          <w:rFonts w:ascii="Arial Nova Light" w:hAnsi="Arial Nova Light"/>
          <w:sz w:val="22"/>
        </w:rPr>
        <w:t xml:space="preserve"> ( the Virtual Memory Size involved in Linux memory management ) </w:t>
      </w:r>
      <w:r w:rsidR="00655836">
        <w:rPr>
          <w:rFonts w:ascii="Arial Nova Light" w:hAnsi="Arial Nova Light"/>
          <w:sz w:val="22"/>
        </w:rPr>
        <w:t xml:space="preserve">as an alternative </w:t>
      </w:r>
      <w:r>
        <w:rPr>
          <w:rFonts w:ascii="Arial Nova Light" w:hAnsi="Arial Nova Light"/>
          <w:sz w:val="22"/>
        </w:rPr>
        <w:t>may provide a more comprehensive analysis</w:t>
      </w:r>
      <w:r w:rsidR="00655836">
        <w:rPr>
          <w:rFonts w:ascii="Arial Nova Light" w:hAnsi="Arial Nova Light"/>
          <w:sz w:val="22"/>
        </w:rPr>
        <w:t xml:space="preserve"> of memory consumption in the experiment</w:t>
      </w:r>
      <w:r>
        <w:rPr>
          <w:rFonts w:ascii="Arial Nova Light" w:hAnsi="Arial Nova Light"/>
          <w:sz w:val="22"/>
        </w:rPr>
        <w:t>.</w:t>
      </w:r>
      <w:bookmarkEnd w:id="15"/>
    </w:p>
    <w:p w14:paraId="65B8CA50" w14:textId="77777777" w:rsidR="001F258C" w:rsidRPr="009F503E" w:rsidRDefault="001F258C" w:rsidP="0024425F">
      <w:pPr>
        <w:pStyle w:val="Content"/>
        <w:jc w:val="both"/>
        <w:rPr>
          <w:rFonts w:ascii="Arial Nova Light" w:hAnsi="Arial Nova Light"/>
          <w:sz w:val="22"/>
        </w:rPr>
      </w:pPr>
    </w:p>
    <w:p w14:paraId="7A9CA4D4" w14:textId="4A3C4E6E" w:rsidR="001F258C" w:rsidRPr="005670FB" w:rsidRDefault="001F258C" w:rsidP="001F258C">
      <w:pPr>
        <w:pStyle w:val="Content"/>
        <w:jc w:val="both"/>
        <w:rPr>
          <w:rFonts w:ascii="Arial Nova Light" w:hAnsi="Arial Nova Light"/>
          <w:sz w:val="22"/>
        </w:rPr>
      </w:pPr>
      <w:r>
        <w:rPr>
          <w:rFonts w:ascii="Arial Nova Light" w:hAnsi="Arial Nova Light"/>
          <w:sz w:val="22"/>
        </w:rPr>
        <w:t>This includes the libraries involved in the tests which also accounts for some of the memory recorded, and could be the reason for surprising fluctuations</w:t>
      </w:r>
      <w:r w:rsidR="001F37D4">
        <w:rPr>
          <w:rFonts w:ascii="Arial Nova Light" w:hAnsi="Arial Nova Light"/>
          <w:sz w:val="22"/>
        </w:rPr>
        <w:t xml:space="preserve"> such as in </w:t>
      </w:r>
      <w:r w:rsidR="001F37D4">
        <w:rPr>
          <w:rFonts w:ascii="Arial Nova Light" w:hAnsi="Arial Nova Light"/>
          <w:b/>
          <w:bCs/>
          <w:i/>
          <w:iCs/>
          <w:sz w:val="22"/>
        </w:rPr>
        <w:t>Set 5</w:t>
      </w:r>
      <w:r w:rsidR="001F37D4" w:rsidRPr="001F37D4">
        <w:rPr>
          <w:rFonts w:ascii="Arial Nova Light" w:hAnsi="Arial Nova Light"/>
          <w:sz w:val="22"/>
        </w:rPr>
        <w:t xml:space="preserve"> and</w:t>
      </w:r>
      <w:r w:rsidR="001F37D4">
        <w:rPr>
          <w:rFonts w:ascii="Arial Nova Light" w:hAnsi="Arial Nova Light"/>
          <w:b/>
          <w:bCs/>
          <w:i/>
          <w:iCs/>
          <w:sz w:val="22"/>
        </w:rPr>
        <w:t xml:space="preserve"> Set 6, </w:t>
      </w:r>
      <w:r w:rsidR="001F37D4">
        <w:rPr>
          <w:rFonts w:ascii="Arial Nova Light" w:hAnsi="Arial Nova Light"/>
          <w:sz w:val="22"/>
        </w:rPr>
        <w:t>where the</w:t>
      </w:r>
      <w:r w:rsidR="005670FB">
        <w:rPr>
          <w:rFonts w:ascii="Arial Nova Light" w:hAnsi="Arial Nova Light"/>
          <w:sz w:val="22"/>
        </w:rPr>
        <w:t xml:space="preserve"> total RSS for the</w:t>
      </w:r>
      <w:r w:rsidR="001F37D4">
        <w:rPr>
          <w:rFonts w:ascii="Arial Nova Light" w:hAnsi="Arial Nova Light"/>
          <w:sz w:val="22"/>
        </w:rPr>
        <w:t xml:space="preserve"> </w:t>
      </w:r>
      <w:r w:rsidR="001F37D4" w:rsidRPr="001F37D4">
        <w:rPr>
          <w:rFonts w:ascii="Arial Nova Light" w:hAnsi="Arial Nova Light"/>
          <w:i/>
          <w:iCs/>
          <w:color w:val="00B050"/>
          <w:sz w:val="22"/>
        </w:rPr>
        <w:t xml:space="preserve">Best Fit </w:t>
      </w:r>
      <w:r w:rsidR="001F37D4">
        <w:rPr>
          <w:rFonts w:ascii="Arial Nova Light" w:hAnsi="Arial Nova Light"/>
          <w:sz w:val="22"/>
        </w:rPr>
        <w:t xml:space="preserve">strategy </w:t>
      </w:r>
      <w:r w:rsidR="005670FB">
        <w:rPr>
          <w:rFonts w:ascii="Arial Nova Light" w:hAnsi="Arial Nova Light"/>
          <w:sz w:val="22"/>
        </w:rPr>
        <w:t xml:space="preserve">( 3848 KB and </w:t>
      </w:r>
      <w:r w:rsidR="005670FB" w:rsidRPr="005670FB">
        <w:rPr>
          <w:rFonts w:ascii="Arial Nova Light" w:hAnsi="Arial Nova Light"/>
          <w:sz w:val="22"/>
          <w:szCs w:val="18"/>
        </w:rPr>
        <w:t>3892 KB respectively</w:t>
      </w:r>
      <w:r w:rsidR="005670FB">
        <w:rPr>
          <w:rFonts w:ascii="Arial Nova Light" w:hAnsi="Arial Nova Light"/>
          <w:sz w:val="22"/>
        </w:rPr>
        <w:t xml:space="preserve"> ) </w:t>
      </w:r>
      <w:r w:rsidR="001F37D4">
        <w:rPr>
          <w:rFonts w:ascii="Arial Nova Light" w:hAnsi="Arial Nova Light"/>
          <w:sz w:val="22"/>
        </w:rPr>
        <w:t xml:space="preserve">appeared </w:t>
      </w:r>
      <w:r w:rsidR="005670FB">
        <w:rPr>
          <w:rFonts w:ascii="Arial Nova Light" w:hAnsi="Arial Nova Light"/>
          <w:sz w:val="22"/>
        </w:rPr>
        <w:t xml:space="preserve">greater than that of the </w:t>
      </w:r>
      <w:r w:rsidR="005670FB" w:rsidRPr="005670FB">
        <w:rPr>
          <w:rFonts w:ascii="Arial Nova Light" w:hAnsi="Arial Nova Light"/>
          <w:i/>
          <w:iCs/>
          <w:color w:val="497288" w:themeColor="accent4" w:themeShade="BF"/>
          <w:sz w:val="22"/>
        </w:rPr>
        <w:t xml:space="preserve">Worst Fit </w:t>
      </w:r>
      <w:r w:rsidR="005670FB">
        <w:rPr>
          <w:rFonts w:ascii="Arial Nova Light" w:hAnsi="Arial Nova Light"/>
          <w:sz w:val="22"/>
        </w:rPr>
        <w:t xml:space="preserve">strategy ( 3716 KB and </w:t>
      </w:r>
      <w:r w:rsidR="005670FB" w:rsidRPr="005670FB">
        <w:rPr>
          <w:rFonts w:ascii="Arial Nova Light" w:hAnsi="Arial Nova Light"/>
          <w:sz w:val="22"/>
          <w:szCs w:val="18"/>
        </w:rPr>
        <w:t>3724 KB respectively</w:t>
      </w:r>
      <w:r w:rsidR="005670FB">
        <w:rPr>
          <w:rFonts w:ascii="Arial Nova Light" w:hAnsi="Arial Nova Light"/>
          <w:b/>
          <w:bCs/>
          <w:sz w:val="22"/>
          <w:szCs w:val="18"/>
        </w:rPr>
        <w:t xml:space="preserve"> </w:t>
      </w:r>
      <w:r w:rsidR="005670FB">
        <w:rPr>
          <w:rFonts w:ascii="Arial Nova Light" w:hAnsi="Arial Nova Light"/>
          <w:sz w:val="22"/>
        </w:rPr>
        <w:t>).</w:t>
      </w:r>
    </w:p>
    <w:p w14:paraId="3C191902" w14:textId="18F4B959" w:rsidR="00E00606" w:rsidRPr="00A335D9" w:rsidRDefault="00E00606" w:rsidP="00DF027C">
      <w:pPr>
        <w:rPr>
          <w:rFonts w:ascii="Arial Nova" w:hAnsi="Arial Nova"/>
          <w:sz w:val="22"/>
          <w:szCs w:val="18"/>
        </w:rPr>
      </w:pPr>
    </w:p>
    <w:p w14:paraId="7F77586E" w14:textId="77777777" w:rsidR="00A335D9" w:rsidRPr="00A335D9" w:rsidRDefault="00A335D9" w:rsidP="00DF027C">
      <w:pPr>
        <w:rPr>
          <w:rFonts w:ascii="Arial Nova" w:hAnsi="Arial Nova"/>
          <w:sz w:val="22"/>
          <w:szCs w:val="18"/>
        </w:rPr>
      </w:pPr>
    </w:p>
    <w:p w14:paraId="3F5C60F2" w14:textId="77777777" w:rsidR="00652182" w:rsidRDefault="00652182" w:rsidP="00DF027C">
      <w:pPr>
        <w:rPr>
          <w:rFonts w:ascii="Arial Nova" w:hAnsi="Arial Nova"/>
          <w:color w:val="593470" w:themeColor="accent1" w:themeShade="80"/>
          <w:sz w:val="32"/>
          <w:szCs w:val="32"/>
        </w:rPr>
      </w:pPr>
    </w:p>
    <w:p w14:paraId="3496168F" w14:textId="77777777" w:rsidR="004E7CEB" w:rsidRDefault="004E7CEB" w:rsidP="00DF027C">
      <w:pPr>
        <w:rPr>
          <w:rFonts w:ascii="Arial Nova" w:hAnsi="Arial Nova"/>
          <w:color w:val="593470" w:themeColor="accent1" w:themeShade="80"/>
          <w:sz w:val="32"/>
          <w:szCs w:val="32"/>
        </w:rPr>
      </w:pPr>
    </w:p>
    <w:p w14:paraId="29E1314D" w14:textId="7EEF1218" w:rsidR="00E00606" w:rsidRPr="00F814B5" w:rsidRDefault="00F814B5" w:rsidP="00DF027C">
      <w:pPr>
        <w:rPr>
          <w:rFonts w:ascii="Arial Nova" w:hAnsi="Arial Nova"/>
          <w:color w:val="593470" w:themeColor="accent1" w:themeShade="80"/>
        </w:rPr>
      </w:pPr>
      <w:r w:rsidRPr="00F814B5">
        <w:rPr>
          <w:rFonts w:ascii="Arial Nova" w:hAnsi="Arial Nova"/>
          <w:color w:val="593470" w:themeColor="accent1" w:themeShade="80"/>
          <w:sz w:val="32"/>
          <w:szCs w:val="32"/>
        </w:rPr>
        <w:lastRenderedPageBreak/>
        <w:t>Memory Fragmentation</w:t>
      </w:r>
    </w:p>
    <w:p w14:paraId="3F2D2D11" w14:textId="77777777" w:rsidR="00E00606" w:rsidRDefault="00E00606" w:rsidP="00652182">
      <w:pPr>
        <w:jc w:val="both"/>
        <w:rPr>
          <w:rFonts w:ascii="Arial Nova" w:hAnsi="Arial Nova"/>
        </w:rPr>
      </w:pPr>
    </w:p>
    <w:p w14:paraId="2B279ACE" w14:textId="34A3AE6E" w:rsidR="00655836" w:rsidRDefault="00A544CB" w:rsidP="00652182">
      <w:pPr>
        <w:jc w:val="both"/>
        <w:rPr>
          <w:rFonts w:ascii="Arial Nova Light" w:hAnsi="Arial Nova Light"/>
          <w:b w:val="0"/>
          <w:bCs/>
          <w:sz w:val="22"/>
          <w:szCs w:val="18"/>
        </w:rPr>
      </w:pPr>
      <w:r>
        <w:rPr>
          <w:rFonts w:ascii="Arial Nova Light" w:hAnsi="Arial Nova Light"/>
          <w:b w:val="0"/>
          <w:bCs/>
          <w:sz w:val="22"/>
          <w:szCs w:val="18"/>
        </w:rPr>
        <w:t xml:space="preserve">One class of memory leak </w:t>
      </w:r>
      <w:r w:rsidR="00652182">
        <w:rPr>
          <w:rFonts w:ascii="Arial Nova Light" w:hAnsi="Arial Nova Light"/>
          <w:b w:val="0"/>
          <w:bCs/>
          <w:sz w:val="22"/>
          <w:szCs w:val="18"/>
        </w:rPr>
        <w:t>is often caused by</w:t>
      </w:r>
      <w:r>
        <w:rPr>
          <w:rFonts w:ascii="Arial Nova Light" w:hAnsi="Arial Nova Light"/>
          <w:b w:val="0"/>
          <w:bCs/>
          <w:sz w:val="22"/>
          <w:szCs w:val="18"/>
        </w:rPr>
        <w:t xml:space="preserve"> heap fragmentation and can detected when the program’s reported freed memory does not reflect the RSS reported by the </w:t>
      </w:r>
      <w:r w:rsidR="00652182">
        <w:rPr>
          <w:rFonts w:ascii="Arial Nova Light" w:hAnsi="Arial Nova Light"/>
          <w:b w:val="0"/>
          <w:bCs/>
          <w:sz w:val="22"/>
          <w:szCs w:val="18"/>
        </w:rPr>
        <w:t>OS</w:t>
      </w:r>
      <w:r>
        <w:rPr>
          <w:rFonts w:ascii="Arial Nova Light" w:hAnsi="Arial Nova Light"/>
          <w:b w:val="0"/>
          <w:bCs/>
          <w:sz w:val="22"/>
          <w:szCs w:val="18"/>
        </w:rPr>
        <w:t>.</w:t>
      </w:r>
      <w:r w:rsidR="00652182">
        <w:rPr>
          <w:rFonts w:ascii="Arial Nova Light" w:hAnsi="Arial Nova Light"/>
          <w:b w:val="0"/>
          <w:bCs/>
          <w:sz w:val="22"/>
          <w:szCs w:val="18"/>
        </w:rPr>
        <w:t xml:space="preserve"> While this allocated memory may continue to be used by the program it is never released to be available for other processes to use, creating an overhead for higher priority operations.</w:t>
      </w:r>
      <w:r w:rsidR="00655836">
        <w:rPr>
          <w:rFonts w:ascii="Arial Nova Light" w:hAnsi="Arial Nova Light"/>
          <w:b w:val="0"/>
          <w:bCs/>
          <w:sz w:val="22"/>
          <w:szCs w:val="18"/>
        </w:rPr>
        <w:t xml:space="preserve"> </w:t>
      </w:r>
      <w:r w:rsidR="00652182">
        <w:rPr>
          <w:rFonts w:ascii="Arial Nova Light" w:hAnsi="Arial Nova Light"/>
          <w:b w:val="0"/>
          <w:bCs/>
          <w:sz w:val="22"/>
          <w:szCs w:val="18"/>
        </w:rPr>
        <w:t xml:space="preserve">The issue is exacerbated when the program no longer runs </w:t>
      </w:r>
      <w:r w:rsidR="004853B2">
        <w:rPr>
          <w:rFonts w:ascii="Arial Nova Light" w:hAnsi="Arial Nova Light"/>
          <w:b w:val="0"/>
          <w:bCs/>
          <w:sz w:val="22"/>
          <w:szCs w:val="18"/>
        </w:rPr>
        <w:t xml:space="preserve">sufficiently </w:t>
      </w:r>
      <w:r w:rsidR="00652182">
        <w:rPr>
          <w:rFonts w:ascii="Arial Nova Light" w:hAnsi="Arial Nova Light"/>
          <w:b w:val="0"/>
          <w:bCs/>
          <w:sz w:val="22"/>
          <w:szCs w:val="18"/>
        </w:rPr>
        <w:t>to consume the remaining block segments</w:t>
      </w:r>
      <w:r w:rsidR="004853B2">
        <w:rPr>
          <w:rFonts w:ascii="Arial Nova Light" w:hAnsi="Arial Nova Light"/>
          <w:b w:val="0"/>
          <w:bCs/>
          <w:sz w:val="22"/>
          <w:szCs w:val="18"/>
        </w:rPr>
        <w:t xml:space="preserve">; which themselves </w:t>
      </w:r>
      <w:r w:rsidR="00652182">
        <w:rPr>
          <w:rFonts w:ascii="Arial Nova Light" w:hAnsi="Arial Nova Light"/>
          <w:b w:val="0"/>
          <w:bCs/>
          <w:sz w:val="22"/>
          <w:szCs w:val="18"/>
        </w:rPr>
        <w:t xml:space="preserve">may not be </w:t>
      </w:r>
      <w:r w:rsidR="004853B2">
        <w:rPr>
          <w:rFonts w:ascii="Arial Nova Light" w:hAnsi="Arial Nova Light"/>
          <w:b w:val="0"/>
          <w:bCs/>
          <w:sz w:val="22"/>
          <w:szCs w:val="18"/>
        </w:rPr>
        <w:t>suitable for use by other processes</w:t>
      </w:r>
      <w:r w:rsidR="00655836">
        <w:rPr>
          <w:rFonts w:ascii="Arial Nova Light" w:hAnsi="Arial Nova Light"/>
          <w:b w:val="0"/>
          <w:bCs/>
          <w:sz w:val="22"/>
          <w:szCs w:val="18"/>
        </w:rPr>
        <w:t>, and continue to remain unused</w:t>
      </w:r>
      <w:r w:rsidR="00652182">
        <w:rPr>
          <w:rFonts w:ascii="Arial Nova Light" w:hAnsi="Arial Nova Light"/>
          <w:b w:val="0"/>
          <w:bCs/>
          <w:sz w:val="22"/>
          <w:szCs w:val="18"/>
        </w:rPr>
        <w:t xml:space="preserve">. </w:t>
      </w:r>
    </w:p>
    <w:p w14:paraId="7B0BAD10" w14:textId="77777777" w:rsidR="00655836" w:rsidRDefault="00655836" w:rsidP="00652182">
      <w:pPr>
        <w:jc w:val="both"/>
        <w:rPr>
          <w:rFonts w:ascii="Arial Nova Light" w:hAnsi="Arial Nova Light"/>
          <w:b w:val="0"/>
          <w:bCs/>
          <w:sz w:val="22"/>
          <w:szCs w:val="18"/>
        </w:rPr>
      </w:pPr>
    </w:p>
    <w:p w14:paraId="18C97255" w14:textId="77777777" w:rsidR="003F7C48" w:rsidRDefault="00652182" w:rsidP="00652182">
      <w:pPr>
        <w:jc w:val="both"/>
        <w:rPr>
          <w:rFonts w:ascii="Arial Nova Light" w:hAnsi="Arial Nova Light"/>
          <w:b w:val="0"/>
          <w:bCs/>
          <w:sz w:val="22"/>
          <w:szCs w:val="18"/>
        </w:rPr>
      </w:pPr>
      <w:r>
        <w:rPr>
          <w:rFonts w:ascii="Arial Nova Light" w:hAnsi="Arial Nova Light"/>
          <w:b w:val="0"/>
          <w:bCs/>
          <w:sz w:val="22"/>
          <w:szCs w:val="18"/>
        </w:rPr>
        <w:t xml:space="preserve">Within this experiment, </w:t>
      </w:r>
      <w:r w:rsidR="00655836">
        <w:rPr>
          <w:rFonts w:ascii="Arial Nova Light" w:hAnsi="Arial Nova Light"/>
          <w:b w:val="0"/>
          <w:bCs/>
          <w:sz w:val="22"/>
          <w:szCs w:val="18"/>
        </w:rPr>
        <w:t xml:space="preserve">the </w:t>
      </w:r>
      <w:r w:rsidR="00655836">
        <w:rPr>
          <w:rFonts w:ascii="Arial Nova Light" w:hAnsi="Arial Nova Light"/>
          <w:b w:val="0"/>
          <w:bCs/>
          <w:i/>
          <w:iCs/>
          <w:sz w:val="22"/>
          <w:szCs w:val="18"/>
        </w:rPr>
        <w:t xml:space="preserve">Valgrind </w:t>
      </w:r>
      <w:r w:rsidR="00655836">
        <w:rPr>
          <w:rFonts w:ascii="Arial Nova Light" w:hAnsi="Arial Nova Light"/>
          <w:b w:val="0"/>
          <w:bCs/>
          <w:sz w:val="22"/>
          <w:szCs w:val="18"/>
        </w:rPr>
        <w:t xml:space="preserve">heap summary was recorded and compared to the final RSS in each test. It becomes evident from these statistics that </w:t>
      </w:r>
      <w:r w:rsidR="00813BC6">
        <w:rPr>
          <w:rFonts w:ascii="Arial Nova Light" w:hAnsi="Arial Nova Light"/>
          <w:b w:val="0"/>
          <w:bCs/>
          <w:sz w:val="22"/>
          <w:szCs w:val="18"/>
        </w:rPr>
        <w:t xml:space="preserve">tests utilising the </w:t>
      </w:r>
      <w:r w:rsidR="00813BC6" w:rsidRPr="00813BC6">
        <w:rPr>
          <w:rFonts w:ascii="Arial Nova Light" w:hAnsi="Arial Nova Light"/>
          <w:b w:val="0"/>
          <w:bCs/>
          <w:i/>
          <w:iCs/>
          <w:color w:val="514DAA" w:themeColor="accent2" w:themeShade="BF"/>
          <w:sz w:val="22"/>
          <w:szCs w:val="18"/>
        </w:rPr>
        <w:t xml:space="preserve">First Fit </w:t>
      </w:r>
      <w:r w:rsidR="00813BC6">
        <w:rPr>
          <w:rFonts w:ascii="Arial Nova Light" w:hAnsi="Arial Nova Light"/>
          <w:b w:val="0"/>
          <w:bCs/>
          <w:sz w:val="22"/>
          <w:szCs w:val="18"/>
        </w:rPr>
        <w:t xml:space="preserve">or </w:t>
      </w:r>
      <w:r w:rsidR="00813BC6" w:rsidRPr="00813BC6">
        <w:rPr>
          <w:rFonts w:ascii="Arial Nova Light" w:hAnsi="Arial Nova Light"/>
          <w:b w:val="0"/>
          <w:bCs/>
          <w:i/>
          <w:iCs/>
          <w:color w:val="497288" w:themeColor="accent4" w:themeShade="BF"/>
          <w:sz w:val="22"/>
          <w:szCs w:val="18"/>
        </w:rPr>
        <w:t xml:space="preserve">Worst Fit </w:t>
      </w:r>
      <w:r w:rsidR="00813BC6">
        <w:rPr>
          <w:rFonts w:ascii="Arial Nova Light" w:hAnsi="Arial Nova Light"/>
          <w:b w:val="0"/>
          <w:bCs/>
          <w:sz w:val="22"/>
          <w:szCs w:val="18"/>
        </w:rPr>
        <w:t xml:space="preserve">strategy had possibly the highest degree of memory fragmentation. </w:t>
      </w:r>
    </w:p>
    <w:p w14:paraId="40A02F53" w14:textId="77777777" w:rsidR="003F7C48" w:rsidRDefault="003F7C48" w:rsidP="00652182">
      <w:pPr>
        <w:jc w:val="both"/>
        <w:rPr>
          <w:rFonts w:ascii="Arial Nova Light" w:hAnsi="Arial Nova Light"/>
          <w:b w:val="0"/>
          <w:bCs/>
          <w:sz w:val="22"/>
          <w:szCs w:val="18"/>
        </w:rPr>
      </w:pPr>
    </w:p>
    <w:p w14:paraId="3EC8C1A7" w14:textId="6783B988" w:rsidR="00E00606" w:rsidRPr="00D20EBA" w:rsidRDefault="00813BC6" w:rsidP="00652182">
      <w:pPr>
        <w:jc w:val="both"/>
        <w:rPr>
          <w:rFonts w:ascii="Arial Nova Light" w:hAnsi="Arial Nova Light"/>
          <w:b w:val="0"/>
          <w:bCs/>
          <w:sz w:val="22"/>
          <w:szCs w:val="18"/>
        </w:rPr>
      </w:pPr>
      <w:r>
        <w:rPr>
          <w:rFonts w:ascii="Arial Nova Light" w:hAnsi="Arial Nova Light"/>
          <w:b w:val="0"/>
          <w:bCs/>
          <w:sz w:val="22"/>
          <w:szCs w:val="18"/>
        </w:rPr>
        <w:t xml:space="preserve">For instance in </w:t>
      </w:r>
      <w:r>
        <w:rPr>
          <w:rFonts w:ascii="Arial Nova Light" w:hAnsi="Arial Nova Light"/>
          <w:i/>
          <w:iCs/>
          <w:sz w:val="22"/>
          <w:szCs w:val="18"/>
        </w:rPr>
        <w:t xml:space="preserve">Set 1, </w:t>
      </w:r>
      <w:r>
        <w:rPr>
          <w:rFonts w:ascii="Arial Nova Light" w:hAnsi="Arial Nova Light"/>
          <w:b w:val="0"/>
          <w:bCs/>
          <w:sz w:val="22"/>
          <w:szCs w:val="18"/>
        </w:rPr>
        <w:t xml:space="preserve">the final RSS recorded </w:t>
      </w:r>
      <w:r w:rsidR="000B7C4E">
        <w:rPr>
          <w:rFonts w:ascii="Arial Nova Light" w:hAnsi="Arial Nova Light"/>
          <w:b w:val="0"/>
          <w:bCs/>
          <w:sz w:val="22"/>
          <w:szCs w:val="18"/>
        </w:rPr>
        <w:t xml:space="preserve">for </w:t>
      </w:r>
      <w:r w:rsidR="000B7C4E" w:rsidRPr="000B7C4E">
        <w:rPr>
          <w:rFonts w:ascii="Arial Nova Light" w:hAnsi="Arial Nova Light"/>
          <w:b w:val="0"/>
          <w:bCs/>
          <w:i/>
          <w:iCs/>
          <w:color w:val="514DAA" w:themeColor="accent2" w:themeShade="BF"/>
          <w:sz w:val="22"/>
          <w:szCs w:val="18"/>
        </w:rPr>
        <w:t xml:space="preserve">First Fit </w:t>
      </w:r>
      <w:r>
        <w:rPr>
          <w:rFonts w:ascii="Arial Nova Light" w:hAnsi="Arial Nova Light"/>
          <w:b w:val="0"/>
          <w:bCs/>
          <w:sz w:val="22"/>
          <w:szCs w:val="18"/>
        </w:rPr>
        <w:t xml:space="preserve">was 8188 KB ( </w:t>
      </w:r>
      <w:r w:rsidRPr="00813BC6">
        <w:rPr>
          <w:rFonts w:ascii="Arial Nova Light" w:hAnsi="Arial Nova Light"/>
          <w:b w:val="0"/>
          <w:bCs/>
          <w:sz w:val="22"/>
          <w:szCs w:val="18"/>
        </w:rPr>
        <w:t>8188000</w:t>
      </w:r>
      <w:r>
        <w:rPr>
          <w:rFonts w:ascii="Arial Nova Light" w:hAnsi="Arial Nova Light"/>
          <w:b w:val="0"/>
          <w:bCs/>
          <w:sz w:val="22"/>
          <w:szCs w:val="18"/>
        </w:rPr>
        <w:t xml:space="preserve"> bytes ) which is significantly greater than the heap size reported by </w:t>
      </w:r>
      <w:r>
        <w:rPr>
          <w:rFonts w:ascii="Arial Nova Light" w:hAnsi="Arial Nova Light"/>
          <w:b w:val="0"/>
          <w:bCs/>
          <w:i/>
          <w:iCs/>
          <w:sz w:val="22"/>
          <w:szCs w:val="18"/>
        </w:rPr>
        <w:t xml:space="preserve">Valgrind </w:t>
      </w:r>
      <w:r>
        <w:rPr>
          <w:rFonts w:ascii="Arial Nova Light" w:hAnsi="Arial Nova Light"/>
          <w:b w:val="0"/>
          <w:bCs/>
          <w:sz w:val="22"/>
          <w:szCs w:val="18"/>
        </w:rPr>
        <w:t xml:space="preserve">at </w:t>
      </w:r>
      <w:r w:rsidR="000B7C4E" w:rsidRPr="000B7C4E">
        <w:rPr>
          <w:rFonts w:ascii="Arial Nova Light" w:hAnsi="Arial Nova Light"/>
          <w:b w:val="0"/>
          <w:bCs/>
          <w:sz w:val="22"/>
          <w:szCs w:val="18"/>
        </w:rPr>
        <w:t>3448624</w:t>
      </w:r>
      <w:r w:rsidR="000B7C4E">
        <w:rPr>
          <w:rFonts w:ascii="Arial Nova Light" w:hAnsi="Arial Nova Light"/>
          <w:b w:val="0"/>
          <w:bCs/>
          <w:sz w:val="22"/>
          <w:szCs w:val="18"/>
        </w:rPr>
        <w:t xml:space="preserve"> bytes.</w:t>
      </w:r>
      <w:r w:rsidR="003F7C48">
        <w:rPr>
          <w:rFonts w:ascii="Arial Nova Light" w:hAnsi="Arial Nova Light"/>
          <w:b w:val="0"/>
          <w:bCs/>
          <w:sz w:val="22"/>
          <w:szCs w:val="18"/>
        </w:rPr>
        <w:t xml:space="preserve"> In </w:t>
      </w:r>
      <w:r w:rsidR="003F7C48" w:rsidRPr="003F7C48">
        <w:rPr>
          <w:rFonts w:ascii="Arial Nova Light" w:hAnsi="Arial Nova Light"/>
          <w:b w:val="0"/>
          <w:bCs/>
          <w:i/>
          <w:iCs/>
          <w:color w:val="497288" w:themeColor="accent4" w:themeShade="BF"/>
          <w:sz w:val="22"/>
          <w:szCs w:val="18"/>
        </w:rPr>
        <w:t>Worst Fit</w:t>
      </w:r>
      <w:r w:rsidR="003F7C48">
        <w:rPr>
          <w:rFonts w:ascii="Arial Nova Light" w:hAnsi="Arial Nova Light"/>
          <w:b w:val="0"/>
          <w:bCs/>
          <w:i/>
          <w:iCs/>
          <w:color w:val="497288" w:themeColor="accent4" w:themeShade="BF"/>
          <w:sz w:val="22"/>
          <w:szCs w:val="18"/>
        </w:rPr>
        <w:t xml:space="preserve"> </w:t>
      </w:r>
      <w:r w:rsidR="003F7C48">
        <w:rPr>
          <w:rFonts w:ascii="Arial Nova Light" w:hAnsi="Arial Nova Light"/>
          <w:b w:val="0"/>
          <w:bCs/>
          <w:sz w:val="22"/>
          <w:szCs w:val="18"/>
        </w:rPr>
        <w:t>of the same set</w:t>
      </w:r>
      <w:r w:rsidR="003F7C48">
        <w:rPr>
          <w:rFonts w:ascii="Arial Nova Light" w:hAnsi="Arial Nova Light"/>
          <w:b w:val="0"/>
          <w:bCs/>
          <w:i/>
          <w:iCs/>
          <w:sz w:val="22"/>
          <w:szCs w:val="18"/>
        </w:rPr>
        <w:t xml:space="preserve">, </w:t>
      </w:r>
      <w:r w:rsidR="003F7C48">
        <w:rPr>
          <w:rFonts w:ascii="Arial Nova Light" w:hAnsi="Arial Nova Light"/>
          <w:b w:val="0"/>
          <w:bCs/>
          <w:sz w:val="22"/>
          <w:szCs w:val="18"/>
        </w:rPr>
        <w:t xml:space="preserve">a similar observation is made with an RSS of 8868 KB ( 8868000 bytes ) compared to the same </w:t>
      </w:r>
      <w:r w:rsidR="003F7C48" w:rsidRPr="003F7C48">
        <w:rPr>
          <w:rFonts w:ascii="Arial Nova Light" w:hAnsi="Arial Nova Light"/>
          <w:b w:val="0"/>
          <w:bCs/>
          <w:sz w:val="22"/>
          <w:szCs w:val="18"/>
        </w:rPr>
        <w:t>3448624</w:t>
      </w:r>
      <w:r w:rsidR="003F7C48">
        <w:rPr>
          <w:rFonts w:ascii="Arial Nova Light" w:hAnsi="Arial Nova Light"/>
          <w:b w:val="0"/>
          <w:bCs/>
          <w:sz w:val="22"/>
          <w:szCs w:val="18"/>
        </w:rPr>
        <w:t xml:space="preserve"> allocated in the heap. </w:t>
      </w:r>
      <w:r w:rsidR="003F7C48" w:rsidRPr="00A467E2">
        <w:rPr>
          <w:rFonts w:ascii="Arial Nova Light" w:hAnsi="Arial Nova Light"/>
          <w:b w:val="0"/>
          <w:bCs/>
          <w:i/>
          <w:iCs/>
          <w:color w:val="00B050"/>
          <w:sz w:val="22"/>
          <w:szCs w:val="18"/>
        </w:rPr>
        <w:t xml:space="preserve">Best Fit </w:t>
      </w:r>
      <w:r w:rsidR="003F7C48">
        <w:rPr>
          <w:rFonts w:ascii="Arial Nova Light" w:hAnsi="Arial Nova Light"/>
          <w:b w:val="0"/>
          <w:bCs/>
          <w:sz w:val="22"/>
          <w:szCs w:val="18"/>
        </w:rPr>
        <w:t>produced the</w:t>
      </w:r>
      <w:r w:rsidR="00A467E2">
        <w:rPr>
          <w:rFonts w:ascii="Arial Nova Light" w:hAnsi="Arial Nova Light"/>
          <w:b w:val="0"/>
          <w:bCs/>
          <w:sz w:val="22"/>
          <w:szCs w:val="18"/>
        </w:rPr>
        <w:t xml:space="preserve"> least difference between the RSS </w:t>
      </w:r>
      <w:r w:rsidR="00D20EBA">
        <w:rPr>
          <w:rFonts w:ascii="Arial Nova Light" w:hAnsi="Arial Nova Light"/>
          <w:b w:val="0"/>
          <w:bCs/>
          <w:sz w:val="22"/>
          <w:szCs w:val="18"/>
        </w:rPr>
        <w:t xml:space="preserve">( 7376000 KB ) </w:t>
      </w:r>
      <w:r w:rsidR="00A467E2">
        <w:rPr>
          <w:rFonts w:ascii="Arial Nova Light" w:hAnsi="Arial Nova Light"/>
          <w:b w:val="0"/>
          <w:bCs/>
          <w:sz w:val="22"/>
          <w:szCs w:val="18"/>
        </w:rPr>
        <w:t>and</w:t>
      </w:r>
      <w:r w:rsidR="00D20EBA">
        <w:rPr>
          <w:rFonts w:ascii="Arial Nova Light" w:hAnsi="Arial Nova Light"/>
          <w:b w:val="0"/>
          <w:bCs/>
          <w:sz w:val="22"/>
          <w:szCs w:val="18"/>
        </w:rPr>
        <w:t xml:space="preserve"> heap memory ( </w:t>
      </w:r>
      <w:r w:rsidR="00D20EBA" w:rsidRPr="00D20EBA">
        <w:rPr>
          <w:rFonts w:ascii="Arial Nova Light" w:hAnsi="Arial Nova Light"/>
          <w:b w:val="0"/>
          <w:bCs/>
          <w:sz w:val="22"/>
          <w:szCs w:val="18"/>
        </w:rPr>
        <w:t>3248632</w:t>
      </w:r>
      <w:r w:rsidR="00D20EBA">
        <w:rPr>
          <w:rFonts w:ascii="Arial Nova Light" w:hAnsi="Arial Nova Light"/>
          <w:b w:val="0"/>
          <w:bCs/>
          <w:sz w:val="22"/>
          <w:szCs w:val="18"/>
        </w:rPr>
        <w:t xml:space="preserve"> bytes ) from </w:t>
      </w:r>
      <w:r w:rsidR="00D20EBA">
        <w:rPr>
          <w:rFonts w:ascii="Arial Nova Light" w:hAnsi="Arial Nova Light"/>
          <w:b w:val="0"/>
          <w:bCs/>
          <w:i/>
          <w:iCs/>
          <w:sz w:val="22"/>
          <w:szCs w:val="18"/>
        </w:rPr>
        <w:t xml:space="preserve">Valgrind </w:t>
      </w:r>
      <w:r w:rsidR="00D20EBA">
        <w:rPr>
          <w:rFonts w:ascii="Arial Nova Light" w:hAnsi="Arial Nova Light"/>
          <w:b w:val="0"/>
          <w:bCs/>
          <w:sz w:val="22"/>
          <w:szCs w:val="18"/>
        </w:rPr>
        <w:t>out of the three tests</w:t>
      </w:r>
      <w:r w:rsidR="00EA0DA8">
        <w:rPr>
          <w:rFonts w:ascii="Arial Nova Light" w:hAnsi="Arial Nova Light"/>
          <w:b w:val="0"/>
          <w:bCs/>
          <w:sz w:val="22"/>
          <w:szCs w:val="18"/>
        </w:rPr>
        <w:t>.</w:t>
      </w:r>
    </w:p>
    <w:p w14:paraId="74334CE3" w14:textId="77777777" w:rsidR="000B7C4E" w:rsidRDefault="000B7C4E" w:rsidP="00652182">
      <w:pPr>
        <w:jc w:val="both"/>
        <w:rPr>
          <w:rFonts w:ascii="Arial Nova Light" w:hAnsi="Arial Nova Light"/>
          <w:b w:val="0"/>
          <w:bCs/>
          <w:sz w:val="22"/>
          <w:szCs w:val="18"/>
        </w:rPr>
      </w:pPr>
    </w:p>
    <w:p w14:paraId="37A40E45" w14:textId="1995CED2" w:rsidR="000B7C4E" w:rsidRPr="00813BC6" w:rsidRDefault="000B7C4E" w:rsidP="00652182">
      <w:pPr>
        <w:jc w:val="both"/>
        <w:rPr>
          <w:rFonts w:ascii="Arial Nova Light" w:hAnsi="Arial Nova Light"/>
          <w:b w:val="0"/>
          <w:bCs/>
        </w:rPr>
      </w:pPr>
      <w:r>
        <w:rPr>
          <w:rFonts w:ascii="Arial Nova Light" w:hAnsi="Arial Nova Light"/>
          <w:b w:val="0"/>
          <w:bCs/>
          <w:sz w:val="22"/>
          <w:szCs w:val="18"/>
        </w:rPr>
        <w:t>Furthermore the load capacity also contributes to th</w:t>
      </w:r>
      <w:r w:rsidR="00EA0DA8">
        <w:rPr>
          <w:rFonts w:ascii="Arial Nova Light" w:hAnsi="Arial Nova Light"/>
          <w:b w:val="0"/>
          <w:bCs/>
          <w:sz w:val="22"/>
          <w:szCs w:val="18"/>
        </w:rPr>
        <w:t>e degree of fragmentation. A</w:t>
      </w:r>
      <w:r>
        <w:rPr>
          <w:rFonts w:ascii="Arial Nova Light" w:hAnsi="Arial Nova Light"/>
          <w:b w:val="0"/>
          <w:bCs/>
          <w:sz w:val="22"/>
          <w:szCs w:val="18"/>
        </w:rPr>
        <w:t xml:space="preserve"> greater number of allocations require</w:t>
      </w:r>
      <w:r w:rsidR="00EA0DA8">
        <w:rPr>
          <w:rFonts w:ascii="Arial Nova Light" w:hAnsi="Arial Nova Light"/>
          <w:b w:val="0"/>
          <w:bCs/>
          <w:sz w:val="22"/>
          <w:szCs w:val="18"/>
        </w:rPr>
        <w:t>s</w:t>
      </w:r>
      <w:r>
        <w:rPr>
          <w:rFonts w:ascii="Arial Nova Light" w:hAnsi="Arial Nova Light"/>
          <w:b w:val="0"/>
          <w:bCs/>
          <w:sz w:val="22"/>
          <w:szCs w:val="18"/>
        </w:rPr>
        <w:t xml:space="preserve"> larger requests for memory from the OS compared to lower loads. </w:t>
      </w:r>
      <w:r w:rsidRPr="000B7C4E">
        <w:rPr>
          <w:rFonts w:ascii="Arial Nova Light" w:hAnsi="Arial Nova Light"/>
          <w:i/>
          <w:iCs/>
          <w:sz w:val="22"/>
          <w:szCs w:val="18"/>
        </w:rPr>
        <w:t xml:space="preserve">Thus, the effects of memory fragmentation </w:t>
      </w:r>
      <w:r w:rsidR="001C3A92">
        <w:rPr>
          <w:rFonts w:ascii="Arial Nova Light" w:hAnsi="Arial Nova Light"/>
          <w:i/>
          <w:iCs/>
          <w:sz w:val="22"/>
          <w:szCs w:val="18"/>
        </w:rPr>
        <w:t>are</w:t>
      </w:r>
      <w:r>
        <w:rPr>
          <w:rFonts w:ascii="Arial Nova Light" w:hAnsi="Arial Nova Light"/>
          <w:i/>
          <w:iCs/>
          <w:sz w:val="22"/>
          <w:szCs w:val="18"/>
        </w:rPr>
        <w:t xml:space="preserve"> best reduced</w:t>
      </w:r>
      <w:r w:rsidRPr="000B7C4E">
        <w:rPr>
          <w:rFonts w:ascii="Arial Nova Light" w:hAnsi="Arial Nova Light"/>
          <w:i/>
          <w:iCs/>
          <w:sz w:val="22"/>
          <w:szCs w:val="18"/>
        </w:rPr>
        <w:t xml:space="preserve"> when the </w:t>
      </w:r>
      <w:r w:rsidRPr="000B7C4E">
        <w:rPr>
          <w:rFonts w:ascii="Arial Nova Light" w:hAnsi="Arial Nova Light"/>
          <w:i/>
          <w:iCs/>
          <w:color w:val="00B050"/>
          <w:sz w:val="22"/>
          <w:szCs w:val="18"/>
        </w:rPr>
        <w:t xml:space="preserve">Best Fit </w:t>
      </w:r>
      <w:r w:rsidRPr="000B7C4E">
        <w:rPr>
          <w:rFonts w:ascii="Arial Nova Light" w:hAnsi="Arial Nova Light"/>
          <w:i/>
          <w:iCs/>
          <w:sz w:val="22"/>
          <w:szCs w:val="18"/>
        </w:rPr>
        <w:t xml:space="preserve">approach is selected in scenarios </w:t>
      </w:r>
      <w:r>
        <w:rPr>
          <w:rFonts w:ascii="Arial Nova Light" w:hAnsi="Arial Nova Light"/>
          <w:i/>
          <w:iCs/>
          <w:sz w:val="22"/>
          <w:szCs w:val="18"/>
        </w:rPr>
        <w:t>requiring</w:t>
      </w:r>
      <w:r w:rsidR="001C3A92">
        <w:rPr>
          <w:rFonts w:ascii="Arial Nova Light" w:hAnsi="Arial Nova Light"/>
          <w:i/>
          <w:iCs/>
          <w:sz w:val="22"/>
          <w:szCs w:val="18"/>
        </w:rPr>
        <w:t xml:space="preserve"> a significant number of</w:t>
      </w:r>
      <w:r w:rsidRPr="000B7C4E">
        <w:rPr>
          <w:rFonts w:ascii="Arial Nova Light" w:hAnsi="Arial Nova Light"/>
          <w:i/>
          <w:iCs/>
          <w:sz w:val="22"/>
          <w:szCs w:val="18"/>
        </w:rPr>
        <w:t xml:space="preserve"> allocations</w:t>
      </w:r>
      <w:r w:rsidR="001C3A92">
        <w:rPr>
          <w:rFonts w:ascii="Arial Nova Light" w:hAnsi="Arial Nova Light"/>
          <w:i/>
          <w:iCs/>
          <w:sz w:val="22"/>
          <w:szCs w:val="18"/>
        </w:rPr>
        <w:t>. Fragmentation is also reduced when</w:t>
      </w:r>
      <w:r w:rsidRPr="000B7C4E">
        <w:rPr>
          <w:rFonts w:ascii="Arial Nova Light" w:hAnsi="Arial Nova Light"/>
          <w:i/>
          <w:iCs/>
          <w:sz w:val="22"/>
          <w:szCs w:val="18"/>
        </w:rPr>
        <w:t xml:space="preserve"> fewer allocations </w:t>
      </w:r>
      <w:r w:rsidR="001C3A92">
        <w:rPr>
          <w:rFonts w:ascii="Arial Nova Light" w:hAnsi="Arial Nova Light"/>
          <w:i/>
          <w:iCs/>
          <w:sz w:val="22"/>
          <w:szCs w:val="18"/>
        </w:rPr>
        <w:t>are involved.</w:t>
      </w:r>
    </w:p>
    <w:p w14:paraId="36BA0586" w14:textId="4371903D" w:rsidR="00E00606" w:rsidRDefault="00E00606" w:rsidP="00DF027C">
      <w:pPr>
        <w:rPr>
          <w:rFonts w:ascii="Arial Nova" w:hAnsi="Arial Nova"/>
          <w:sz w:val="22"/>
          <w:szCs w:val="18"/>
        </w:rPr>
      </w:pPr>
    </w:p>
    <w:p w14:paraId="3F4C6B6A" w14:textId="77777777" w:rsidR="00EA0DA8" w:rsidRPr="00EA0DA8" w:rsidRDefault="00EA0DA8" w:rsidP="00DF027C">
      <w:pPr>
        <w:rPr>
          <w:rFonts w:ascii="Arial Nova" w:hAnsi="Arial Nova"/>
          <w:sz w:val="22"/>
          <w:szCs w:val="18"/>
        </w:rPr>
      </w:pPr>
    </w:p>
    <w:p w14:paraId="63323D97" w14:textId="7EAE48E9" w:rsidR="001A7D7C" w:rsidRDefault="001A7D7C" w:rsidP="001A7D7C">
      <w:pPr>
        <w:pStyle w:val="Heading3"/>
        <w:jc w:val="both"/>
        <w:rPr>
          <w:rFonts w:ascii="Arial Nova" w:hAnsi="Arial Nova"/>
          <w:sz w:val="32"/>
          <w:szCs w:val="32"/>
        </w:rPr>
      </w:pPr>
      <w:bookmarkStart w:id="17" w:name="_Toc18442822"/>
      <w:r>
        <w:rPr>
          <w:rFonts w:ascii="Arial Nova" w:hAnsi="Arial Nova"/>
          <w:sz w:val="32"/>
          <w:szCs w:val="32"/>
        </w:rPr>
        <w:t>Potential enhancements</w:t>
      </w:r>
      <w:bookmarkEnd w:id="17"/>
    </w:p>
    <w:p w14:paraId="20E844D6" w14:textId="77777777" w:rsidR="00E00606" w:rsidRDefault="00E00606" w:rsidP="00DF027C">
      <w:pPr>
        <w:rPr>
          <w:rFonts w:ascii="Arial Nova" w:hAnsi="Arial Nova"/>
        </w:rPr>
      </w:pPr>
    </w:p>
    <w:p w14:paraId="09A59851" w14:textId="7D14A376" w:rsidR="00E00606" w:rsidRDefault="00985BEC" w:rsidP="00C51EB2">
      <w:pPr>
        <w:jc w:val="both"/>
        <w:rPr>
          <w:rFonts w:ascii="Arial Nova Light" w:hAnsi="Arial Nova Light"/>
          <w:b w:val="0"/>
          <w:bCs/>
          <w:sz w:val="22"/>
          <w:szCs w:val="18"/>
        </w:rPr>
      </w:pPr>
      <w:r>
        <w:rPr>
          <w:rFonts w:ascii="Arial Nova Light" w:hAnsi="Arial Nova Light"/>
          <w:b w:val="0"/>
          <w:bCs/>
          <w:sz w:val="22"/>
          <w:szCs w:val="18"/>
        </w:rPr>
        <w:t xml:space="preserve">The efficiency of the memory allocator may be improved with a modified algorithm of the </w:t>
      </w:r>
      <w:r w:rsidRPr="00985BEC">
        <w:rPr>
          <w:rFonts w:ascii="Arial Nova Light" w:hAnsi="Arial Nova Light"/>
          <w:b w:val="0"/>
          <w:bCs/>
          <w:i/>
          <w:iCs/>
          <w:color w:val="514DAA" w:themeColor="accent2" w:themeShade="BF"/>
          <w:sz w:val="22"/>
          <w:szCs w:val="18"/>
        </w:rPr>
        <w:t xml:space="preserve">First Fit </w:t>
      </w:r>
      <w:r>
        <w:rPr>
          <w:rFonts w:ascii="Arial Nova Light" w:hAnsi="Arial Nova Light"/>
          <w:b w:val="0"/>
          <w:bCs/>
          <w:sz w:val="22"/>
          <w:szCs w:val="18"/>
        </w:rPr>
        <w:t xml:space="preserve">approach. </w:t>
      </w:r>
      <w:r w:rsidR="00C51EB2">
        <w:rPr>
          <w:rFonts w:ascii="Arial Nova Light" w:hAnsi="Arial Nova Light"/>
          <w:b w:val="0"/>
          <w:bCs/>
          <w:sz w:val="22"/>
          <w:szCs w:val="18"/>
        </w:rPr>
        <w:t xml:space="preserve">Although </w:t>
      </w:r>
      <w:r w:rsidR="00C51EB2" w:rsidRPr="00985BEC">
        <w:rPr>
          <w:rFonts w:ascii="Arial Nova Light" w:hAnsi="Arial Nova Light"/>
          <w:b w:val="0"/>
          <w:bCs/>
          <w:i/>
          <w:iCs/>
          <w:color w:val="514DAA" w:themeColor="accent2" w:themeShade="BF"/>
          <w:sz w:val="22"/>
          <w:szCs w:val="18"/>
        </w:rPr>
        <w:t>First Fit</w:t>
      </w:r>
      <w:r w:rsidR="00C51EB2">
        <w:rPr>
          <w:rFonts w:ascii="Arial Nova Light" w:hAnsi="Arial Nova Light"/>
          <w:b w:val="0"/>
          <w:bCs/>
          <w:i/>
          <w:iCs/>
          <w:color w:val="514DAA" w:themeColor="accent2" w:themeShade="BF"/>
          <w:sz w:val="22"/>
          <w:szCs w:val="18"/>
        </w:rPr>
        <w:t xml:space="preserve"> </w:t>
      </w:r>
      <w:r w:rsidR="00C51EB2">
        <w:rPr>
          <w:rFonts w:ascii="Arial Nova Light" w:hAnsi="Arial Nova Light"/>
          <w:b w:val="0"/>
          <w:bCs/>
          <w:sz w:val="22"/>
          <w:szCs w:val="18"/>
        </w:rPr>
        <w:t>( as implemented in this experiment ) has shown to find a block of memory in the least amount of time, its approach is not feasible on larger scale tests requiring a significant number of allocations, as the first suitable block of memory encountered is not guaranteed to be the best fit. This results in a build-up of block fragments from repeated splitting and impedes on the performance of future processes.</w:t>
      </w:r>
    </w:p>
    <w:p w14:paraId="75771DDD" w14:textId="77777777" w:rsidR="00C51EB2" w:rsidRPr="00C51EB2" w:rsidRDefault="00C51EB2" w:rsidP="00C51EB2">
      <w:pPr>
        <w:jc w:val="both"/>
        <w:rPr>
          <w:rFonts w:ascii="Arial Nova Light" w:hAnsi="Arial Nova Light"/>
          <w:b w:val="0"/>
          <w:bCs/>
          <w:sz w:val="22"/>
          <w:szCs w:val="18"/>
        </w:rPr>
      </w:pPr>
    </w:p>
    <w:tbl>
      <w:tblPr>
        <w:tblW w:w="9999" w:type="dxa"/>
        <w:tblCellMar>
          <w:left w:w="0" w:type="dxa"/>
          <w:right w:w="0" w:type="dxa"/>
        </w:tblCellMar>
        <w:tblLook w:val="0000" w:firstRow="0" w:lastRow="0" w:firstColumn="0" w:lastColumn="0" w:noHBand="0" w:noVBand="0"/>
      </w:tblPr>
      <w:tblGrid>
        <w:gridCol w:w="9999"/>
      </w:tblGrid>
      <w:tr w:rsidR="00985BEC" w:rsidRPr="00F9030A" w14:paraId="48AEC8A3" w14:textId="77777777" w:rsidTr="00985BEC">
        <w:trPr>
          <w:trHeight w:val="1899"/>
        </w:trPr>
        <w:tc>
          <w:tcPr>
            <w:tcW w:w="9999" w:type="dxa"/>
            <w:shd w:val="clear" w:color="auto" w:fill="F2F2F2" w:themeFill="background1" w:themeFillShade="F2"/>
            <w:vAlign w:val="center"/>
          </w:tcPr>
          <w:p w14:paraId="46D085EE" w14:textId="77777777" w:rsidR="00985BEC" w:rsidRPr="00F9030A" w:rsidRDefault="00985BEC" w:rsidP="0045292D">
            <w:pPr>
              <w:pStyle w:val="EmphasisText"/>
              <w:jc w:val="center"/>
              <w:rPr>
                <w:rFonts w:ascii="Arial Nova" w:hAnsi="Arial Nova"/>
              </w:rPr>
            </w:pPr>
            <w:r w:rsidRPr="00F9030A">
              <w:rPr>
                <w:rFonts w:ascii="Arial Nova" w:hAnsi="Arial Nova"/>
                <w:noProof/>
              </w:rPr>
              <mc:AlternateContent>
                <mc:Choice Requires="wps">
                  <w:drawing>
                    <wp:inline distT="0" distB="0" distL="0" distR="0" wp14:anchorId="7453F27F" wp14:editId="538AF7CF">
                      <wp:extent cx="5422005" cy="695459"/>
                      <wp:effectExtent l="0" t="0" r="0" b="0"/>
                      <wp:docPr id="16" name="Text Box 16"/>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14:paraId="08ABE327" w14:textId="3E8292BD" w:rsidR="0045292D" w:rsidRPr="009F503E" w:rsidRDefault="0045292D" w:rsidP="00985BEC">
                                  <w:pPr>
                                    <w:jc w:val="both"/>
                                    <w:rPr>
                                      <w:rFonts w:ascii="Arial Nova Light" w:hAnsi="Arial Nova Light"/>
                                      <w:sz w:val="18"/>
                                      <w:szCs w:val="14"/>
                                    </w:rPr>
                                  </w:pPr>
                                  <w:r>
                                    <w:rPr>
                                      <w:rFonts w:ascii="Arial Nova Light" w:hAnsi="Arial Nova Light"/>
                                      <w:b w:val="0"/>
                                      <w:bCs/>
                                      <w:sz w:val="22"/>
                                      <w:szCs w:val="18"/>
                                    </w:rPr>
                                    <w:t xml:space="preserve">According to </w:t>
                                  </w:r>
                                  <w:r w:rsidRPr="00A26E75">
                                    <w:rPr>
                                      <w:rFonts w:ascii="Arial Nova Light" w:hAnsi="Arial Nova Light"/>
                                      <w:i/>
                                      <w:iCs/>
                                      <w:sz w:val="22"/>
                                      <w:szCs w:val="18"/>
                                    </w:rPr>
                                    <w:t>McCreight [13, ex. 6.2.3.301]</w:t>
                                  </w:r>
                                  <w:r w:rsidRPr="00985BEC">
                                    <w:rPr>
                                      <w:rFonts w:ascii="Arial Nova Light" w:hAnsi="Arial Nova Light"/>
                                      <w:b w:val="0"/>
                                      <w:bCs/>
                                      <w:i/>
                                      <w:iCs/>
                                      <w:sz w:val="22"/>
                                      <w:szCs w:val="18"/>
                                    </w:rPr>
                                    <w:t>,</w:t>
                                  </w:r>
                                  <w:r>
                                    <w:rPr>
                                      <w:rFonts w:ascii="Arial Nova Light" w:hAnsi="Arial Nova Light"/>
                                      <w:b w:val="0"/>
                                      <w:bCs/>
                                      <w:sz w:val="22"/>
                                      <w:szCs w:val="18"/>
                                    </w:rPr>
                                    <w:t xml:space="preserve"> a theoretically more efficient implementation of the </w:t>
                                  </w:r>
                                  <w:r w:rsidRPr="00985BEC">
                                    <w:rPr>
                                      <w:rFonts w:ascii="Arial Nova Light" w:hAnsi="Arial Nova Light"/>
                                      <w:b w:val="0"/>
                                      <w:bCs/>
                                      <w:i/>
                                      <w:iCs/>
                                      <w:color w:val="514DAA" w:themeColor="accent2" w:themeShade="BF"/>
                                      <w:sz w:val="22"/>
                                      <w:szCs w:val="18"/>
                                    </w:rPr>
                                    <w:t>First Fit</w:t>
                                  </w:r>
                                  <w:r>
                                    <w:rPr>
                                      <w:rFonts w:ascii="Arial Nova Light" w:hAnsi="Arial Nova Light"/>
                                      <w:b w:val="0"/>
                                      <w:bCs/>
                                      <w:i/>
                                      <w:iCs/>
                                      <w:color w:val="514DAA" w:themeColor="accent2" w:themeShade="BF"/>
                                      <w:sz w:val="22"/>
                                      <w:szCs w:val="18"/>
                                    </w:rPr>
                                    <w:t xml:space="preserve"> </w:t>
                                  </w:r>
                                  <w:r>
                                    <w:rPr>
                                      <w:rFonts w:ascii="Arial Nova Light" w:hAnsi="Arial Nova Light"/>
                                      <w:b w:val="0"/>
                                      <w:bCs/>
                                      <w:sz w:val="22"/>
                                      <w:szCs w:val="18"/>
                                    </w:rPr>
                                    <w:t xml:space="preserve">algorithm utilises a </w:t>
                                  </w:r>
                                  <w:r w:rsidRPr="00985BEC">
                                    <w:rPr>
                                      <w:rFonts w:ascii="Arial Nova Light" w:hAnsi="Arial Nova Light"/>
                                      <w:b w:val="0"/>
                                      <w:bCs/>
                                      <w:i/>
                                      <w:iCs/>
                                      <w:sz w:val="22"/>
                                      <w:szCs w:val="18"/>
                                    </w:rPr>
                                    <w:t>“a height-balanced binary tree (i.e., an AVL tree) with each free block corresponding to a node in the tree”</w:t>
                                  </w:r>
                                  <w:r>
                                    <w:rPr>
                                      <w:rFonts w:ascii="Arial Nova Light" w:hAnsi="Arial Nova Light"/>
                                      <w:b w:val="0"/>
                                      <w:bCs/>
                                      <w:sz w:val="22"/>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53F27F" id="Text Box 16" o:spid="_x0000_s1089"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" filled="f" stroked="f" strokeweight=".5pt">
                      <v:textbox>
                        <w:txbxContent>
                          <w:p w14:paraId="08ABE327" w14:textId="3E8292BD" w:rsidR="0045292D" w:rsidRPr="009F503E" w:rsidRDefault="0045292D" w:rsidP="00985BEC">
                            <w:pPr>
                              <w:jc w:val="both"/>
                              <w:rPr>
                                <w:rFonts w:ascii="Arial Nova Light" w:hAnsi="Arial Nova Light"/>
                                <w:sz w:val="18"/>
                                <w:szCs w:val="14"/>
                              </w:rPr>
                            </w:pPr>
                            <w:r>
                              <w:rPr>
                                <w:rFonts w:ascii="Arial Nova Light" w:hAnsi="Arial Nova Light"/>
                                <w:b w:val="0"/>
                                <w:bCs/>
                                <w:sz w:val="22"/>
                                <w:szCs w:val="18"/>
                              </w:rPr>
                              <w:t xml:space="preserve">According to </w:t>
                            </w:r>
                            <w:r w:rsidRPr="00A26E75">
                              <w:rPr>
                                <w:rFonts w:ascii="Arial Nova Light" w:hAnsi="Arial Nova Light"/>
                                <w:i/>
                                <w:iCs/>
                                <w:sz w:val="22"/>
                                <w:szCs w:val="18"/>
                              </w:rPr>
                              <w:t>McCreight [13, ex. 6.2.3.301]</w:t>
                            </w:r>
                            <w:r w:rsidRPr="00985BEC">
                              <w:rPr>
                                <w:rFonts w:ascii="Arial Nova Light" w:hAnsi="Arial Nova Light"/>
                                <w:b w:val="0"/>
                                <w:bCs/>
                                <w:i/>
                                <w:iCs/>
                                <w:sz w:val="22"/>
                                <w:szCs w:val="18"/>
                              </w:rPr>
                              <w:t>,</w:t>
                            </w:r>
                            <w:r>
                              <w:rPr>
                                <w:rFonts w:ascii="Arial Nova Light" w:hAnsi="Arial Nova Light"/>
                                <w:b w:val="0"/>
                                <w:bCs/>
                                <w:sz w:val="22"/>
                                <w:szCs w:val="18"/>
                              </w:rPr>
                              <w:t xml:space="preserve"> a theoretically more efficient implementation of the </w:t>
                            </w:r>
                            <w:r w:rsidRPr="00985BEC">
                              <w:rPr>
                                <w:rFonts w:ascii="Arial Nova Light" w:hAnsi="Arial Nova Light"/>
                                <w:b w:val="0"/>
                                <w:bCs/>
                                <w:i/>
                                <w:iCs/>
                                <w:color w:val="514DAA" w:themeColor="accent2" w:themeShade="BF"/>
                                <w:sz w:val="22"/>
                                <w:szCs w:val="18"/>
                              </w:rPr>
                              <w:t>First Fit</w:t>
                            </w:r>
                            <w:r>
                              <w:rPr>
                                <w:rFonts w:ascii="Arial Nova Light" w:hAnsi="Arial Nova Light"/>
                                <w:b w:val="0"/>
                                <w:bCs/>
                                <w:i/>
                                <w:iCs/>
                                <w:color w:val="514DAA" w:themeColor="accent2" w:themeShade="BF"/>
                                <w:sz w:val="22"/>
                                <w:szCs w:val="18"/>
                              </w:rPr>
                              <w:t xml:space="preserve"> </w:t>
                            </w:r>
                            <w:r>
                              <w:rPr>
                                <w:rFonts w:ascii="Arial Nova Light" w:hAnsi="Arial Nova Light"/>
                                <w:b w:val="0"/>
                                <w:bCs/>
                                <w:sz w:val="22"/>
                                <w:szCs w:val="18"/>
                              </w:rPr>
                              <w:t xml:space="preserve">algorithm utilises a </w:t>
                            </w:r>
                            <w:r w:rsidRPr="00985BEC">
                              <w:rPr>
                                <w:rFonts w:ascii="Arial Nova Light" w:hAnsi="Arial Nova Light"/>
                                <w:b w:val="0"/>
                                <w:bCs/>
                                <w:i/>
                                <w:iCs/>
                                <w:sz w:val="22"/>
                                <w:szCs w:val="18"/>
                              </w:rPr>
                              <w:t>“a height-balanced binary tree (i.e., an AVL tree) with each free block corresponding to a node in the tree”</w:t>
                            </w:r>
                            <w:r>
                              <w:rPr>
                                <w:rFonts w:ascii="Arial Nova Light" w:hAnsi="Arial Nova Light"/>
                                <w:b w:val="0"/>
                                <w:bCs/>
                                <w:sz w:val="22"/>
                                <w:szCs w:val="18"/>
                              </w:rPr>
                              <w:t>.</w:t>
                            </w:r>
                          </w:p>
                        </w:txbxContent>
                      </v:textbox>
                      <w10:anchorlock/>
                    </v:shape>
                  </w:pict>
                </mc:Fallback>
              </mc:AlternateContent>
            </w:r>
          </w:p>
        </w:tc>
      </w:tr>
    </w:tbl>
    <w:p w14:paraId="1FAB4612" w14:textId="1BCFD357" w:rsidR="00985BEC" w:rsidRDefault="00985BEC" w:rsidP="00985BEC">
      <w:pPr>
        <w:rPr>
          <w:rFonts w:ascii="Arial Nova Light" w:hAnsi="Arial Nova Light"/>
          <w:b w:val="0"/>
          <w:bCs/>
          <w:sz w:val="22"/>
          <w:szCs w:val="18"/>
        </w:rPr>
      </w:pPr>
    </w:p>
    <w:p w14:paraId="298E03CB" w14:textId="7300F59C" w:rsidR="00A26E75" w:rsidRDefault="00C51EB2" w:rsidP="00A26E75">
      <w:pPr>
        <w:jc w:val="both"/>
        <w:rPr>
          <w:rFonts w:ascii="Arial Nova Light" w:hAnsi="Arial Nova Light"/>
          <w:b w:val="0"/>
          <w:bCs/>
          <w:sz w:val="22"/>
          <w:szCs w:val="18"/>
        </w:rPr>
      </w:pPr>
      <w:r w:rsidRPr="00A26E75">
        <w:rPr>
          <w:rFonts w:ascii="Arial Nova Light" w:hAnsi="Arial Nova Light"/>
          <w:b w:val="0"/>
          <w:bCs/>
          <w:sz w:val="22"/>
          <w:szCs w:val="18"/>
        </w:rPr>
        <w:lastRenderedPageBreak/>
        <w:t>McCreight</w:t>
      </w:r>
      <w:r w:rsidRPr="00A26E75">
        <w:rPr>
          <w:rFonts w:ascii="Arial Nova Light" w:hAnsi="Arial Nova Light"/>
          <w:sz w:val="22"/>
          <w:szCs w:val="18"/>
        </w:rPr>
        <w:t xml:space="preserve"> </w:t>
      </w:r>
      <w:r>
        <w:rPr>
          <w:rFonts w:ascii="Arial Nova Light" w:hAnsi="Arial Nova Light"/>
          <w:b w:val="0"/>
          <w:bCs/>
          <w:sz w:val="22"/>
          <w:szCs w:val="18"/>
        </w:rPr>
        <w:t xml:space="preserve">further outlines </w:t>
      </w:r>
      <w:r w:rsidR="00D02A54">
        <w:rPr>
          <w:rFonts w:ascii="Arial Nova Light" w:hAnsi="Arial Nova Light"/>
          <w:b w:val="0"/>
          <w:bCs/>
          <w:sz w:val="22"/>
          <w:szCs w:val="18"/>
        </w:rPr>
        <w:t xml:space="preserve">that each node in this AVL tree would have a field reserved for </w:t>
      </w:r>
      <w:r w:rsidR="00A26E75">
        <w:rPr>
          <w:rFonts w:ascii="Arial Nova Light" w:hAnsi="Arial Nova Light"/>
          <w:b w:val="0"/>
          <w:bCs/>
          <w:sz w:val="22"/>
          <w:szCs w:val="18"/>
        </w:rPr>
        <w:t xml:space="preserve">the </w:t>
      </w:r>
      <w:r w:rsidR="00A26E75" w:rsidRPr="00A26E75">
        <w:rPr>
          <w:rFonts w:ascii="Arial Nova Light" w:hAnsi="Arial Nova Light"/>
          <w:b w:val="0"/>
          <w:bCs/>
          <w:i/>
          <w:iCs/>
          <w:sz w:val="22"/>
          <w:szCs w:val="18"/>
        </w:rPr>
        <w:t>“size of the largest free block corresponding to a node in the left subtree attached to the given node”</w:t>
      </w:r>
      <w:r w:rsidR="00A26E75">
        <w:rPr>
          <w:rFonts w:ascii="Arial Nova Light" w:hAnsi="Arial Nova Light"/>
          <w:b w:val="0"/>
          <w:bCs/>
          <w:sz w:val="22"/>
          <w:szCs w:val="18"/>
        </w:rPr>
        <w:t xml:space="preserve"> and that </w:t>
      </w:r>
      <w:r w:rsidR="00A26E75" w:rsidRPr="00A26E75">
        <w:rPr>
          <w:rFonts w:ascii="Arial Nova Light" w:hAnsi="Arial Nova Light"/>
          <w:b w:val="0"/>
          <w:bCs/>
          <w:i/>
          <w:iCs/>
          <w:sz w:val="22"/>
          <w:szCs w:val="18"/>
        </w:rPr>
        <w:t>“[a] practical implementation would probably maintain three additional fields (two pointers to left and right neighboring free blocks and an “up” pointer to avoid the need for a stack when traversing the tree).”</w:t>
      </w:r>
      <w:r w:rsidR="002F709E">
        <w:rPr>
          <w:rFonts w:ascii="Arial Nova Light" w:hAnsi="Arial Nova Light"/>
          <w:b w:val="0"/>
          <w:bCs/>
          <w:i/>
          <w:iCs/>
          <w:sz w:val="22"/>
          <w:szCs w:val="18"/>
        </w:rPr>
        <w:t>.</w:t>
      </w:r>
    </w:p>
    <w:p w14:paraId="173BECEF" w14:textId="77777777" w:rsidR="00A26E75" w:rsidRDefault="00A26E75" w:rsidP="00A26E75">
      <w:pPr>
        <w:jc w:val="both"/>
        <w:rPr>
          <w:rFonts w:ascii="Arial Nova Light" w:hAnsi="Arial Nova Light"/>
          <w:b w:val="0"/>
          <w:bCs/>
          <w:sz w:val="22"/>
          <w:szCs w:val="18"/>
        </w:rPr>
      </w:pPr>
    </w:p>
    <w:p w14:paraId="0EEB729F" w14:textId="7E82F240" w:rsidR="00C51EB2" w:rsidRDefault="00A26E75" w:rsidP="00A26E75">
      <w:pPr>
        <w:jc w:val="both"/>
        <w:rPr>
          <w:rFonts w:ascii="Arial Nova Light" w:hAnsi="Arial Nova Light"/>
          <w:b w:val="0"/>
          <w:bCs/>
          <w:sz w:val="22"/>
          <w:szCs w:val="18"/>
        </w:rPr>
      </w:pPr>
      <w:r>
        <w:rPr>
          <w:rFonts w:ascii="Arial Nova Light" w:hAnsi="Arial Nova Light"/>
          <w:b w:val="0"/>
          <w:bCs/>
          <w:sz w:val="22"/>
          <w:szCs w:val="18"/>
        </w:rPr>
        <w:t xml:space="preserve">The time complexity of this approach sits at </w:t>
      </w:r>
      <w:r w:rsidRPr="004858DB">
        <w:rPr>
          <w:rFonts w:ascii="Arial Nova Light" w:hAnsi="Arial Nova Light"/>
          <w:i/>
          <w:iCs/>
          <w:sz w:val="22"/>
          <w:szCs w:val="18"/>
        </w:rPr>
        <w:t>O(log n)</w:t>
      </w:r>
      <w:r>
        <w:rPr>
          <w:rFonts w:ascii="Arial Nova Light" w:hAnsi="Arial Nova Light"/>
          <w:b w:val="0"/>
          <w:bCs/>
          <w:sz w:val="22"/>
          <w:szCs w:val="18"/>
        </w:rPr>
        <w:t xml:space="preserve"> which is an improvement from </w:t>
      </w:r>
      <w:r w:rsidRPr="004858DB">
        <w:rPr>
          <w:rFonts w:ascii="Arial Nova Light" w:hAnsi="Arial Nova Light"/>
          <w:i/>
          <w:iCs/>
          <w:sz w:val="22"/>
          <w:szCs w:val="18"/>
        </w:rPr>
        <w:t>O(n)</w:t>
      </w:r>
      <w:r>
        <w:rPr>
          <w:rFonts w:ascii="Arial Nova Light" w:hAnsi="Arial Nova Light"/>
          <w:b w:val="0"/>
          <w:bCs/>
          <w:sz w:val="22"/>
          <w:szCs w:val="18"/>
        </w:rPr>
        <w:t xml:space="preserve"> of </w:t>
      </w:r>
      <w:r w:rsidRPr="00A26E75">
        <w:rPr>
          <w:rFonts w:ascii="Arial Nova Light" w:hAnsi="Arial Nova Light"/>
          <w:b w:val="0"/>
          <w:bCs/>
          <w:i/>
          <w:iCs/>
          <w:color w:val="514DAA" w:themeColor="accent2" w:themeShade="BF"/>
          <w:sz w:val="22"/>
          <w:szCs w:val="18"/>
        </w:rPr>
        <w:t>First Fit</w:t>
      </w:r>
      <w:r w:rsidRPr="00A26E75">
        <w:rPr>
          <w:rFonts w:ascii="Arial Nova Light" w:hAnsi="Arial Nova Light"/>
          <w:b w:val="0"/>
          <w:bCs/>
          <w:color w:val="514DAA" w:themeColor="accent2" w:themeShade="BF"/>
          <w:sz w:val="22"/>
          <w:szCs w:val="18"/>
        </w:rPr>
        <w:t xml:space="preserve"> </w:t>
      </w:r>
      <w:r>
        <w:rPr>
          <w:rFonts w:ascii="Arial Nova Light" w:hAnsi="Arial Nova Light"/>
          <w:b w:val="0"/>
          <w:bCs/>
          <w:sz w:val="22"/>
          <w:szCs w:val="18"/>
        </w:rPr>
        <w:t xml:space="preserve">used in this experiment. However the disadvantage of this enhancement is that it is not suitable for scenarios involving smaller blocks on average, as the smallest block needs to be </w:t>
      </w:r>
      <w:r w:rsidR="00C442B4">
        <w:rPr>
          <w:rFonts w:ascii="Arial Nova Light" w:hAnsi="Arial Nova Light"/>
          <w:b w:val="0"/>
          <w:bCs/>
          <w:sz w:val="22"/>
          <w:szCs w:val="18"/>
        </w:rPr>
        <w:t>large enough</w:t>
      </w:r>
      <w:r>
        <w:rPr>
          <w:rFonts w:ascii="Arial Nova Light" w:hAnsi="Arial Nova Light"/>
          <w:b w:val="0"/>
          <w:bCs/>
          <w:sz w:val="22"/>
          <w:szCs w:val="18"/>
        </w:rPr>
        <w:t xml:space="preserve"> to </w:t>
      </w:r>
      <w:r w:rsidRPr="00A26E75">
        <w:rPr>
          <w:rFonts w:ascii="Arial Nova Light" w:hAnsi="Arial Nova Light"/>
          <w:b w:val="0"/>
          <w:bCs/>
          <w:i/>
          <w:iCs/>
          <w:sz w:val="22"/>
          <w:szCs w:val="18"/>
        </w:rPr>
        <w:t>“hold at least five fields (two pointers to left and right descendants, a balance</w:t>
      </w:r>
      <w:r>
        <w:rPr>
          <w:rFonts w:ascii="Arial Nova Light" w:hAnsi="Arial Nova Light"/>
          <w:b w:val="0"/>
          <w:bCs/>
          <w:sz w:val="22"/>
          <w:szCs w:val="18"/>
        </w:rPr>
        <w:t xml:space="preserve"> </w:t>
      </w:r>
      <w:r w:rsidRPr="00A26E75">
        <w:rPr>
          <w:rFonts w:ascii="Arial Nova Light" w:hAnsi="Arial Nova Light"/>
          <w:b w:val="0"/>
          <w:bCs/>
          <w:i/>
          <w:iCs/>
          <w:sz w:val="22"/>
          <w:szCs w:val="18"/>
        </w:rPr>
        <w:t>factor indicating the difference in height between the left and right subtrees, and</w:t>
      </w:r>
      <w:r>
        <w:rPr>
          <w:rFonts w:ascii="Arial Nova Light" w:hAnsi="Arial Nova Light"/>
          <w:b w:val="0"/>
          <w:bCs/>
          <w:sz w:val="22"/>
          <w:szCs w:val="18"/>
        </w:rPr>
        <w:t xml:space="preserve"> </w:t>
      </w:r>
      <w:r w:rsidRPr="00A26E75">
        <w:rPr>
          <w:rFonts w:ascii="Arial Nova Light" w:hAnsi="Arial Nova Light"/>
          <w:b w:val="0"/>
          <w:bCs/>
          <w:i/>
          <w:iCs/>
          <w:sz w:val="22"/>
          <w:szCs w:val="18"/>
        </w:rPr>
        <w:t>two size fields).”</w:t>
      </w:r>
      <w:r>
        <w:rPr>
          <w:rFonts w:ascii="Arial Nova Light" w:hAnsi="Arial Nova Light"/>
          <w:b w:val="0"/>
          <w:bCs/>
          <w:i/>
          <w:iCs/>
          <w:sz w:val="22"/>
          <w:szCs w:val="18"/>
        </w:rPr>
        <w:t xml:space="preserve">. </w:t>
      </w:r>
    </w:p>
    <w:p w14:paraId="1B0E19CB" w14:textId="7B8B94AE" w:rsidR="00143433" w:rsidRDefault="00143433" w:rsidP="00A26E75">
      <w:pPr>
        <w:jc w:val="both"/>
        <w:rPr>
          <w:rFonts w:ascii="Arial Nova Light" w:hAnsi="Arial Nova Light"/>
          <w:b w:val="0"/>
          <w:bCs/>
          <w:sz w:val="22"/>
          <w:szCs w:val="18"/>
        </w:rPr>
      </w:pPr>
    </w:p>
    <w:p w14:paraId="6653EA41" w14:textId="77777777" w:rsidR="00BE6A6F" w:rsidRDefault="007B12BC" w:rsidP="00BE6A6F">
      <w:pPr>
        <w:jc w:val="both"/>
        <w:rPr>
          <w:rFonts w:ascii="Arial Nova Light" w:hAnsi="Arial Nova Light"/>
          <w:b w:val="0"/>
          <w:bCs/>
          <w:sz w:val="22"/>
          <w:szCs w:val="18"/>
        </w:rPr>
      </w:pPr>
      <w:r>
        <w:rPr>
          <w:rFonts w:ascii="Arial Nova Light" w:hAnsi="Arial Nova Light"/>
          <w:b w:val="0"/>
          <w:bCs/>
          <w:sz w:val="22"/>
          <w:szCs w:val="18"/>
        </w:rPr>
        <w:t xml:space="preserve">In terms of reducing the amount of memory used, the ability to merge neighbouring blocks into larger blocks when their constituent smaller blocks are not enough for the current request would theoretically lessen the occurrence of memory fragmentation. </w:t>
      </w:r>
    </w:p>
    <w:p w14:paraId="319503F5" w14:textId="77777777" w:rsidR="00BE6A6F" w:rsidRDefault="00BE6A6F" w:rsidP="00BE6A6F">
      <w:pPr>
        <w:jc w:val="both"/>
        <w:rPr>
          <w:rFonts w:ascii="Arial Nova Light" w:hAnsi="Arial Nova Light"/>
          <w:b w:val="0"/>
          <w:bCs/>
          <w:sz w:val="22"/>
          <w:szCs w:val="18"/>
        </w:rPr>
      </w:pPr>
    </w:p>
    <w:p w14:paraId="34D3D6E4" w14:textId="771CD5AB" w:rsidR="00480323" w:rsidRPr="007B12BC" w:rsidRDefault="007B12BC" w:rsidP="00BE6A6F">
      <w:pPr>
        <w:jc w:val="both"/>
        <w:rPr>
          <w:rFonts w:ascii="Arial Nova Light" w:hAnsi="Arial Nova Light"/>
          <w:b w:val="0"/>
          <w:bCs/>
          <w:sz w:val="22"/>
          <w:szCs w:val="18"/>
        </w:rPr>
      </w:pPr>
      <w:r>
        <w:rPr>
          <w:rFonts w:ascii="Arial Nova Light" w:hAnsi="Arial Nova Light"/>
          <w:b w:val="0"/>
          <w:bCs/>
          <w:sz w:val="22"/>
          <w:szCs w:val="18"/>
        </w:rPr>
        <w:t xml:space="preserve">An additional enhancement could be the </w:t>
      </w:r>
      <w:r w:rsidRPr="007B12BC">
        <w:rPr>
          <w:rFonts w:ascii="Arial Nova Light" w:hAnsi="Arial Nova Light"/>
          <w:b w:val="0"/>
          <w:bCs/>
          <w:i/>
          <w:iCs/>
          <w:color w:val="514DAA" w:themeColor="accent2" w:themeShade="BF"/>
          <w:sz w:val="22"/>
          <w:szCs w:val="18"/>
        </w:rPr>
        <w:t xml:space="preserve">First Fit </w:t>
      </w:r>
      <w:r>
        <w:rPr>
          <w:rFonts w:ascii="Arial Nova Light" w:hAnsi="Arial Nova Light"/>
          <w:b w:val="0"/>
          <w:bCs/>
          <w:sz w:val="22"/>
          <w:szCs w:val="18"/>
        </w:rPr>
        <w:t xml:space="preserve">approach utilising an address ordered free list </w:t>
      </w:r>
      <w:r w:rsidR="00F92B2D">
        <w:rPr>
          <w:rFonts w:ascii="Arial Nova Light" w:hAnsi="Arial Nova Light"/>
          <w:b w:val="0"/>
          <w:bCs/>
          <w:sz w:val="22"/>
          <w:szCs w:val="18"/>
        </w:rPr>
        <w:t xml:space="preserve">to prevent blocks of memory on one end being used preferentially over blocks on the other end. As stated by </w:t>
      </w:r>
      <w:r w:rsidR="00F92B2D" w:rsidRPr="0084280A">
        <w:rPr>
          <w:rFonts w:ascii="Arial Nova Light" w:hAnsi="Arial Nova Light"/>
          <w:b w:val="0"/>
          <w:bCs/>
          <w:i/>
          <w:iCs/>
          <w:sz w:val="22"/>
          <w:szCs w:val="18"/>
        </w:rPr>
        <w:t>Johnstone and Wilson [1998, p. 35]</w:t>
      </w:r>
      <w:r w:rsidR="00F92B2D">
        <w:rPr>
          <w:rFonts w:ascii="Arial Nova Light" w:hAnsi="Arial Nova Light"/>
          <w:b w:val="0"/>
          <w:bCs/>
          <w:sz w:val="22"/>
          <w:szCs w:val="18"/>
        </w:rPr>
        <w:t xml:space="preserve">, </w:t>
      </w:r>
      <w:r w:rsidR="00BE6A6F" w:rsidRPr="0084280A">
        <w:rPr>
          <w:rFonts w:ascii="Arial Nova Light" w:hAnsi="Arial Nova Light"/>
          <w:b w:val="0"/>
          <w:bCs/>
          <w:i/>
          <w:iCs/>
          <w:sz w:val="22"/>
          <w:szCs w:val="18"/>
        </w:rPr>
        <w:t>“[this] gives objects at the end of</w:t>
      </w:r>
      <w:r w:rsidR="0084280A" w:rsidRPr="0084280A">
        <w:rPr>
          <w:rFonts w:ascii="Arial Nova Light" w:hAnsi="Arial Nova Light"/>
          <w:b w:val="0"/>
          <w:bCs/>
          <w:i/>
          <w:iCs/>
          <w:sz w:val="22"/>
          <w:szCs w:val="18"/>
        </w:rPr>
        <w:t xml:space="preserve"> </w:t>
      </w:r>
      <w:r w:rsidR="00BE6A6F" w:rsidRPr="0084280A">
        <w:rPr>
          <w:rFonts w:ascii="Arial Nova Light" w:hAnsi="Arial Nova Light"/>
          <w:b w:val="0"/>
          <w:bCs/>
          <w:i/>
          <w:iCs/>
          <w:sz w:val="22"/>
          <w:szCs w:val="18"/>
        </w:rPr>
        <w:t>memory from which new blocks are not being allocated more time to die and merge with their neighbors.”</w:t>
      </w:r>
      <w:r w:rsidR="00BE6A6F">
        <w:rPr>
          <w:rFonts w:ascii="Arial Nova Light" w:hAnsi="Arial Nova Light"/>
          <w:b w:val="0"/>
          <w:bCs/>
          <w:sz w:val="22"/>
          <w:szCs w:val="18"/>
        </w:rPr>
        <w:t xml:space="preserve">. </w:t>
      </w:r>
      <w:r w:rsidR="0084280A">
        <w:rPr>
          <w:rFonts w:ascii="Arial Nova Light" w:hAnsi="Arial Nova Light"/>
          <w:b w:val="0"/>
          <w:bCs/>
          <w:sz w:val="22"/>
          <w:szCs w:val="18"/>
        </w:rPr>
        <w:t>B</w:t>
      </w:r>
      <w:r w:rsidR="00BE6A6F">
        <w:rPr>
          <w:rFonts w:ascii="Arial Nova Light" w:hAnsi="Arial Nova Light"/>
          <w:b w:val="0"/>
          <w:bCs/>
          <w:sz w:val="22"/>
          <w:szCs w:val="18"/>
        </w:rPr>
        <w:t>y coalescing freed memory this way, fragmentation may be reduced.</w:t>
      </w:r>
    </w:p>
    <w:p w14:paraId="7FD06408" w14:textId="789A7592" w:rsidR="00480323" w:rsidRDefault="00480323" w:rsidP="00A26E75">
      <w:pPr>
        <w:jc w:val="both"/>
        <w:rPr>
          <w:rFonts w:ascii="Arial Nova Light" w:hAnsi="Arial Nova Light"/>
          <w:b w:val="0"/>
          <w:bCs/>
          <w:sz w:val="22"/>
          <w:szCs w:val="18"/>
        </w:rPr>
      </w:pPr>
    </w:p>
    <w:p w14:paraId="589D6D2E" w14:textId="2A726364" w:rsidR="00480323" w:rsidRDefault="00480323" w:rsidP="00A26E75">
      <w:pPr>
        <w:jc w:val="both"/>
        <w:rPr>
          <w:rFonts w:ascii="Arial Nova Light" w:hAnsi="Arial Nova Light"/>
          <w:b w:val="0"/>
          <w:bCs/>
          <w:sz w:val="22"/>
          <w:szCs w:val="18"/>
        </w:rPr>
      </w:pPr>
    </w:p>
    <w:p w14:paraId="015BB977" w14:textId="77777777" w:rsidR="00480323" w:rsidRPr="00A26E75" w:rsidRDefault="00480323" w:rsidP="00A26E75">
      <w:pPr>
        <w:jc w:val="both"/>
        <w:rPr>
          <w:rFonts w:ascii="Arial Nova Light" w:hAnsi="Arial Nova Light"/>
          <w:b w:val="0"/>
          <w:bCs/>
          <w:sz w:val="22"/>
          <w:szCs w:val="18"/>
        </w:rPr>
      </w:pPr>
    </w:p>
    <w:p w14:paraId="55EEEF8C" w14:textId="77777777" w:rsidR="00E00606" w:rsidRPr="00F9030A" w:rsidRDefault="00E00606" w:rsidP="00E00606">
      <w:pPr>
        <w:pStyle w:val="Heading1"/>
        <w:rPr>
          <w:rFonts w:ascii="Arial Nova" w:hAnsi="Arial Nova"/>
        </w:rPr>
      </w:pPr>
      <w:bookmarkStart w:id="18" w:name="_Toc18442823"/>
      <w:r>
        <w:rPr>
          <w:rFonts w:ascii="Arial Nova" w:hAnsi="Arial Nova"/>
        </w:rPr>
        <w:t>Conclusion</w:t>
      </w:r>
      <w:bookmarkEnd w:id="18"/>
    </w:p>
    <w:tbl>
      <w:tblPr>
        <w:tblW w:w="9999" w:type="dxa"/>
        <w:tblInd w:w="40" w:type="dxa"/>
        <w:tblCellMar>
          <w:left w:w="0" w:type="dxa"/>
          <w:right w:w="0" w:type="dxa"/>
        </w:tblCellMar>
        <w:tblLook w:val="0000" w:firstRow="0" w:lastRow="0" w:firstColumn="0" w:lastColumn="0" w:noHBand="0" w:noVBand="0"/>
      </w:tblPr>
      <w:tblGrid>
        <w:gridCol w:w="9999"/>
      </w:tblGrid>
      <w:tr w:rsidR="00E00606" w:rsidRPr="00F9030A" w14:paraId="71153418" w14:textId="77777777" w:rsidTr="00440186">
        <w:trPr>
          <w:trHeight w:val="3546"/>
        </w:trPr>
        <w:tc>
          <w:tcPr>
            <w:tcW w:w="9999" w:type="dxa"/>
          </w:tcPr>
          <w:bookmarkStart w:id="19" w:name="_Toc18442824" w:displacedByCustomXml="next"/>
          <w:sdt>
            <w:sdtPr>
              <w:rPr>
                <w:rFonts w:ascii="Arial Nova" w:eastAsiaTheme="minorEastAsia" w:hAnsi="Arial Nova" w:cstheme="minorBidi"/>
                <w:b/>
                <w:sz w:val="28"/>
                <w:szCs w:val="22"/>
              </w:rPr>
              <w:id w:val="-1784496489"/>
              <w:placeholder>
                <w:docPart w:val="1EF8127A1E51441A9229983F93E19ED3"/>
              </w:placeholder>
              <w15:dataBinding w:prefixMappings="xmlns:ns0='http://schemas.microsoft.com/temp/samples' " w:xpath="/ns0:employees[1]/ns0:employee[1]/ns0:CompanyName[1]" w:storeItemID="{00000000-0000-0000-0000-000000000000}"/>
              <w15:appearance w15:val="hidden"/>
            </w:sdtPr>
            <w:sdtEndPr>
              <w:rPr>
                <w:rFonts w:ascii="Arial Nova Light" w:hAnsi="Arial Nova Light"/>
                <w:sz w:val="22"/>
                <w:szCs w:val="18"/>
              </w:rPr>
            </w:sdtEndPr>
            <w:sdtContent>
              <w:p w14:paraId="417357B9" w14:textId="4E9D0D7A" w:rsidR="00BF7534" w:rsidRDefault="00E41D58" w:rsidP="00440186">
                <w:pPr>
                  <w:pStyle w:val="Heading2"/>
                  <w:rPr>
                    <w:rFonts w:ascii="Arial Nova Light" w:hAnsi="Arial Nova Light"/>
                  </w:rPr>
                </w:pPr>
                <w:r w:rsidRPr="00E41D58">
                  <w:rPr>
                    <w:rFonts w:ascii="Arial Nova Light" w:hAnsi="Arial Nova Light"/>
                  </w:rPr>
                  <w:t>A v</w:t>
                </w:r>
                <w:r w:rsidR="00BF7534" w:rsidRPr="00E41D58">
                  <w:rPr>
                    <w:rFonts w:ascii="Arial Nova Light" w:hAnsi="Arial Nova Light"/>
                  </w:rPr>
                  <w:t>erdict</w:t>
                </w:r>
                <w:r w:rsidR="00BF7534">
                  <w:rPr>
                    <w:rFonts w:ascii="Arial Nova Light" w:hAnsi="Arial Nova Light"/>
                  </w:rPr>
                  <w:t xml:space="preserve"> on the most efficient allocation algorithm</w:t>
                </w:r>
                <w:bookmarkEnd w:id="19"/>
              </w:p>
              <w:p w14:paraId="57FA82D7" w14:textId="77777777" w:rsidR="001376CD" w:rsidRDefault="00827DC2" w:rsidP="001376CD">
                <w:pPr>
                  <w:jc w:val="both"/>
                  <w:rPr>
                    <w:rFonts w:ascii="Arial Nova Light" w:hAnsi="Arial Nova Light"/>
                    <w:b w:val="0"/>
                    <w:i/>
                    <w:iCs/>
                    <w:sz w:val="22"/>
                    <w:szCs w:val="18"/>
                  </w:rPr>
                </w:pPr>
                <w:r w:rsidRPr="00827DC2">
                  <w:rPr>
                    <w:rFonts w:ascii="Arial Nova Light" w:hAnsi="Arial Nova Light"/>
                    <w:b w:val="0"/>
                    <w:sz w:val="22"/>
                    <w:szCs w:val="18"/>
                  </w:rPr>
                  <w:t>With consideration of the obtained results and their analysis</w:t>
                </w:r>
                <w:r>
                  <w:rPr>
                    <w:rFonts w:ascii="Arial Nova Light" w:hAnsi="Arial Nova Light"/>
                    <w:b w:val="0"/>
                    <w:sz w:val="22"/>
                    <w:szCs w:val="18"/>
                  </w:rPr>
                  <w:t xml:space="preserve"> </w:t>
                </w:r>
                <w:r w:rsidR="00F33931">
                  <w:rPr>
                    <w:rFonts w:ascii="Arial Nova Light" w:hAnsi="Arial Nova Light"/>
                    <w:b w:val="0"/>
                    <w:sz w:val="22"/>
                    <w:szCs w:val="18"/>
                  </w:rPr>
                  <w:t>in</w:t>
                </w:r>
                <w:r>
                  <w:rPr>
                    <w:rFonts w:ascii="Arial Nova Light" w:hAnsi="Arial Nova Light"/>
                    <w:b w:val="0"/>
                    <w:sz w:val="22"/>
                    <w:szCs w:val="18"/>
                  </w:rPr>
                  <w:t xml:space="preserve"> this experiment, it is reasonable to conclude</w:t>
                </w:r>
                <w:r w:rsidR="00F33931">
                  <w:rPr>
                    <w:rFonts w:ascii="Arial Nova Light" w:hAnsi="Arial Nova Light"/>
                    <w:b w:val="0"/>
                    <w:sz w:val="22"/>
                    <w:szCs w:val="18"/>
                  </w:rPr>
                  <w:t xml:space="preserve"> that the most advantageous memory allocation algorithm </w:t>
                </w:r>
                <w:r w:rsidR="0084280A">
                  <w:rPr>
                    <w:rFonts w:ascii="Arial Nova Light" w:hAnsi="Arial Nova Light"/>
                    <w:b w:val="0"/>
                    <w:sz w:val="22"/>
                    <w:szCs w:val="18"/>
                  </w:rPr>
                  <w:t xml:space="preserve">with respect to requiring the minimum amount of time is </w:t>
                </w:r>
                <w:r w:rsidR="0084280A" w:rsidRPr="0084280A">
                  <w:rPr>
                    <w:rFonts w:ascii="Arial Nova Light" w:hAnsi="Arial Nova Light"/>
                    <w:b w:val="0"/>
                    <w:i/>
                    <w:iCs/>
                    <w:color w:val="514DAA" w:themeColor="accent2" w:themeShade="BF"/>
                    <w:sz w:val="22"/>
                    <w:szCs w:val="18"/>
                  </w:rPr>
                  <w:t>First Fit</w:t>
                </w:r>
                <w:r w:rsidR="0084280A">
                  <w:rPr>
                    <w:rFonts w:ascii="Arial Nova Light" w:hAnsi="Arial Nova Light"/>
                    <w:b w:val="0"/>
                    <w:i/>
                    <w:iCs/>
                    <w:sz w:val="22"/>
                    <w:szCs w:val="18"/>
                  </w:rPr>
                  <w:t>.</w:t>
                </w:r>
              </w:p>
              <w:p w14:paraId="322A2D46" w14:textId="77777777" w:rsidR="001376CD" w:rsidRDefault="001376CD" w:rsidP="001376CD">
                <w:pPr>
                  <w:jc w:val="both"/>
                  <w:rPr>
                    <w:rFonts w:ascii="Arial Nova Light" w:hAnsi="Arial Nova Light"/>
                    <w:b w:val="0"/>
                    <w:i/>
                    <w:iCs/>
                    <w:sz w:val="22"/>
                    <w:szCs w:val="18"/>
                  </w:rPr>
                </w:pPr>
              </w:p>
              <w:p w14:paraId="433B2DEA" w14:textId="77777777" w:rsidR="000B1889" w:rsidRDefault="0084280A" w:rsidP="001376CD">
                <w:pPr>
                  <w:jc w:val="both"/>
                  <w:rPr>
                    <w:rFonts w:ascii="Arial Nova Light" w:hAnsi="Arial Nova Light"/>
                    <w:b w:val="0"/>
                    <w:sz w:val="22"/>
                    <w:szCs w:val="18"/>
                  </w:rPr>
                </w:pPr>
                <w:r>
                  <w:rPr>
                    <w:rFonts w:ascii="Arial Nova Light" w:hAnsi="Arial Nova Light"/>
                    <w:b w:val="0"/>
                    <w:i/>
                    <w:iCs/>
                    <w:sz w:val="22"/>
                    <w:szCs w:val="18"/>
                  </w:rPr>
                  <w:t xml:space="preserve"> </w:t>
                </w:r>
                <w:r>
                  <w:rPr>
                    <w:rFonts w:ascii="Arial Nova Light" w:hAnsi="Arial Nova Light"/>
                    <w:b w:val="0"/>
                    <w:sz w:val="22"/>
                    <w:szCs w:val="18"/>
                  </w:rPr>
                  <w:t xml:space="preserve">On the other hand, if less memory fragmentation is </w:t>
                </w:r>
                <w:r w:rsidR="001376CD">
                  <w:rPr>
                    <w:rFonts w:ascii="Arial Nova Light" w:hAnsi="Arial Nova Light"/>
                    <w:b w:val="0"/>
                    <w:sz w:val="22"/>
                    <w:szCs w:val="18"/>
                  </w:rPr>
                  <w:t>desired</w:t>
                </w:r>
                <w:r>
                  <w:rPr>
                    <w:rFonts w:ascii="Arial Nova Light" w:hAnsi="Arial Nova Light"/>
                    <w:b w:val="0"/>
                    <w:sz w:val="22"/>
                    <w:szCs w:val="18"/>
                  </w:rPr>
                  <w:t xml:space="preserve">, the </w:t>
                </w:r>
                <w:r w:rsidRPr="001376CD">
                  <w:rPr>
                    <w:rFonts w:ascii="Arial Nova Light" w:hAnsi="Arial Nova Light"/>
                    <w:b w:val="0"/>
                    <w:i/>
                    <w:iCs/>
                    <w:color w:val="00B050"/>
                    <w:sz w:val="22"/>
                    <w:szCs w:val="18"/>
                  </w:rPr>
                  <w:t xml:space="preserve">Best Fit </w:t>
                </w:r>
                <w:r>
                  <w:rPr>
                    <w:rFonts w:ascii="Arial Nova Light" w:hAnsi="Arial Nova Light"/>
                    <w:b w:val="0"/>
                    <w:sz w:val="22"/>
                    <w:szCs w:val="18"/>
                  </w:rPr>
                  <w:t xml:space="preserve">application </w:t>
                </w:r>
                <w:r w:rsidR="001376CD">
                  <w:rPr>
                    <w:rFonts w:ascii="Arial Nova Light" w:hAnsi="Arial Nova Light"/>
                    <w:b w:val="0"/>
                    <w:sz w:val="22"/>
                    <w:szCs w:val="18"/>
                  </w:rPr>
                  <w:t xml:space="preserve">operates best. In scenarios requiring fewer allocations to be made, the advantage of </w:t>
                </w:r>
                <w:r w:rsidR="001376CD" w:rsidRPr="001376CD">
                  <w:rPr>
                    <w:rFonts w:ascii="Arial Nova Light" w:hAnsi="Arial Nova Light"/>
                    <w:b w:val="0"/>
                    <w:i/>
                    <w:iCs/>
                    <w:color w:val="00B050"/>
                    <w:sz w:val="22"/>
                    <w:szCs w:val="18"/>
                  </w:rPr>
                  <w:t xml:space="preserve">Best Fit </w:t>
                </w:r>
                <w:r w:rsidR="001376CD">
                  <w:rPr>
                    <w:rFonts w:ascii="Arial Nova Light" w:hAnsi="Arial Nova Light"/>
                    <w:b w:val="0"/>
                    <w:sz w:val="22"/>
                    <w:szCs w:val="18"/>
                  </w:rPr>
                  <w:t xml:space="preserve">wavers and </w:t>
                </w:r>
                <w:r w:rsidR="001376CD" w:rsidRPr="001376CD">
                  <w:rPr>
                    <w:rFonts w:ascii="Arial Nova Light" w:hAnsi="Arial Nova Light"/>
                    <w:b w:val="0"/>
                    <w:i/>
                    <w:iCs/>
                    <w:color w:val="514DAA" w:themeColor="accent2" w:themeShade="BF"/>
                    <w:sz w:val="22"/>
                    <w:szCs w:val="18"/>
                  </w:rPr>
                  <w:t xml:space="preserve">First Fit </w:t>
                </w:r>
                <w:r w:rsidR="001376CD">
                  <w:rPr>
                    <w:rFonts w:ascii="Arial Nova Light" w:hAnsi="Arial Nova Light"/>
                    <w:b w:val="0"/>
                    <w:sz w:val="22"/>
                    <w:szCs w:val="18"/>
                  </w:rPr>
                  <w:t xml:space="preserve">is the preferred algorithm to complete a minimal number of allocations requiring less space in general, and in the least amount of time. In all contexts, the use of the </w:t>
                </w:r>
                <w:r w:rsidR="001376CD" w:rsidRPr="001376CD">
                  <w:rPr>
                    <w:rFonts w:ascii="Arial Nova Light" w:hAnsi="Arial Nova Light"/>
                    <w:b w:val="0"/>
                    <w:i/>
                    <w:iCs/>
                    <w:color w:val="497288" w:themeColor="accent4" w:themeShade="BF"/>
                    <w:sz w:val="22"/>
                    <w:szCs w:val="18"/>
                  </w:rPr>
                  <w:t xml:space="preserve">Worst Fit </w:t>
                </w:r>
                <w:r w:rsidR="001376CD">
                  <w:rPr>
                    <w:rFonts w:ascii="Arial Nova Light" w:hAnsi="Arial Nova Light"/>
                    <w:b w:val="0"/>
                    <w:sz w:val="22"/>
                    <w:szCs w:val="18"/>
                  </w:rPr>
                  <w:t xml:space="preserve">algorithm should be avoided; generating the greatest degree of fragmentation in the heap and spanning the longest time to complete the allocations. </w:t>
                </w:r>
              </w:p>
              <w:p w14:paraId="4A68C405" w14:textId="7E151626" w:rsidR="00E00606" w:rsidRPr="00827DC2" w:rsidRDefault="000B1889" w:rsidP="001376CD">
                <w:pPr>
                  <w:jc w:val="both"/>
                  <w:rPr>
                    <w:rFonts w:ascii="Arial Nova Light" w:hAnsi="Arial Nova Light"/>
                    <w:sz w:val="22"/>
                    <w:szCs w:val="18"/>
                  </w:rPr>
                </w:pPr>
                <w:r>
                  <w:rPr>
                    <w:rFonts w:ascii="Arial Nova Light" w:hAnsi="Arial Nova Light"/>
                    <w:b w:val="0"/>
                    <w:sz w:val="22"/>
                    <w:szCs w:val="18"/>
                  </w:rPr>
                  <w:t xml:space="preserve">This verdict is based solely on observations and analysis drawn from the experimental results and as such cannot be entirely guaranteed true in practical cases; as the experimental design itself has </w:t>
                </w:r>
                <w:r w:rsidR="00720A3D">
                  <w:rPr>
                    <w:rFonts w:ascii="Arial Nova Light" w:hAnsi="Arial Nova Light"/>
                    <w:b w:val="0"/>
                    <w:sz w:val="22"/>
                    <w:szCs w:val="18"/>
                  </w:rPr>
                  <w:t>potential errors.</w:t>
                </w:r>
              </w:p>
            </w:sdtContent>
          </w:sdt>
          <w:p w14:paraId="3034DED1" w14:textId="77777777" w:rsidR="00E00606" w:rsidRPr="00F9030A" w:rsidRDefault="00E00606" w:rsidP="00440186">
            <w:pPr>
              <w:rPr>
                <w:rFonts w:ascii="Arial Nova" w:hAnsi="Arial Nova"/>
              </w:rPr>
            </w:pPr>
          </w:p>
          <w:p w14:paraId="5C9C3E77" w14:textId="3B3EAF2E" w:rsidR="00E00606" w:rsidRPr="00F9030A" w:rsidRDefault="00E00606" w:rsidP="00440186">
            <w:pPr>
              <w:pStyle w:val="Content"/>
              <w:rPr>
                <w:rFonts w:ascii="Arial Nova" w:hAnsi="Arial Nova"/>
              </w:rPr>
            </w:pPr>
          </w:p>
        </w:tc>
      </w:tr>
    </w:tbl>
    <w:p w14:paraId="557C66E4" w14:textId="07FE6A0F" w:rsidR="00E00606" w:rsidRDefault="00E00606" w:rsidP="00DF027C">
      <w:pPr>
        <w:rPr>
          <w:rFonts w:ascii="Arial Nova" w:hAnsi="Arial Nova"/>
        </w:rPr>
      </w:pPr>
    </w:p>
    <w:p w14:paraId="0E76793A" w14:textId="72156E99" w:rsidR="00B52FB1" w:rsidRDefault="00B52FB1" w:rsidP="00DF027C">
      <w:pPr>
        <w:rPr>
          <w:rFonts w:ascii="Arial Nova" w:hAnsi="Arial Nova"/>
        </w:rPr>
      </w:pPr>
    </w:p>
    <w:bookmarkStart w:id="20" w:name="_Toc18442825" w:displacedByCustomXml="next"/>
    <w:sdt>
      <w:sdtPr>
        <w:rPr>
          <w:rFonts w:ascii="Arial Nova" w:hAnsi="Arial Nova"/>
        </w:rPr>
        <w:id w:val="-1760667624"/>
        <w:placeholder>
          <w:docPart w:val="7A51B65E7A3A40E6AABFF37FAD6996FB"/>
        </w:placeholder>
        <w15:dataBinding w:prefixMappings="xmlns:ns0='http://schemas.microsoft.com/temp/samples' " w:xpath="/ns0:employees[1]/ns0:employee[1]/ns0:CompanyName[1]" w:storeItemID="{00000000-0000-0000-0000-000000000000}"/>
        <w15:appearance w15:val="hidden"/>
      </w:sdtPr>
      <w:sdtEndPr/>
      <w:sdtContent>
        <w:p w14:paraId="7D1FA1EF" w14:textId="32F736C9" w:rsidR="00B52FB1" w:rsidRDefault="00B52FB1" w:rsidP="00B52FB1">
          <w:pPr>
            <w:pStyle w:val="Heading2"/>
            <w:rPr>
              <w:rFonts w:ascii="Arial Nova" w:eastAsiaTheme="minorEastAsia" w:hAnsi="Arial Nova" w:cstheme="minorBidi"/>
              <w:b/>
              <w:sz w:val="28"/>
              <w:szCs w:val="22"/>
            </w:rPr>
          </w:pPr>
          <w:r>
            <w:rPr>
              <w:rFonts w:ascii="Arial Nova" w:hAnsi="Arial Nova"/>
            </w:rPr>
            <w:t>References</w:t>
          </w:r>
        </w:p>
      </w:sdtContent>
    </w:sdt>
    <w:bookmarkEnd w:id="20" w:displacedByCustomXml="prev"/>
    <w:p w14:paraId="3B40DD31" w14:textId="42727326" w:rsidR="00B52FB1" w:rsidRDefault="00B52FB1" w:rsidP="00DF027C">
      <w:pPr>
        <w:rPr>
          <w:rFonts w:ascii="Arial Nova" w:hAnsi="Arial Nova"/>
        </w:rPr>
      </w:pPr>
    </w:p>
    <w:p w14:paraId="3BB8442F" w14:textId="465AE60B" w:rsidR="00B52FB1" w:rsidRDefault="00277648" w:rsidP="00277648">
      <w:pPr>
        <w:pStyle w:val="ListParagraph"/>
        <w:numPr>
          <w:ilvl w:val="0"/>
          <w:numId w:val="3"/>
        </w:numPr>
        <w:rPr>
          <w:rFonts w:ascii="Arial Nova Light" w:hAnsi="Arial Nova Light"/>
          <w:b w:val="0"/>
          <w:bCs/>
          <w:sz w:val="22"/>
          <w:szCs w:val="18"/>
        </w:rPr>
      </w:pPr>
      <w:r w:rsidRPr="00277648">
        <w:rPr>
          <w:rFonts w:ascii="Arial Nova Light" w:hAnsi="Arial Nova Light"/>
          <w:b w:val="0"/>
          <w:bCs/>
          <w:sz w:val="22"/>
          <w:szCs w:val="18"/>
        </w:rPr>
        <w:t xml:space="preserve">R. P. Brent, 1989, </w:t>
      </w:r>
      <w:r w:rsidRPr="00277648">
        <w:rPr>
          <w:rFonts w:ascii="Arial Nova Light" w:hAnsi="Arial Nova Light"/>
          <w:b w:val="0"/>
          <w:bCs/>
          <w:i/>
          <w:iCs/>
          <w:sz w:val="22"/>
          <w:szCs w:val="18"/>
        </w:rPr>
        <w:t>First-Fit Strategy for Dynamic Storage Allocation</w:t>
      </w:r>
      <w:r>
        <w:rPr>
          <w:rFonts w:ascii="Arial Nova Light" w:hAnsi="Arial Nova Light"/>
          <w:b w:val="0"/>
          <w:bCs/>
          <w:i/>
          <w:iCs/>
          <w:sz w:val="22"/>
          <w:szCs w:val="18"/>
        </w:rPr>
        <w:t xml:space="preserve">, </w:t>
      </w:r>
      <w:r>
        <w:rPr>
          <w:rFonts w:ascii="Arial Nova Light" w:hAnsi="Arial Nova Light"/>
          <w:b w:val="0"/>
          <w:bCs/>
          <w:sz w:val="22"/>
          <w:szCs w:val="18"/>
        </w:rPr>
        <w:t>ACM 11,</w:t>
      </w:r>
      <w:r w:rsidRPr="00277648">
        <w:rPr>
          <w:rFonts w:ascii="Arial Nova Light" w:hAnsi="Arial Nova Light"/>
          <w:b w:val="0"/>
          <w:bCs/>
          <w:i/>
          <w:iCs/>
          <w:sz w:val="22"/>
          <w:szCs w:val="18"/>
        </w:rPr>
        <w:t xml:space="preserve"> </w:t>
      </w:r>
      <w:r w:rsidR="00A8225E">
        <w:rPr>
          <w:rFonts w:ascii="Arial Nova Light" w:hAnsi="Arial Nova Light"/>
          <w:b w:val="0"/>
          <w:bCs/>
          <w:sz w:val="22"/>
          <w:szCs w:val="18"/>
        </w:rPr>
        <w:t xml:space="preserve">pp. </w:t>
      </w:r>
      <w:r w:rsidRPr="00277648">
        <w:rPr>
          <w:rFonts w:ascii="Arial Nova Light" w:hAnsi="Arial Nova Light"/>
          <w:b w:val="0"/>
          <w:bCs/>
          <w:sz w:val="22"/>
          <w:szCs w:val="18"/>
        </w:rPr>
        <w:t>390 – 391</w:t>
      </w:r>
    </w:p>
    <w:p w14:paraId="28380419" w14:textId="77777777" w:rsidR="00A8225E" w:rsidRPr="00277648" w:rsidRDefault="00A8225E" w:rsidP="00A8225E">
      <w:pPr>
        <w:pStyle w:val="ListParagraph"/>
        <w:rPr>
          <w:rFonts w:ascii="Arial Nova Light" w:hAnsi="Arial Nova Light"/>
          <w:b w:val="0"/>
          <w:bCs/>
          <w:sz w:val="22"/>
          <w:szCs w:val="18"/>
        </w:rPr>
      </w:pPr>
    </w:p>
    <w:p w14:paraId="23F23626" w14:textId="6240308D" w:rsidR="00277648" w:rsidRDefault="00277648" w:rsidP="00277648">
      <w:pPr>
        <w:pStyle w:val="ListParagraph"/>
        <w:numPr>
          <w:ilvl w:val="0"/>
          <w:numId w:val="3"/>
        </w:numPr>
        <w:rPr>
          <w:rFonts w:ascii="Arial Nova Light" w:hAnsi="Arial Nova Light"/>
          <w:b w:val="0"/>
          <w:bCs/>
          <w:sz w:val="22"/>
          <w:szCs w:val="18"/>
        </w:rPr>
      </w:pPr>
      <w:r>
        <w:rPr>
          <w:rFonts w:ascii="Arial Nova Light" w:hAnsi="Arial Nova Light"/>
          <w:b w:val="0"/>
          <w:bCs/>
          <w:sz w:val="22"/>
          <w:szCs w:val="18"/>
        </w:rPr>
        <w:t xml:space="preserve">M. Johnstone, P. Wilson, </w:t>
      </w:r>
      <w:r w:rsidR="00A8225E">
        <w:rPr>
          <w:rFonts w:ascii="Arial Nova Light" w:hAnsi="Arial Nova Light"/>
          <w:b w:val="0"/>
          <w:bCs/>
          <w:sz w:val="22"/>
          <w:szCs w:val="18"/>
        </w:rPr>
        <w:t xml:space="preserve">1998, </w:t>
      </w:r>
      <w:r w:rsidR="00A8225E" w:rsidRPr="00A8225E">
        <w:rPr>
          <w:rFonts w:ascii="Arial Nova Light" w:hAnsi="Arial Nova Light"/>
          <w:b w:val="0"/>
          <w:bCs/>
          <w:i/>
          <w:iCs/>
          <w:sz w:val="22"/>
          <w:szCs w:val="18"/>
        </w:rPr>
        <w:t>The Memory Fragmentation Problem: Solved?</w:t>
      </w:r>
      <w:r w:rsidR="00A8225E">
        <w:rPr>
          <w:rFonts w:ascii="Arial Nova Light" w:hAnsi="Arial Nova Light"/>
          <w:b w:val="0"/>
          <w:bCs/>
          <w:sz w:val="22"/>
          <w:szCs w:val="18"/>
        </w:rPr>
        <w:t xml:space="preserve">, ACM, pp. 34 – 35 </w:t>
      </w:r>
    </w:p>
    <w:p w14:paraId="4CF6A21C" w14:textId="77777777" w:rsidR="00A8225E" w:rsidRPr="00A8225E" w:rsidRDefault="00A8225E" w:rsidP="00A8225E">
      <w:pPr>
        <w:rPr>
          <w:rFonts w:ascii="Arial Nova Light" w:hAnsi="Arial Nova Light"/>
          <w:b w:val="0"/>
          <w:bCs/>
          <w:sz w:val="22"/>
          <w:szCs w:val="18"/>
        </w:rPr>
      </w:pPr>
    </w:p>
    <w:p w14:paraId="62E868B1" w14:textId="614B2AA2" w:rsidR="00A8225E" w:rsidRPr="00277648" w:rsidRDefault="00A8225E" w:rsidP="00277648">
      <w:pPr>
        <w:pStyle w:val="ListParagraph"/>
        <w:numPr>
          <w:ilvl w:val="0"/>
          <w:numId w:val="3"/>
        </w:numPr>
        <w:rPr>
          <w:rFonts w:ascii="Arial Nova Light" w:hAnsi="Arial Nova Light"/>
          <w:b w:val="0"/>
          <w:bCs/>
          <w:sz w:val="22"/>
          <w:szCs w:val="18"/>
        </w:rPr>
      </w:pPr>
      <w:r>
        <w:rPr>
          <w:rFonts w:ascii="Arial Nova Light" w:hAnsi="Arial Nova Light"/>
          <w:b w:val="0"/>
          <w:bCs/>
          <w:sz w:val="22"/>
          <w:szCs w:val="18"/>
        </w:rPr>
        <w:t>N. Elhage.</w:t>
      </w:r>
      <w:r w:rsidRPr="00A8225E">
        <w:rPr>
          <w:rFonts w:ascii="Arial Nova Light" w:hAnsi="Arial Nova Light"/>
          <w:b w:val="0"/>
          <w:bCs/>
          <w:sz w:val="22"/>
          <w:szCs w:val="18"/>
        </w:rPr>
        <w:t xml:space="preserve"> </w:t>
      </w:r>
      <w:r w:rsidRPr="00A8225E">
        <w:rPr>
          <w:rFonts w:ascii="Arial Nova Light" w:hAnsi="Arial Nova Light"/>
          <w:b w:val="0"/>
          <w:bCs/>
          <w:i/>
          <w:iCs/>
          <w:sz w:val="22"/>
          <w:szCs w:val="18"/>
        </w:rPr>
        <w:t>Three kinds of memory leaks</w:t>
      </w:r>
      <w:r w:rsidRPr="00A8225E">
        <w:rPr>
          <w:rFonts w:ascii="Arial Nova Light" w:hAnsi="Arial Nova Light"/>
          <w:b w:val="0"/>
          <w:bCs/>
          <w:sz w:val="22"/>
          <w:szCs w:val="18"/>
        </w:rPr>
        <w:t xml:space="preserve">, </w:t>
      </w:r>
      <w:r>
        <w:rPr>
          <w:rFonts w:ascii="Arial Nova Light" w:hAnsi="Arial Nova Light"/>
          <w:b w:val="0"/>
          <w:bCs/>
          <w:sz w:val="22"/>
          <w:szCs w:val="18"/>
        </w:rPr>
        <w:t>Made of Bugs</w:t>
      </w:r>
      <w:r w:rsidRPr="00A8225E">
        <w:rPr>
          <w:rFonts w:ascii="Arial Nova Light" w:hAnsi="Arial Nova Light"/>
          <w:b w:val="0"/>
          <w:bCs/>
          <w:sz w:val="22"/>
          <w:szCs w:val="18"/>
        </w:rPr>
        <w:t xml:space="preserve">, viewed </w:t>
      </w:r>
      <w:r>
        <w:rPr>
          <w:rFonts w:ascii="Arial Nova Light" w:hAnsi="Arial Nova Light"/>
          <w:b w:val="0"/>
          <w:bCs/>
          <w:sz w:val="22"/>
          <w:szCs w:val="18"/>
        </w:rPr>
        <w:t>3</w:t>
      </w:r>
      <w:r w:rsidRPr="00A8225E">
        <w:rPr>
          <w:rFonts w:ascii="Arial Nova Light" w:hAnsi="Arial Nova Light"/>
          <w:b w:val="0"/>
          <w:bCs/>
          <w:sz w:val="22"/>
          <w:szCs w:val="18"/>
        </w:rPr>
        <w:t xml:space="preserve"> </w:t>
      </w:r>
      <w:r>
        <w:rPr>
          <w:rFonts w:ascii="Arial Nova Light" w:hAnsi="Arial Nova Light"/>
          <w:b w:val="0"/>
          <w:bCs/>
          <w:sz w:val="22"/>
          <w:szCs w:val="18"/>
        </w:rPr>
        <w:t>September</w:t>
      </w:r>
      <w:r w:rsidRPr="00A8225E">
        <w:rPr>
          <w:rFonts w:ascii="Arial Nova Light" w:hAnsi="Arial Nova Light"/>
          <w:b w:val="0"/>
          <w:bCs/>
          <w:sz w:val="22"/>
          <w:szCs w:val="18"/>
        </w:rPr>
        <w:t xml:space="preserve"> 2019, &lt; https://blog.nelhage.com/post/three-kinds-of-leaks/</w:t>
      </w:r>
      <w:r>
        <w:rPr>
          <w:rFonts w:ascii="Arial Nova Light" w:hAnsi="Arial Nova Light"/>
          <w:b w:val="0"/>
          <w:bCs/>
          <w:sz w:val="22"/>
          <w:szCs w:val="18"/>
        </w:rPr>
        <w:t>&gt;</w:t>
      </w:r>
    </w:p>
    <w:sectPr w:rsidR="00A8225E" w:rsidRPr="00277648"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24AAA" w14:textId="77777777" w:rsidR="00D1545C" w:rsidRDefault="00D1545C">
      <w:r>
        <w:separator/>
      </w:r>
    </w:p>
    <w:p w14:paraId="136737B3" w14:textId="77777777" w:rsidR="00D1545C" w:rsidRDefault="00D1545C"/>
  </w:endnote>
  <w:endnote w:type="continuationSeparator" w:id="0">
    <w:p w14:paraId="4E4A2BF1" w14:textId="77777777" w:rsidR="00D1545C" w:rsidRDefault="00D1545C">
      <w:r>
        <w:continuationSeparator/>
      </w:r>
    </w:p>
    <w:p w14:paraId="0E849558" w14:textId="77777777" w:rsidR="00D1545C" w:rsidRDefault="00D15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ova Light">
    <w:charset w:val="00"/>
    <w:family w:val="swiss"/>
    <w:pitch w:val="variable"/>
    <w:sig w:usb0="0000028F" w:usb1="00000002" w:usb2="00000000" w:usb3="00000000" w:csb0="0000019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0E102EEC" w14:textId="77777777" w:rsidR="0045292D" w:rsidRDefault="0045292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DE4C14B" w14:textId="77777777" w:rsidR="0045292D" w:rsidRDefault="00452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A8BC" w14:textId="77777777" w:rsidR="00D1545C" w:rsidRDefault="00D1545C">
      <w:r>
        <w:separator/>
      </w:r>
    </w:p>
    <w:p w14:paraId="02D60646" w14:textId="77777777" w:rsidR="00D1545C" w:rsidRDefault="00D1545C"/>
  </w:footnote>
  <w:footnote w:type="continuationSeparator" w:id="0">
    <w:p w14:paraId="18910ED7" w14:textId="77777777" w:rsidR="00D1545C" w:rsidRDefault="00D1545C">
      <w:r>
        <w:continuationSeparator/>
      </w:r>
    </w:p>
    <w:p w14:paraId="0FF30C00" w14:textId="77777777" w:rsidR="00D1545C" w:rsidRDefault="00D154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373545" w:themeColor="text2"/>
        <w:left w:val="single" w:sz="36" w:space="0" w:color="373545" w:themeColor="text2"/>
        <w:bottom w:val="single" w:sz="36" w:space="0" w:color="373545" w:themeColor="text2"/>
        <w:right w:val="single" w:sz="36" w:space="0" w:color="373545" w:themeColor="text2"/>
        <w:insideH w:val="single" w:sz="36" w:space="0" w:color="373545" w:themeColor="text2"/>
        <w:insideV w:val="single" w:sz="36" w:space="0" w:color="373545" w:themeColor="text2"/>
      </w:tblBorders>
      <w:tblLook w:val="0000" w:firstRow="0" w:lastRow="0" w:firstColumn="0" w:lastColumn="0" w:noHBand="0" w:noVBand="0"/>
    </w:tblPr>
    <w:tblGrid>
      <w:gridCol w:w="9990"/>
    </w:tblGrid>
    <w:tr w:rsidR="0045292D" w14:paraId="04FBDC43" w14:textId="77777777" w:rsidTr="00D077E9">
      <w:trPr>
        <w:trHeight w:val="978"/>
      </w:trPr>
      <w:tc>
        <w:tcPr>
          <w:tcW w:w="9990" w:type="dxa"/>
          <w:tcBorders>
            <w:top w:val="nil"/>
            <w:left w:val="nil"/>
            <w:bottom w:val="single" w:sz="36" w:space="0" w:color="5D739A" w:themeColor="accent3"/>
            <w:right w:val="nil"/>
          </w:tcBorders>
        </w:tcPr>
        <w:p w14:paraId="727170A8" w14:textId="77777777" w:rsidR="0045292D" w:rsidRDefault="0045292D">
          <w:pPr>
            <w:pStyle w:val="Header"/>
          </w:pPr>
        </w:p>
      </w:tc>
    </w:tr>
  </w:tbl>
  <w:p w14:paraId="4D3DBA4D" w14:textId="77777777" w:rsidR="0045292D" w:rsidRDefault="0045292D"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E19"/>
    <w:multiLevelType w:val="hybridMultilevel"/>
    <w:tmpl w:val="AD0EA5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5E3C9E"/>
    <w:multiLevelType w:val="hybridMultilevel"/>
    <w:tmpl w:val="3C20FB20"/>
    <w:lvl w:ilvl="0" w:tplc="9B0EDE68">
      <w:start w:val="1"/>
      <w:numFmt w:val="decimal"/>
      <w:lvlText w:val="%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967409"/>
    <w:multiLevelType w:val="hybridMultilevel"/>
    <w:tmpl w:val="4C6C4E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0A"/>
    <w:rsid w:val="0000636F"/>
    <w:rsid w:val="00010793"/>
    <w:rsid w:val="000154F4"/>
    <w:rsid w:val="0002482E"/>
    <w:rsid w:val="00024DD3"/>
    <w:rsid w:val="00045858"/>
    <w:rsid w:val="00050324"/>
    <w:rsid w:val="00060365"/>
    <w:rsid w:val="00076386"/>
    <w:rsid w:val="00080DE5"/>
    <w:rsid w:val="000930C0"/>
    <w:rsid w:val="000A0150"/>
    <w:rsid w:val="000B1889"/>
    <w:rsid w:val="000B7C4E"/>
    <w:rsid w:val="000E5B41"/>
    <w:rsid w:val="000E63C9"/>
    <w:rsid w:val="000F7611"/>
    <w:rsid w:val="00103EE4"/>
    <w:rsid w:val="0011159A"/>
    <w:rsid w:val="001240D2"/>
    <w:rsid w:val="00130E9D"/>
    <w:rsid w:val="00134847"/>
    <w:rsid w:val="001376CD"/>
    <w:rsid w:val="00143433"/>
    <w:rsid w:val="0014500E"/>
    <w:rsid w:val="00150809"/>
    <w:rsid w:val="00150A6D"/>
    <w:rsid w:val="00175CA9"/>
    <w:rsid w:val="00185B35"/>
    <w:rsid w:val="001908A9"/>
    <w:rsid w:val="00195BB9"/>
    <w:rsid w:val="001A2B93"/>
    <w:rsid w:val="001A7D7C"/>
    <w:rsid w:val="001C3A92"/>
    <w:rsid w:val="001C6D3F"/>
    <w:rsid w:val="001D0299"/>
    <w:rsid w:val="001D2034"/>
    <w:rsid w:val="001D3506"/>
    <w:rsid w:val="001E6540"/>
    <w:rsid w:val="001F258C"/>
    <w:rsid w:val="001F2BC8"/>
    <w:rsid w:val="001F37D4"/>
    <w:rsid w:val="001F5F6B"/>
    <w:rsid w:val="001F64F6"/>
    <w:rsid w:val="002010E4"/>
    <w:rsid w:val="0022096C"/>
    <w:rsid w:val="00221824"/>
    <w:rsid w:val="00230A51"/>
    <w:rsid w:val="00243EBC"/>
    <w:rsid w:val="0024425F"/>
    <w:rsid w:val="002464E3"/>
    <w:rsid w:val="00246A35"/>
    <w:rsid w:val="00246D39"/>
    <w:rsid w:val="00247053"/>
    <w:rsid w:val="00247D63"/>
    <w:rsid w:val="00277648"/>
    <w:rsid w:val="00284348"/>
    <w:rsid w:val="00292F3D"/>
    <w:rsid w:val="002A5755"/>
    <w:rsid w:val="002A780D"/>
    <w:rsid w:val="002B4FEF"/>
    <w:rsid w:val="002B7223"/>
    <w:rsid w:val="002E7947"/>
    <w:rsid w:val="002F51F5"/>
    <w:rsid w:val="002F61AA"/>
    <w:rsid w:val="002F709E"/>
    <w:rsid w:val="00302CDD"/>
    <w:rsid w:val="00310D86"/>
    <w:rsid w:val="00312137"/>
    <w:rsid w:val="003168ED"/>
    <w:rsid w:val="003216BC"/>
    <w:rsid w:val="00326B67"/>
    <w:rsid w:val="00327485"/>
    <w:rsid w:val="00330359"/>
    <w:rsid w:val="0033762F"/>
    <w:rsid w:val="003513DE"/>
    <w:rsid w:val="00354230"/>
    <w:rsid w:val="003543B1"/>
    <w:rsid w:val="00366C7E"/>
    <w:rsid w:val="00367270"/>
    <w:rsid w:val="00370D30"/>
    <w:rsid w:val="00371407"/>
    <w:rsid w:val="00384EA3"/>
    <w:rsid w:val="003A39A1"/>
    <w:rsid w:val="003C2191"/>
    <w:rsid w:val="003C3BC5"/>
    <w:rsid w:val="003D2DC1"/>
    <w:rsid w:val="003D3863"/>
    <w:rsid w:val="003F7C48"/>
    <w:rsid w:val="004008B3"/>
    <w:rsid w:val="004110DE"/>
    <w:rsid w:val="0041336B"/>
    <w:rsid w:val="0043321D"/>
    <w:rsid w:val="00440186"/>
    <w:rsid w:val="0044085A"/>
    <w:rsid w:val="00441470"/>
    <w:rsid w:val="0045292D"/>
    <w:rsid w:val="00480323"/>
    <w:rsid w:val="004853B2"/>
    <w:rsid w:val="004858DB"/>
    <w:rsid w:val="004B21A5"/>
    <w:rsid w:val="004B45CA"/>
    <w:rsid w:val="004B5109"/>
    <w:rsid w:val="004C1756"/>
    <w:rsid w:val="004C4F78"/>
    <w:rsid w:val="004E685C"/>
    <w:rsid w:val="004E7CEB"/>
    <w:rsid w:val="005037F0"/>
    <w:rsid w:val="00516A86"/>
    <w:rsid w:val="00520907"/>
    <w:rsid w:val="005275F6"/>
    <w:rsid w:val="00535DD7"/>
    <w:rsid w:val="0056330B"/>
    <w:rsid w:val="005670FB"/>
    <w:rsid w:val="00572102"/>
    <w:rsid w:val="00574C2D"/>
    <w:rsid w:val="00583D55"/>
    <w:rsid w:val="00593819"/>
    <w:rsid w:val="00593D4D"/>
    <w:rsid w:val="005A593C"/>
    <w:rsid w:val="005B4296"/>
    <w:rsid w:val="005B4C1E"/>
    <w:rsid w:val="005C51A9"/>
    <w:rsid w:val="005D6DE7"/>
    <w:rsid w:val="005E003C"/>
    <w:rsid w:val="005F1BB0"/>
    <w:rsid w:val="00604C04"/>
    <w:rsid w:val="006076F8"/>
    <w:rsid w:val="00615769"/>
    <w:rsid w:val="00632398"/>
    <w:rsid w:val="006334EC"/>
    <w:rsid w:val="006461C7"/>
    <w:rsid w:val="00647CB0"/>
    <w:rsid w:val="00652182"/>
    <w:rsid w:val="0065408D"/>
    <w:rsid w:val="00655836"/>
    <w:rsid w:val="00656C4D"/>
    <w:rsid w:val="00677624"/>
    <w:rsid w:val="00686D94"/>
    <w:rsid w:val="006901B9"/>
    <w:rsid w:val="00690EBD"/>
    <w:rsid w:val="006A30B3"/>
    <w:rsid w:val="006A672E"/>
    <w:rsid w:val="006B7B03"/>
    <w:rsid w:val="006C0767"/>
    <w:rsid w:val="006D06DE"/>
    <w:rsid w:val="006E02B0"/>
    <w:rsid w:val="006E2A0E"/>
    <w:rsid w:val="006E3AFF"/>
    <w:rsid w:val="006E5716"/>
    <w:rsid w:val="006E5FFA"/>
    <w:rsid w:val="00701BD1"/>
    <w:rsid w:val="007057BB"/>
    <w:rsid w:val="00712090"/>
    <w:rsid w:val="0071341F"/>
    <w:rsid w:val="00720A3D"/>
    <w:rsid w:val="00724C08"/>
    <w:rsid w:val="00726463"/>
    <w:rsid w:val="007302B3"/>
    <w:rsid w:val="00730733"/>
    <w:rsid w:val="00730E3A"/>
    <w:rsid w:val="00732495"/>
    <w:rsid w:val="00736AAF"/>
    <w:rsid w:val="00765B2A"/>
    <w:rsid w:val="00767298"/>
    <w:rsid w:val="00781597"/>
    <w:rsid w:val="00783A34"/>
    <w:rsid w:val="00794138"/>
    <w:rsid w:val="0079425E"/>
    <w:rsid w:val="007B12BC"/>
    <w:rsid w:val="007B7631"/>
    <w:rsid w:val="007C0F62"/>
    <w:rsid w:val="007C6B52"/>
    <w:rsid w:val="007D16C5"/>
    <w:rsid w:val="007D2F1F"/>
    <w:rsid w:val="007F5676"/>
    <w:rsid w:val="00803A92"/>
    <w:rsid w:val="00813BC6"/>
    <w:rsid w:val="0082424D"/>
    <w:rsid w:val="008264DB"/>
    <w:rsid w:val="0082751A"/>
    <w:rsid w:val="00827DC2"/>
    <w:rsid w:val="0084280A"/>
    <w:rsid w:val="008459EE"/>
    <w:rsid w:val="008544C6"/>
    <w:rsid w:val="00862FE4"/>
    <w:rsid w:val="0086389A"/>
    <w:rsid w:val="00865438"/>
    <w:rsid w:val="0087605E"/>
    <w:rsid w:val="008A3F7B"/>
    <w:rsid w:val="008B1FEE"/>
    <w:rsid w:val="008C5A95"/>
    <w:rsid w:val="008D5D43"/>
    <w:rsid w:val="00903C32"/>
    <w:rsid w:val="00914ED4"/>
    <w:rsid w:val="00916B16"/>
    <w:rsid w:val="009173B9"/>
    <w:rsid w:val="00923236"/>
    <w:rsid w:val="0093335D"/>
    <w:rsid w:val="00935BFF"/>
    <w:rsid w:val="0093613E"/>
    <w:rsid w:val="00937C43"/>
    <w:rsid w:val="00940FFE"/>
    <w:rsid w:val="00943026"/>
    <w:rsid w:val="00950116"/>
    <w:rsid w:val="00952569"/>
    <w:rsid w:val="00964D4C"/>
    <w:rsid w:val="00966145"/>
    <w:rsid w:val="00966B81"/>
    <w:rsid w:val="00981334"/>
    <w:rsid w:val="00985BEC"/>
    <w:rsid w:val="0099517E"/>
    <w:rsid w:val="0099770E"/>
    <w:rsid w:val="009B5624"/>
    <w:rsid w:val="009C7720"/>
    <w:rsid w:val="009D1E53"/>
    <w:rsid w:val="009E2DC9"/>
    <w:rsid w:val="009F503E"/>
    <w:rsid w:val="009F5C4E"/>
    <w:rsid w:val="00A05AC3"/>
    <w:rsid w:val="00A07463"/>
    <w:rsid w:val="00A156EE"/>
    <w:rsid w:val="00A20DCE"/>
    <w:rsid w:val="00A23AFA"/>
    <w:rsid w:val="00A26E75"/>
    <w:rsid w:val="00A31B3E"/>
    <w:rsid w:val="00A335D9"/>
    <w:rsid w:val="00A45C2A"/>
    <w:rsid w:val="00A467E2"/>
    <w:rsid w:val="00A532F3"/>
    <w:rsid w:val="00A540C1"/>
    <w:rsid w:val="00A544CB"/>
    <w:rsid w:val="00A6347D"/>
    <w:rsid w:val="00A64CBF"/>
    <w:rsid w:val="00A76F68"/>
    <w:rsid w:val="00A8225E"/>
    <w:rsid w:val="00A8489E"/>
    <w:rsid w:val="00A8577F"/>
    <w:rsid w:val="00A87BF4"/>
    <w:rsid w:val="00A90F36"/>
    <w:rsid w:val="00AB06F2"/>
    <w:rsid w:val="00AC29F3"/>
    <w:rsid w:val="00AD57AE"/>
    <w:rsid w:val="00B05F40"/>
    <w:rsid w:val="00B231E5"/>
    <w:rsid w:val="00B525FD"/>
    <w:rsid w:val="00B52FB1"/>
    <w:rsid w:val="00B741C7"/>
    <w:rsid w:val="00B92131"/>
    <w:rsid w:val="00B95256"/>
    <w:rsid w:val="00BA115E"/>
    <w:rsid w:val="00BC2C8E"/>
    <w:rsid w:val="00BD5C46"/>
    <w:rsid w:val="00BD648C"/>
    <w:rsid w:val="00BE0363"/>
    <w:rsid w:val="00BE6A6F"/>
    <w:rsid w:val="00BF55DB"/>
    <w:rsid w:val="00BF7534"/>
    <w:rsid w:val="00C02B87"/>
    <w:rsid w:val="00C10478"/>
    <w:rsid w:val="00C12066"/>
    <w:rsid w:val="00C149D2"/>
    <w:rsid w:val="00C2179F"/>
    <w:rsid w:val="00C30F8F"/>
    <w:rsid w:val="00C4086D"/>
    <w:rsid w:val="00C442B4"/>
    <w:rsid w:val="00C44543"/>
    <w:rsid w:val="00C456E7"/>
    <w:rsid w:val="00C51EB2"/>
    <w:rsid w:val="00C57F19"/>
    <w:rsid w:val="00C71145"/>
    <w:rsid w:val="00C94552"/>
    <w:rsid w:val="00CA1896"/>
    <w:rsid w:val="00CB5B28"/>
    <w:rsid w:val="00CD0DA8"/>
    <w:rsid w:val="00CE3A08"/>
    <w:rsid w:val="00CE58A3"/>
    <w:rsid w:val="00CF40E0"/>
    <w:rsid w:val="00CF5371"/>
    <w:rsid w:val="00CF7960"/>
    <w:rsid w:val="00D02A54"/>
    <w:rsid w:val="00D0323A"/>
    <w:rsid w:val="00D0559F"/>
    <w:rsid w:val="00D077E9"/>
    <w:rsid w:val="00D07DB9"/>
    <w:rsid w:val="00D1545C"/>
    <w:rsid w:val="00D20EBA"/>
    <w:rsid w:val="00D36C25"/>
    <w:rsid w:val="00D42CB7"/>
    <w:rsid w:val="00D45E94"/>
    <w:rsid w:val="00D5413D"/>
    <w:rsid w:val="00D570A9"/>
    <w:rsid w:val="00D60733"/>
    <w:rsid w:val="00D6317C"/>
    <w:rsid w:val="00D63BE7"/>
    <w:rsid w:val="00D70D02"/>
    <w:rsid w:val="00D74C50"/>
    <w:rsid w:val="00D770C7"/>
    <w:rsid w:val="00D86945"/>
    <w:rsid w:val="00D90290"/>
    <w:rsid w:val="00D97CB0"/>
    <w:rsid w:val="00DB1480"/>
    <w:rsid w:val="00DD152F"/>
    <w:rsid w:val="00DE213F"/>
    <w:rsid w:val="00DE6B0E"/>
    <w:rsid w:val="00DF027C"/>
    <w:rsid w:val="00E00606"/>
    <w:rsid w:val="00E00A32"/>
    <w:rsid w:val="00E140EE"/>
    <w:rsid w:val="00E22ACD"/>
    <w:rsid w:val="00E265A4"/>
    <w:rsid w:val="00E41D58"/>
    <w:rsid w:val="00E508E9"/>
    <w:rsid w:val="00E557EF"/>
    <w:rsid w:val="00E620B0"/>
    <w:rsid w:val="00E65E03"/>
    <w:rsid w:val="00E81B40"/>
    <w:rsid w:val="00E86189"/>
    <w:rsid w:val="00EA0DA8"/>
    <w:rsid w:val="00EB1474"/>
    <w:rsid w:val="00ED783B"/>
    <w:rsid w:val="00EF555B"/>
    <w:rsid w:val="00F027BB"/>
    <w:rsid w:val="00F11DCF"/>
    <w:rsid w:val="00F162EA"/>
    <w:rsid w:val="00F333C4"/>
    <w:rsid w:val="00F33931"/>
    <w:rsid w:val="00F41D05"/>
    <w:rsid w:val="00F52D27"/>
    <w:rsid w:val="00F63D07"/>
    <w:rsid w:val="00F66951"/>
    <w:rsid w:val="00F80BEF"/>
    <w:rsid w:val="00F814B5"/>
    <w:rsid w:val="00F83527"/>
    <w:rsid w:val="00F9030A"/>
    <w:rsid w:val="00F92290"/>
    <w:rsid w:val="00F92B2D"/>
    <w:rsid w:val="00F96A75"/>
    <w:rsid w:val="00FB2FDF"/>
    <w:rsid w:val="00FB3E14"/>
    <w:rsid w:val="00FB4919"/>
    <w:rsid w:val="00FB5EFE"/>
    <w:rsid w:val="00FC2BEA"/>
    <w:rsid w:val="00FD583F"/>
    <w:rsid w:val="00FD7488"/>
    <w:rsid w:val="00FF16B4"/>
    <w:rsid w:val="00FF1C46"/>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71C9"/>
  <w15:docId w15:val="{FD37C507-3DC2-44E5-9622-4A042F60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5E94"/>
    <w:pPr>
      <w:spacing w:after="0"/>
    </w:pPr>
    <w:rPr>
      <w:rFonts w:eastAsiaTheme="minorEastAsia"/>
      <w:b/>
      <w:color w:val="37354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292733"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5A593C"/>
    <w:pPr>
      <w:keepNext/>
      <w:keepLines/>
      <w:spacing w:before="4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1"/>
    <w:unhideWhenUsed/>
    <w:qFormat/>
    <w:rsid w:val="00E557EF"/>
    <w:pPr>
      <w:keepNext/>
      <w:keepLines/>
      <w:spacing w:before="40"/>
      <w:outlineLvl w:val="3"/>
    </w:pPr>
    <w:rPr>
      <w:rFonts w:asciiTheme="majorHAnsi" w:eastAsiaTheme="majorEastAsia" w:hAnsiTheme="majorHAnsi" w:cstheme="majorBidi"/>
      <w:i/>
      <w:iCs/>
      <w:color w:val="864EA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37354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37354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292733"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37354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373545" w:themeColor="text2"/>
      <w:sz w:val="28"/>
      <w:szCs w:val="22"/>
    </w:rPr>
  </w:style>
  <w:style w:type="character" w:customStyle="1" w:styleId="EmphasisTextChar">
    <w:name w:val="Emphasis Text Char"/>
    <w:basedOn w:val="DefaultParagraphFont"/>
    <w:link w:val="EmphasisText"/>
    <w:rsid w:val="00DF027C"/>
    <w:rPr>
      <w:rFonts w:eastAsiaTheme="minorEastAsia"/>
      <w:b/>
      <w:color w:val="373545" w:themeColor="text2"/>
      <w:sz w:val="28"/>
      <w:szCs w:val="22"/>
    </w:rPr>
  </w:style>
  <w:style w:type="table" w:styleId="LightList-Accent1">
    <w:name w:val="Light List Accent 1"/>
    <w:basedOn w:val="TableNormal"/>
    <w:uiPriority w:val="61"/>
    <w:semiHidden/>
    <w:unhideWhenUsed/>
    <w:rsid w:val="006E5FFA"/>
    <w:pPr>
      <w:spacing w:after="0" w:line="240" w:lineRule="auto"/>
    </w:pPr>
    <w:rPr>
      <w:rFonts w:eastAsiaTheme="minorEastAsia"/>
      <w:sz w:val="22"/>
      <w:szCs w:val="22"/>
      <w:lang w:val="en-AU" w:eastAsia="zh-CN"/>
    </w:rPr>
    <w:tblPr>
      <w:tblStyleRowBandSize w:val="1"/>
      <w:tblStyleColBandSize w:val="1"/>
      <w:tblInd w:w="0" w:type="nil"/>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AD84C6" w:themeFill="accent1"/>
      </w:tcPr>
    </w:tblStylePr>
    <w:tblStylePr w:type="lastRow">
      <w:pPr>
        <w:spacing w:beforeLines="0" w:before="0" w:beforeAutospacing="0" w:afterLines="0" w:after="0" w:afterAutospacing="0" w:line="240" w:lineRule="auto"/>
      </w:pPr>
      <w:rPr>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tcBorders>
      </w:tcPr>
    </w:tblStylePr>
    <w:tblStylePr w:type="firstCol">
      <w:rPr>
        <w:b/>
        <w:bCs/>
      </w:rPr>
    </w:tblStylePr>
    <w:tblStylePr w:type="lastCol">
      <w:rPr>
        <w:b/>
        <w:bCs/>
      </w:r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style>
  <w:style w:type="table" w:styleId="GridTable1Light-Accent2">
    <w:name w:val="Grid Table 1 Light Accent 2"/>
    <w:basedOn w:val="TableNormal"/>
    <w:uiPriority w:val="46"/>
    <w:rsid w:val="006E5FFA"/>
    <w:pPr>
      <w:spacing w:after="0"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E5F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5"/>
    <w:rsid w:val="005A593C"/>
    <w:rPr>
      <w:rFonts w:asciiTheme="majorHAnsi" w:eastAsiaTheme="majorEastAsia" w:hAnsiTheme="majorHAnsi" w:cstheme="majorBidi"/>
      <w:b/>
      <w:color w:val="593470" w:themeColor="accent1" w:themeShade="7F"/>
    </w:rPr>
  </w:style>
  <w:style w:type="paragraph" w:styleId="ListParagraph">
    <w:name w:val="List Paragraph"/>
    <w:basedOn w:val="Normal"/>
    <w:uiPriority w:val="34"/>
    <w:unhideWhenUsed/>
    <w:qFormat/>
    <w:rsid w:val="000F7611"/>
    <w:pPr>
      <w:ind w:left="720"/>
      <w:contextualSpacing/>
    </w:pPr>
  </w:style>
  <w:style w:type="character" w:customStyle="1" w:styleId="Heading4Char">
    <w:name w:val="Heading 4 Char"/>
    <w:basedOn w:val="DefaultParagraphFont"/>
    <w:link w:val="Heading4"/>
    <w:uiPriority w:val="1"/>
    <w:rsid w:val="00E557EF"/>
    <w:rPr>
      <w:rFonts w:asciiTheme="majorHAnsi" w:eastAsiaTheme="majorEastAsia" w:hAnsiTheme="majorHAnsi" w:cstheme="majorBidi"/>
      <w:b/>
      <w:i/>
      <w:iCs/>
      <w:color w:val="864EA8" w:themeColor="accent1" w:themeShade="BF"/>
      <w:sz w:val="28"/>
      <w:szCs w:val="22"/>
    </w:rPr>
  </w:style>
  <w:style w:type="table" w:styleId="GridTable1Light-Accent3">
    <w:name w:val="Grid Table 1 Light Accent 3"/>
    <w:basedOn w:val="TableNormal"/>
    <w:uiPriority w:val="46"/>
    <w:rsid w:val="00914ED4"/>
    <w:pPr>
      <w:spacing w:after="0" w:line="240" w:lineRule="auto"/>
    </w:pPr>
    <w:tblPr>
      <w:tblStyleRowBandSize w:val="1"/>
      <w:tblStyleColBandSize w:val="1"/>
      <w:tblBorders>
        <w:top w:val="single" w:sz="4" w:space="0" w:color="BDC6D7" w:themeColor="accent3" w:themeTint="66"/>
        <w:left w:val="single" w:sz="4" w:space="0" w:color="BDC6D7" w:themeColor="accent3" w:themeTint="66"/>
        <w:bottom w:val="single" w:sz="4" w:space="0" w:color="BDC6D7" w:themeColor="accent3" w:themeTint="66"/>
        <w:right w:val="single" w:sz="4" w:space="0" w:color="BDC6D7" w:themeColor="accent3" w:themeTint="66"/>
        <w:insideH w:val="single" w:sz="4" w:space="0" w:color="BDC6D7" w:themeColor="accent3" w:themeTint="66"/>
        <w:insideV w:val="single" w:sz="4" w:space="0" w:color="BDC6D7" w:themeColor="accent3" w:themeTint="66"/>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2" w:space="0" w:color="9CAAC3"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02CDD"/>
    <w:pPr>
      <w:keepLines/>
      <w:spacing w:after="0" w:line="259" w:lineRule="auto"/>
      <w:outlineLvl w:val="9"/>
    </w:pPr>
    <w:rPr>
      <w:b w:val="0"/>
      <w:color w:val="864EA8" w:themeColor="accent1" w:themeShade="BF"/>
      <w:kern w:val="0"/>
      <w:sz w:val="32"/>
    </w:rPr>
  </w:style>
  <w:style w:type="paragraph" w:styleId="TOC2">
    <w:name w:val="toc 2"/>
    <w:basedOn w:val="Normal"/>
    <w:next w:val="Normal"/>
    <w:autoRedefine/>
    <w:uiPriority w:val="39"/>
    <w:unhideWhenUsed/>
    <w:rsid w:val="00593D4D"/>
    <w:pPr>
      <w:tabs>
        <w:tab w:val="right" w:leader="dot" w:pos="9926"/>
      </w:tabs>
      <w:spacing w:after="100"/>
      <w:ind w:left="280"/>
    </w:pPr>
    <w:rPr>
      <w:rFonts w:ascii="Arial Nova Light" w:hAnsi="Arial Nova Light"/>
      <w:b w:val="0"/>
      <w:bCs/>
      <w:noProof/>
    </w:rPr>
  </w:style>
  <w:style w:type="paragraph" w:styleId="TOC1">
    <w:name w:val="toc 1"/>
    <w:basedOn w:val="Normal"/>
    <w:next w:val="Normal"/>
    <w:autoRedefine/>
    <w:uiPriority w:val="39"/>
    <w:unhideWhenUsed/>
    <w:rsid w:val="00593D4D"/>
    <w:pPr>
      <w:tabs>
        <w:tab w:val="right" w:leader="dot" w:pos="9926"/>
      </w:tabs>
      <w:spacing w:after="100"/>
    </w:pPr>
    <w:rPr>
      <w:rFonts w:ascii="Arial Nova Light" w:hAnsi="Arial Nova Light"/>
      <w:noProof/>
    </w:rPr>
  </w:style>
  <w:style w:type="paragraph" w:styleId="TOC3">
    <w:name w:val="toc 3"/>
    <w:basedOn w:val="Normal"/>
    <w:next w:val="Normal"/>
    <w:autoRedefine/>
    <w:uiPriority w:val="39"/>
    <w:unhideWhenUsed/>
    <w:rsid w:val="00593D4D"/>
    <w:pPr>
      <w:tabs>
        <w:tab w:val="right" w:leader="dot" w:pos="9926"/>
      </w:tabs>
      <w:spacing w:after="100"/>
      <w:ind w:left="560"/>
    </w:pPr>
    <w:rPr>
      <w:rFonts w:ascii="Arial Nova Light" w:hAnsi="Arial Nova Light"/>
      <w:b w:val="0"/>
      <w:bCs/>
      <w:noProof/>
    </w:rPr>
  </w:style>
  <w:style w:type="character" w:styleId="Hyperlink">
    <w:name w:val="Hyperlink"/>
    <w:basedOn w:val="DefaultParagraphFont"/>
    <w:uiPriority w:val="99"/>
    <w:unhideWhenUsed/>
    <w:rsid w:val="00302CDD"/>
    <w:rPr>
      <w:color w:val="69A02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220">
      <w:bodyDiv w:val="1"/>
      <w:marLeft w:val="0"/>
      <w:marRight w:val="0"/>
      <w:marTop w:val="0"/>
      <w:marBottom w:val="0"/>
      <w:divBdr>
        <w:top w:val="none" w:sz="0" w:space="0" w:color="auto"/>
        <w:left w:val="none" w:sz="0" w:space="0" w:color="auto"/>
        <w:bottom w:val="none" w:sz="0" w:space="0" w:color="auto"/>
        <w:right w:val="none" w:sz="0" w:space="0" w:color="auto"/>
      </w:divBdr>
    </w:div>
    <w:div w:id="49814527">
      <w:bodyDiv w:val="1"/>
      <w:marLeft w:val="0"/>
      <w:marRight w:val="0"/>
      <w:marTop w:val="0"/>
      <w:marBottom w:val="0"/>
      <w:divBdr>
        <w:top w:val="none" w:sz="0" w:space="0" w:color="auto"/>
        <w:left w:val="none" w:sz="0" w:space="0" w:color="auto"/>
        <w:bottom w:val="none" w:sz="0" w:space="0" w:color="auto"/>
        <w:right w:val="none" w:sz="0" w:space="0" w:color="auto"/>
      </w:divBdr>
    </w:div>
    <w:div w:id="639313016">
      <w:bodyDiv w:val="1"/>
      <w:marLeft w:val="0"/>
      <w:marRight w:val="0"/>
      <w:marTop w:val="0"/>
      <w:marBottom w:val="0"/>
      <w:divBdr>
        <w:top w:val="none" w:sz="0" w:space="0" w:color="auto"/>
        <w:left w:val="none" w:sz="0" w:space="0" w:color="auto"/>
        <w:bottom w:val="none" w:sz="0" w:space="0" w:color="auto"/>
        <w:right w:val="none" w:sz="0" w:space="0" w:color="auto"/>
      </w:divBdr>
    </w:div>
    <w:div w:id="683868923">
      <w:bodyDiv w:val="1"/>
      <w:marLeft w:val="0"/>
      <w:marRight w:val="0"/>
      <w:marTop w:val="0"/>
      <w:marBottom w:val="0"/>
      <w:divBdr>
        <w:top w:val="none" w:sz="0" w:space="0" w:color="auto"/>
        <w:left w:val="none" w:sz="0" w:space="0" w:color="auto"/>
        <w:bottom w:val="none" w:sz="0" w:space="0" w:color="auto"/>
        <w:right w:val="none" w:sz="0" w:space="0" w:color="auto"/>
      </w:divBdr>
    </w:div>
    <w:div w:id="999233219">
      <w:bodyDiv w:val="1"/>
      <w:marLeft w:val="0"/>
      <w:marRight w:val="0"/>
      <w:marTop w:val="0"/>
      <w:marBottom w:val="0"/>
      <w:divBdr>
        <w:top w:val="none" w:sz="0" w:space="0" w:color="auto"/>
        <w:left w:val="none" w:sz="0" w:space="0" w:color="auto"/>
        <w:bottom w:val="none" w:sz="0" w:space="0" w:color="auto"/>
        <w:right w:val="none" w:sz="0" w:space="0" w:color="auto"/>
      </w:divBdr>
    </w:div>
    <w:div w:id="1053969827">
      <w:bodyDiv w:val="1"/>
      <w:marLeft w:val="0"/>
      <w:marRight w:val="0"/>
      <w:marTop w:val="0"/>
      <w:marBottom w:val="0"/>
      <w:divBdr>
        <w:top w:val="none" w:sz="0" w:space="0" w:color="auto"/>
        <w:left w:val="none" w:sz="0" w:space="0" w:color="auto"/>
        <w:bottom w:val="none" w:sz="0" w:space="0" w:color="auto"/>
        <w:right w:val="none" w:sz="0" w:space="0" w:color="auto"/>
      </w:divBdr>
    </w:div>
    <w:div w:id="1186484320">
      <w:bodyDiv w:val="1"/>
      <w:marLeft w:val="0"/>
      <w:marRight w:val="0"/>
      <w:marTop w:val="0"/>
      <w:marBottom w:val="0"/>
      <w:divBdr>
        <w:top w:val="none" w:sz="0" w:space="0" w:color="auto"/>
        <w:left w:val="none" w:sz="0" w:space="0" w:color="auto"/>
        <w:bottom w:val="none" w:sz="0" w:space="0" w:color="auto"/>
        <w:right w:val="none" w:sz="0" w:space="0" w:color="auto"/>
      </w:divBdr>
    </w:div>
    <w:div w:id="1235504920">
      <w:bodyDiv w:val="1"/>
      <w:marLeft w:val="0"/>
      <w:marRight w:val="0"/>
      <w:marTop w:val="0"/>
      <w:marBottom w:val="0"/>
      <w:divBdr>
        <w:top w:val="none" w:sz="0" w:space="0" w:color="auto"/>
        <w:left w:val="none" w:sz="0" w:space="0" w:color="auto"/>
        <w:bottom w:val="none" w:sz="0" w:space="0" w:color="auto"/>
        <w:right w:val="none" w:sz="0" w:space="0" w:color="auto"/>
      </w:divBdr>
    </w:div>
    <w:div w:id="21291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ad\AppData\Local\Packages\Microsoft.Office.Desktop_8wekyb3d8bbwe\LocalCache\Roaming\Microsoft\Templates\Report%2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ilad\Documents\OSP_A1\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ilad\AppData\Local\Packages\Microsoft.Office.Desktop_8wekyb3d8bbwe\LocalCache\Roaming\Microsoft\Excel\graphs%20(version%201).xlsb"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ilad\AppData\Local\Packages\Microsoft.Office.Desktop_8wekyb3d8bbwe\LocalCache\Roaming\Microsoft\Excel\graphs%20(version%201).xlsb"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ilad\AppData\Local\Packages\Microsoft.Office.Desktop_8wekyb3d8bbwe\LocalCache\Roaming\Microsoft\Excel\graphs%20(version%201).xlsb"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ilad\AppData\Local\Packages\Microsoft.Office.Desktop_8wekyb3d8bbwe\LocalCache\Roaming\Microsoft\Excel\graphs%20(version%201).xlsb"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ilad\AppData\Local\Packages\Microsoft.Office.Desktop_8wekyb3d8bbwe\LocalCache\Roaming\Microsoft\Excel\graph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a:t>
            </a:r>
            <a:r>
              <a:rPr lang="en-AU" baseline="0"/>
              <a:t> and Time </a:t>
            </a:r>
            <a:r>
              <a:rPr lang="en-AU"/>
              <a:t>on High Load - type int</a:t>
            </a:r>
            <a:r>
              <a:rPr lang="en-AU" baseline="0"/>
              <a:t> </a:t>
            </a:r>
            <a:endParaRPr lang="en-AU"/>
          </a:p>
        </c:rich>
      </c:tx>
      <c:overlay val="0"/>
      <c:spPr>
        <a:noFill/>
        <a:ln>
          <a:noFill/>
        </a:ln>
        <a:effectLst/>
      </c:spPr>
    </c:title>
    <c:autoTitleDeleted val="0"/>
    <c:plotArea>
      <c:layout>
        <c:manualLayout>
          <c:layoutTarget val="inner"/>
          <c:xMode val="edge"/>
          <c:yMode val="edge"/>
          <c:x val="0.14091426071741031"/>
          <c:y val="0.17171296296296296"/>
          <c:w val="0.7968635170603674"/>
          <c:h val="0.67364209682123066"/>
        </c:manualLayout>
      </c:layout>
      <c:scatterChart>
        <c:scatterStyle val="smoothMarker"/>
        <c:varyColors val="0"/>
        <c:ser>
          <c:idx val="1"/>
          <c:order val="0"/>
          <c:spPr>
            <a:ln w="19050">
              <a:solidFill>
                <a:schemeClr val="accent1">
                  <a:lumMod val="75000"/>
                </a:schemeClr>
              </a:solidFill>
            </a:ln>
          </c:spPr>
          <c:marker>
            <c:symbol val="none"/>
          </c:marker>
          <c:xVal>
            <c:numRef>
              <c:f>Sheet1!$A$1:$A$30</c:f>
              <c:numCache>
                <c:formatCode>General</c:formatCode>
                <c:ptCount val="30"/>
                <c:pt idx="0">
                  <c:v>0</c:v>
                </c:pt>
                <c:pt idx="1">
                  <c:v>2</c:v>
                </c:pt>
                <c:pt idx="2">
                  <c:v>4</c:v>
                </c:pt>
                <c:pt idx="3">
                  <c:v>6</c:v>
                </c:pt>
                <c:pt idx="4">
                  <c:v>9</c:v>
                </c:pt>
                <c:pt idx="5">
                  <c:v>11</c:v>
                </c:pt>
                <c:pt idx="6">
                  <c:v>13</c:v>
                </c:pt>
                <c:pt idx="7">
                  <c:v>15</c:v>
                </c:pt>
                <c:pt idx="8">
                  <c:v>18</c:v>
                </c:pt>
                <c:pt idx="9">
                  <c:v>20</c:v>
                </c:pt>
                <c:pt idx="10">
                  <c:v>22</c:v>
                </c:pt>
                <c:pt idx="11">
                  <c:v>424</c:v>
                </c:pt>
                <c:pt idx="12">
                  <c:v>825</c:v>
                </c:pt>
                <c:pt idx="13">
                  <c:v>1227</c:v>
                </c:pt>
                <c:pt idx="14">
                  <c:v>1629</c:v>
                </c:pt>
                <c:pt idx="15">
                  <c:v>2040</c:v>
                </c:pt>
                <c:pt idx="16">
                  <c:v>2448</c:v>
                </c:pt>
                <c:pt idx="17">
                  <c:v>2851</c:v>
                </c:pt>
                <c:pt idx="18">
                  <c:v>3258</c:v>
                </c:pt>
                <c:pt idx="19">
                  <c:v>3665</c:v>
                </c:pt>
                <c:pt idx="20">
                  <c:v>4073</c:v>
                </c:pt>
                <c:pt idx="21">
                  <c:v>4073</c:v>
                </c:pt>
                <c:pt idx="22">
                  <c:v>4073</c:v>
                </c:pt>
                <c:pt idx="23">
                  <c:v>4073</c:v>
                </c:pt>
                <c:pt idx="24">
                  <c:v>4073</c:v>
                </c:pt>
                <c:pt idx="25">
                  <c:v>4073</c:v>
                </c:pt>
                <c:pt idx="26">
                  <c:v>4073</c:v>
                </c:pt>
                <c:pt idx="27">
                  <c:v>4074</c:v>
                </c:pt>
                <c:pt idx="28">
                  <c:v>4074</c:v>
                </c:pt>
                <c:pt idx="29">
                  <c:v>4074</c:v>
                </c:pt>
              </c:numCache>
            </c:numRef>
          </c:xVal>
          <c:yVal>
            <c:numRef>
              <c:f>Sheet1!$B$1:$B$30</c:f>
              <c:numCache>
                <c:formatCode>General</c:formatCode>
                <c:ptCount val="30"/>
                <c:pt idx="0">
                  <c:v>1944</c:v>
                </c:pt>
                <c:pt idx="1">
                  <c:v>1944</c:v>
                </c:pt>
                <c:pt idx="2">
                  <c:v>1944</c:v>
                </c:pt>
                <c:pt idx="3">
                  <c:v>2128</c:v>
                </c:pt>
                <c:pt idx="4">
                  <c:v>2392</c:v>
                </c:pt>
                <c:pt idx="5">
                  <c:v>2656</c:v>
                </c:pt>
                <c:pt idx="6">
                  <c:v>3184</c:v>
                </c:pt>
                <c:pt idx="7">
                  <c:v>3448</c:v>
                </c:pt>
                <c:pt idx="8">
                  <c:v>3712</c:v>
                </c:pt>
                <c:pt idx="9">
                  <c:v>4240</c:v>
                </c:pt>
                <c:pt idx="10">
                  <c:v>4504</c:v>
                </c:pt>
                <c:pt idx="11">
                  <c:v>4768</c:v>
                </c:pt>
                <c:pt idx="12">
                  <c:v>5296</c:v>
                </c:pt>
                <c:pt idx="13">
                  <c:v>5560</c:v>
                </c:pt>
                <c:pt idx="14">
                  <c:v>5824</c:v>
                </c:pt>
                <c:pt idx="15">
                  <c:v>6360</c:v>
                </c:pt>
                <c:pt idx="16">
                  <c:v>6624</c:v>
                </c:pt>
                <c:pt idx="17">
                  <c:v>7100</c:v>
                </c:pt>
                <c:pt idx="18">
                  <c:v>7300</c:v>
                </c:pt>
                <c:pt idx="19">
                  <c:v>7652</c:v>
                </c:pt>
                <c:pt idx="20">
                  <c:v>8136</c:v>
                </c:pt>
                <c:pt idx="21">
                  <c:v>8184</c:v>
                </c:pt>
                <c:pt idx="22">
                  <c:v>8184</c:v>
                </c:pt>
                <c:pt idx="23">
                  <c:v>8184</c:v>
                </c:pt>
                <c:pt idx="24">
                  <c:v>8184</c:v>
                </c:pt>
                <c:pt idx="25">
                  <c:v>8184</c:v>
                </c:pt>
                <c:pt idx="26">
                  <c:v>8184</c:v>
                </c:pt>
                <c:pt idx="27">
                  <c:v>8184</c:v>
                </c:pt>
                <c:pt idx="28">
                  <c:v>8184</c:v>
                </c:pt>
                <c:pt idx="29">
                  <c:v>8184</c:v>
                </c:pt>
              </c:numCache>
            </c:numRef>
          </c:yVal>
          <c:smooth val="1"/>
          <c:extLst>
            <c:ext xmlns:c16="http://schemas.microsoft.com/office/drawing/2014/chart" uri="{C3380CC4-5D6E-409C-BE32-E72D297353CC}">
              <c16:uniqueId val="{00000000-E2E5-4883-AFBE-C94E5916E0B6}"/>
            </c:ext>
          </c:extLst>
        </c:ser>
        <c:ser>
          <c:idx val="2"/>
          <c:order val="1"/>
          <c:spPr>
            <a:ln w="19050" cap="rnd">
              <a:solidFill>
                <a:srgbClr val="00B050"/>
              </a:solidFill>
              <a:round/>
            </a:ln>
            <a:effectLst/>
          </c:spPr>
          <c:marker>
            <c:symbol val="none"/>
          </c:marker>
          <c:xVal>
            <c:numRef>
              <c:f>Sheet1!$A$32:$A$61</c:f>
              <c:numCache>
                <c:formatCode>General</c:formatCode>
                <c:ptCount val="30"/>
                <c:pt idx="0">
                  <c:v>0</c:v>
                </c:pt>
                <c:pt idx="1">
                  <c:v>3</c:v>
                </c:pt>
                <c:pt idx="2">
                  <c:v>5</c:v>
                </c:pt>
                <c:pt idx="3">
                  <c:v>7</c:v>
                </c:pt>
                <c:pt idx="4">
                  <c:v>10</c:v>
                </c:pt>
                <c:pt idx="5">
                  <c:v>12</c:v>
                </c:pt>
                <c:pt idx="6">
                  <c:v>14</c:v>
                </c:pt>
                <c:pt idx="7">
                  <c:v>16</c:v>
                </c:pt>
                <c:pt idx="8">
                  <c:v>19</c:v>
                </c:pt>
                <c:pt idx="9">
                  <c:v>21</c:v>
                </c:pt>
                <c:pt idx="10">
                  <c:v>24</c:v>
                </c:pt>
                <c:pt idx="11">
                  <c:v>2102</c:v>
                </c:pt>
                <c:pt idx="12">
                  <c:v>4104</c:v>
                </c:pt>
                <c:pt idx="13">
                  <c:v>5970</c:v>
                </c:pt>
                <c:pt idx="14">
                  <c:v>7732</c:v>
                </c:pt>
                <c:pt idx="15">
                  <c:v>9388</c:v>
                </c:pt>
                <c:pt idx="16">
                  <c:v>11666</c:v>
                </c:pt>
                <c:pt idx="17">
                  <c:v>13776</c:v>
                </c:pt>
                <c:pt idx="18">
                  <c:v>15735</c:v>
                </c:pt>
                <c:pt idx="19">
                  <c:v>17798</c:v>
                </c:pt>
                <c:pt idx="20">
                  <c:v>19919</c:v>
                </c:pt>
                <c:pt idx="21">
                  <c:v>19919</c:v>
                </c:pt>
                <c:pt idx="22">
                  <c:v>19919</c:v>
                </c:pt>
                <c:pt idx="23">
                  <c:v>19919</c:v>
                </c:pt>
                <c:pt idx="24">
                  <c:v>19919</c:v>
                </c:pt>
                <c:pt idx="25">
                  <c:v>19919</c:v>
                </c:pt>
                <c:pt idx="26">
                  <c:v>19919</c:v>
                </c:pt>
                <c:pt idx="27">
                  <c:v>19919</c:v>
                </c:pt>
                <c:pt idx="28">
                  <c:v>19919</c:v>
                </c:pt>
                <c:pt idx="29">
                  <c:v>19919</c:v>
                </c:pt>
              </c:numCache>
            </c:numRef>
          </c:xVal>
          <c:yVal>
            <c:numRef>
              <c:f>Sheet1!$B$32:$B$61</c:f>
              <c:numCache>
                <c:formatCode>General</c:formatCode>
                <c:ptCount val="30"/>
                <c:pt idx="0">
                  <c:v>1944</c:v>
                </c:pt>
                <c:pt idx="1">
                  <c:v>1944</c:v>
                </c:pt>
                <c:pt idx="2">
                  <c:v>1944</c:v>
                </c:pt>
                <c:pt idx="3">
                  <c:v>2132</c:v>
                </c:pt>
                <c:pt idx="4">
                  <c:v>2396</c:v>
                </c:pt>
                <c:pt idx="5">
                  <c:v>2660</c:v>
                </c:pt>
                <c:pt idx="6">
                  <c:v>3188</c:v>
                </c:pt>
                <c:pt idx="7">
                  <c:v>3452</c:v>
                </c:pt>
                <c:pt idx="8">
                  <c:v>3716</c:v>
                </c:pt>
                <c:pt idx="9">
                  <c:v>4244</c:v>
                </c:pt>
                <c:pt idx="10">
                  <c:v>4508</c:v>
                </c:pt>
                <c:pt idx="11">
                  <c:v>4948</c:v>
                </c:pt>
                <c:pt idx="12">
                  <c:v>5240</c:v>
                </c:pt>
                <c:pt idx="13">
                  <c:v>5428</c:v>
                </c:pt>
                <c:pt idx="14">
                  <c:v>5652</c:v>
                </c:pt>
                <c:pt idx="15">
                  <c:v>6152</c:v>
                </c:pt>
                <c:pt idx="16">
                  <c:v>6348</c:v>
                </c:pt>
                <c:pt idx="17">
                  <c:v>6672</c:v>
                </c:pt>
                <c:pt idx="18">
                  <c:v>6700</c:v>
                </c:pt>
                <c:pt idx="19">
                  <c:v>6920</c:v>
                </c:pt>
                <c:pt idx="20">
                  <c:v>7184</c:v>
                </c:pt>
                <c:pt idx="21">
                  <c:v>7184</c:v>
                </c:pt>
                <c:pt idx="22">
                  <c:v>7376</c:v>
                </c:pt>
                <c:pt idx="23">
                  <c:v>7376</c:v>
                </c:pt>
                <c:pt idx="24">
                  <c:v>7376</c:v>
                </c:pt>
                <c:pt idx="25">
                  <c:v>7376</c:v>
                </c:pt>
                <c:pt idx="26">
                  <c:v>7376</c:v>
                </c:pt>
                <c:pt idx="27">
                  <c:v>7376</c:v>
                </c:pt>
                <c:pt idx="28">
                  <c:v>7376</c:v>
                </c:pt>
                <c:pt idx="29">
                  <c:v>7376</c:v>
                </c:pt>
              </c:numCache>
            </c:numRef>
          </c:yVal>
          <c:smooth val="1"/>
          <c:extLst>
            <c:ext xmlns:c16="http://schemas.microsoft.com/office/drawing/2014/chart" uri="{C3380CC4-5D6E-409C-BE32-E72D297353CC}">
              <c16:uniqueId val="{00000001-E2E5-4883-AFBE-C94E5916E0B6}"/>
            </c:ext>
          </c:extLst>
        </c:ser>
        <c:ser>
          <c:idx val="0"/>
          <c:order val="2"/>
          <c:spPr>
            <a:ln w="19050" cap="rnd">
              <a:solidFill>
                <a:schemeClr val="accent4">
                  <a:lumMod val="75000"/>
                </a:schemeClr>
              </a:solidFill>
              <a:round/>
            </a:ln>
            <a:effectLst/>
          </c:spPr>
          <c:marker>
            <c:symbol val="none"/>
          </c:marker>
          <c:xVal>
            <c:numRef>
              <c:f>Sheet1!$A$63:$A$92</c:f>
              <c:numCache>
                <c:formatCode>General</c:formatCode>
                <c:ptCount val="30"/>
                <c:pt idx="0">
                  <c:v>0</c:v>
                </c:pt>
                <c:pt idx="1">
                  <c:v>2</c:v>
                </c:pt>
                <c:pt idx="2">
                  <c:v>5</c:v>
                </c:pt>
                <c:pt idx="3">
                  <c:v>7</c:v>
                </c:pt>
                <c:pt idx="4">
                  <c:v>9</c:v>
                </c:pt>
                <c:pt idx="5">
                  <c:v>11</c:v>
                </c:pt>
                <c:pt idx="6">
                  <c:v>14</c:v>
                </c:pt>
                <c:pt idx="7">
                  <c:v>16</c:v>
                </c:pt>
                <c:pt idx="8">
                  <c:v>18</c:v>
                </c:pt>
                <c:pt idx="9">
                  <c:v>20</c:v>
                </c:pt>
                <c:pt idx="10">
                  <c:v>23</c:v>
                </c:pt>
                <c:pt idx="11">
                  <c:v>1986</c:v>
                </c:pt>
                <c:pt idx="12">
                  <c:v>3752</c:v>
                </c:pt>
                <c:pt idx="13">
                  <c:v>5905</c:v>
                </c:pt>
                <c:pt idx="14">
                  <c:v>8227</c:v>
                </c:pt>
                <c:pt idx="15">
                  <c:v>10548</c:v>
                </c:pt>
                <c:pt idx="16">
                  <c:v>12866</c:v>
                </c:pt>
                <c:pt idx="17">
                  <c:v>15131</c:v>
                </c:pt>
                <c:pt idx="18">
                  <c:v>17511</c:v>
                </c:pt>
                <c:pt idx="19">
                  <c:v>19826</c:v>
                </c:pt>
                <c:pt idx="20">
                  <c:v>22018</c:v>
                </c:pt>
                <c:pt idx="21">
                  <c:v>22018</c:v>
                </c:pt>
                <c:pt idx="22">
                  <c:v>22018</c:v>
                </c:pt>
                <c:pt idx="23">
                  <c:v>22018</c:v>
                </c:pt>
                <c:pt idx="24">
                  <c:v>22018</c:v>
                </c:pt>
                <c:pt idx="25">
                  <c:v>22018</c:v>
                </c:pt>
                <c:pt idx="26">
                  <c:v>22018</c:v>
                </c:pt>
                <c:pt idx="27">
                  <c:v>22018</c:v>
                </c:pt>
                <c:pt idx="28">
                  <c:v>22019</c:v>
                </c:pt>
                <c:pt idx="29">
                  <c:v>22019</c:v>
                </c:pt>
              </c:numCache>
            </c:numRef>
          </c:xVal>
          <c:yVal>
            <c:numRef>
              <c:f>Sheet1!$B$63:$B$92</c:f>
              <c:numCache>
                <c:formatCode>General</c:formatCode>
                <c:ptCount val="30"/>
                <c:pt idx="0">
                  <c:v>1944</c:v>
                </c:pt>
                <c:pt idx="1">
                  <c:v>1944</c:v>
                </c:pt>
                <c:pt idx="2">
                  <c:v>1944</c:v>
                </c:pt>
                <c:pt idx="3">
                  <c:v>2132</c:v>
                </c:pt>
                <c:pt idx="4">
                  <c:v>2396</c:v>
                </c:pt>
                <c:pt idx="5">
                  <c:v>2660</c:v>
                </c:pt>
                <c:pt idx="6">
                  <c:v>3188</c:v>
                </c:pt>
                <c:pt idx="7">
                  <c:v>3452</c:v>
                </c:pt>
                <c:pt idx="8">
                  <c:v>3716</c:v>
                </c:pt>
                <c:pt idx="9">
                  <c:v>4244</c:v>
                </c:pt>
                <c:pt idx="10">
                  <c:v>4508</c:v>
                </c:pt>
                <c:pt idx="11">
                  <c:v>5036</c:v>
                </c:pt>
                <c:pt idx="12">
                  <c:v>5376</c:v>
                </c:pt>
                <c:pt idx="13">
                  <c:v>5744</c:v>
                </c:pt>
                <c:pt idx="14">
                  <c:v>6352</c:v>
                </c:pt>
                <c:pt idx="15">
                  <c:v>6736</c:v>
                </c:pt>
                <c:pt idx="16">
                  <c:v>7244</c:v>
                </c:pt>
                <c:pt idx="17">
                  <c:v>7636</c:v>
                </c:pt>
                <c:pt idx="18">
                  <c:v>7940</c:v>
                </c:pt>
                <c:pt idx="19">
                  <c:v>8452</c:v>
                </c:pt>
                <c:pt idx="20">
                  <c:v>8716</c:v>
                </c:pt>
                <c:pt idx="21">
                  <c:v>8716</c:v>
                </c:pt>
                <c:pt idx="22">
                  <c:v>8716</c:v>
                </c:pt>
                <c:pt idx="23">
                  <c:v>8868</c:v>
                </c:pt>
                <c:pt idx="24">
                  <c:v>8868</c:v>
                </c:pt>
                <c:pt idx="25">
                  <c:v>8868</c:v>
                </c:pt>
                <c:pt idx="26">
                  <c:v>8868</c:v>
                </c:pt>
                <c:pt idx="27">
                  <c:v>8868</c:v>
                </c:pt>
                <c:pt idx="28">
                  <c:v>8868</c:v>
                </c:pt>
                <c:pt idx="29">
                  <c:v>8868</c:v>
                </c:pt>
              </c:numCache>
            </c:numRef>
          </c:yVal>
          <c:smooth val="1"/>
          <c:extLst>
            <c:ext xmlns:c16="http://schemas.microsoft.com/office/drawing/2014/chart" uri="{C3380CC4-5D6E-409C-BE32-E72D297353CC}">
              <c16:uniqueId val="{00000002-E2E5-4883-AFBE-C94E5916E0B6}"/>
            </c:ext>
          </c:extLst>
        </c:ser>
        <c:dLbls>
          <c:showLegendKey val="0"/>
          <c:showVal val="0"/>
          <c:showCatName val="0"/>
          <c:showSerName val="0"/>
          <c:showPercent val="0"/>
          <c:showBubbleSize val="0"/>
        </c:dLbls>
        <c:axId val="250570992"/>
        <c:axId val="250571632"/>
      </c:scatterChart>
      <c:valAx>
        <c:axId val="25057099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a:t>
                </a:r>
                <a:r>
                  <a:rPr lang="en-AU" b="0" baseline="0"/>
                  <a:t> (ms)</a:t>
                </a:r>
                <a:endParaRPr lang="en-AU" b="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571632"/>
        <c:crosses val="autoZero"/>
        <c:crossBetween val="midCat"/>
      </c:valAx>
      <c:valAx>
        <c:axId val="25057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570992"/>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High</a:t>
            </a:r>
            <a:r>
              <a:rPr lang="en-AU" baseline="0"/>
              <a:t> Load - type double</a:t>
            </a:r>
            <a:endParaRPr lang="en-AU"/>
          </a:p>
        </c:rich>
      </c:tx>
      <c:overlay val="0"/>
      <c:spPr>
        <a:noFill/>
        <a:ln>
          <a:noFill/>
        </a:ln>
        <a:effectLst/>
      </c:spPr>
    </c:title>
    <c:autoTitleDeleted val="0"/>
    <c:plotArea>
      <c:layout>
        <c:manualLayout>
          <c:layoutTarget val="inner"/>
          <c:xMode val="edge"/>
          <c:yMode val="edge"/>
          <c:x val="0.13935870516185478"/>
          <c:y val="0.17171296296296296"/>
          <c:w val="0.79841907261592304"/>
          <c:h val="0.67441113928555541"/>
        </c:manualLayout>
      </c:layout>
      <c:scatterChart>
        <c:scatterStyle val="smoothMarker"/>
        <c:varyColors val="0"/>
        <c:ser>
          <c:idx val="1"/>
          <c:order val="0"/>
          <c:spPr>
            <a:ln w="19050">
              <a:solidFill>
                <a:schemeClr val="accent1">
                  <a:lumMod val="75000"/>
                </a:schemeClr>
              </a:solidFill>
            </a:ln>
          </c:spPr>
          <c:marker>
            <c:symbol val="none"/>
          </c:marker>
          <c:xVal>
            <c:numRef>
              <c:f>Sheet1!$E$22:$E$51</c:f>
              <c:numCache>
                <c:formatCode>General</c:formatCode>
                <c:ptCount val="30"/>
                <c:pt idx="0">
                  <c:v>0</c:v>
                </c:pt>
                <c:pt idx="1">
                  <c:v>3</c:v>
                </c:pt>
                <c:pt idx="2">
                  <c:v>5</c:v>
                </c:pt>
                <c:pt idx="3">
                  <c:v>7</c:v>
                </c:pt>
                <c:pt idx="4">
                  <c:v>9</c:v>
                </c:pt>
                <c:pt idx="5">
                  <c:v>12</c:v>
                </c:pt>
                <c:pt idx="6">
                  <c:v>14</c:v>
                </c:pt>
                <c:pt idx="7">
                  <c:v>17</c:v>
                </c:pt>
                <c:pt idx="8">
                  <c:v>19</c:v>
                </c:pt>
                <c:pt idx="9">
                  <c:v>21</c:v>
                </c:pt>
                <c:pt idx="10">
                  <c:v>24</c:v>
                </c:pt>
                <c:pt idx="11">
                  <c:v>521</c:v>
                </c:pt>
                <c:pt idx="12">
                  <c:v>1193</c:v>
                </c:pt>
                <c:pt idx="13">
                  <c:v>2038</c:v>
                </c:pt>
                <c:pt idx="14">
                  <c:v>3023</c:v>
                </c:pt>
                <c:pt idx="15">
                  <c:v>4168</c:v>
                </c:pt>
                <c:pt idx="16">
                  <c:v>5455</c:v>
                </c:pt>
                <c:pt idx="17">
                  <c:v>6846</c:v>
                </c:pt>
                <c:pt idx="18">
                  <c:v>8335</c:v>
                </c:pt>
                <c:pt idx="19">
                  <c:v>9936</c:v>
                </c:pt>
                <c:pt idx="20">
                  <c:v>11589</c:v>
                </c:pt>
                <c:pt idx="21">
                  <c:v>11589</c:v>
                </c:pt>
                <c:pt idx="22">
                  <c:v>11589</c:v>
                </c:pt>
                <c:pt idx="23">
                  <c:v>11589</c:v>
                </c:pt>
                <c:pt idx="24">
                  <c:v>11589</c:v>
                </c:pt>
                <c:pt idx="25">
                  <c:v>11589</c:v>
                </c:pt>
                <c:pt idx="26">
                  <c:v>11589</c:v>
                </c:pt>
                <c:pt idx="27">
                  <c:v>11589</c:v>
                </c:pt>
                <c:pt idx="28">
                  <c:v>11589</c:v>
                </c:pt>
                <c:pt idx="29">
                  <c:v>11589</c:v>
                </c:pt>
              </c:numCache>
            </c:numRef>
          </c:xVal>
          <c:yVal>
            <c:numRef>
              <c:f>Sheet1!$F$22:$F$51</c:f>
              <c:numCache>
                <c:formatCode>General</c:formatCode>
                <c:ptCount val="30"/>
                <c:pt idx="0">
                  <c:v>1944</c:v>
                </c:pt>
                <c:pt idx="1">
                  <c:v>1944</c:v>
                </c:pt>
                <c:pt idx="2">
                  <c:v>1944</c:v>
                </c:pt>
                <c:pt idx="3">
                  <c:v>2132</c:v>
                </c:pt>
                <c:pt idx="4">
                  <c:v>2396</c:v>
                </c:pt>
                <c:pt idx="5">
                  <c:v>2660</c:v>
                </c:pt>
                <c:pt idx="6">
                  <c:v>3188</c:v>
                </c:pt>
                <c:pt idx="7">
                  <c:v>3452</c:v>
                </c:pt>
                <c:pt idx="8">
                  <c:v>3716</c:v>
                </c:pt>
                <c:pt idx="9">
                  <c:v>4244</c:v>
                </c:pt>
                <c:pt idx="10">
                  <c:v>4508</c:v>
                </c:pt>
                <c:pt idx="11">
                  <c:v>4772</c:v>
                </c:pt>
                <c:pt idx="12">
                  <c:v>5036</c:v>
                </c:pt>
                <c:pt idx="13">
                  <c:v>5460</c:v>
                </c:pt>
                <c:pt idx="14">
                  <c:v>5672</c:v>
                </c:pt>
                <c:pt idx="15">
                  <c:v>6008</c:v>
                </c:pt>
                <c:pt idx="16">
                  <c:v>6360</c:v>
                </c:pt>
                <c:pt idx="17">
                  <c:v>6904</c:v>
                </c:pt>
                <c:pt idx="18">
                  <c:v>7116</c:v>
                </c:pt>
                <c:pt idx="19">
                  <c:v>7476</c:v>
                </c:pt>
                <c:pt idx="20">
                  <c:v>7788</c:v>
                </c:pt>
                <c:pt idx="21">
                  <c:v>7932</c:v>
                </c:pt>
                <c:pt idx="22">
                  <c:v>7932</c:v>
                </c:pt>
                <c:pt idx="23">
                  <c:v>7932</c:v>
                </c:pt>
                <c:pt idx="24">
                  <c:v>7932</c:v>
                </c:pt>
                <c:pt idx="25">
                  <c:v>7932</c:v>
                </c:pt>
                <c:pt idx="26">
                  <c:v>7932</c:v>
                </c:pt>
                <c:pt idx="27">
                  <c:v>7932</c:v>
                </c:pt>
                <c:pt idx="28">
                  <c:v>7932</c:v>
                </c:pt>
                <c:pt idx="29">
                  <c:v>7932</c:v>
                </c:pt>
              </c:numCache>
            </c:numRef>
          </c:yVal>
          <c:smooth val="1"/>
          <c:extLst>
            <c:ext xmlns:c16="http://schemas.microsoft.com/office/drawing/2014/chart" uri="{C3380CC4-5D6E-409C-BE32-E72D297353CC}">
              <c16:uniqueId val="{00000000-C561-47E9-8673-2C222C576050}"/>
            </c:ext>
          </c:extLst>
        </c:ser>
        <c:ser>
          <c:idx val="2"/>
          <c:order val="1"/>
          <c:spPr>
            <a:ln w="19050" cap="rnd">
              <a:solidFill>
                <a:srgbClr val="00B050"/>
              </a:solidFill>
              <a:round/>
            </a:ln>
            <a:effectLst/>
          </c:spPr>
          <c:marker>
            <c:symbol val="none"/>
          </c:marker>
          <c:xVal>
            <c:numRef>
              <c:f>Sheet1!$E$53:$E$82</c:f>
              <c:numCache>
                <c:formatCode>General</c:formatCode>
                <c:ptCount val="30"/>
                <c:pt idx="0">
                  <c:v>0</c:v>
                </c:pt>
                <c:pt idx="1">
                  <c:v>3</c:v>
                </c:pt>
                <c:pt idx="2">
                  <c:v>5</c:v>
                </c:pt>
                <c:pt idx="3">
                  <c:v>7</c:v>
                </c:pt>
                <c:pt idx="4">
                  <c:v>10</c:v>
                </c:pt>
                <c:pt idx="5">
                  <c:v>12</c:v>
                </c:pt>
                <c:pt idx="6">
                  <c:v>14</c:v>
                </c:pt>
                <c:pt idx="7">
                  <c:v>16</c:v>
                </c:pt>
                <c:pt idx="8">
                  <c:v>18</c:v>
                </c:pt>
                <c:pt idx="9">
                  <c:v>21</c:v>
                </c:pt>
                <c:pt idx="10">
                  <c:v>23</c:v>
                </c:pt>
                <c:pt idx="11">
                  <c:v>1521</c:v>
                </c:pt>
                <c:pt idx="12">
                  <c:v>2837</c:v>
                </c:pt>
                <c:pt idx="13">
                  <c:v>4399</c:v>
                </c:pt>
                <c:pt idx="14">
                  <c:v>6329</c:v>
                </c:pt>
                <c:pt idx="15">
                  <c:v>8392</c:v>
                </c:pt>
                <c:pt idx="16">
                  <c:v>10554</c:v>
                </c:pt>
                <c:pt idx="17">
                  <c:v>12772</c:v>
                </c:pt>
                <c:pt idx="18">
                  <c:v>15087</c:v>
                </c:pt>
                <c:pt idx="19">
                  <c:v>17495</c:v>
                </c:pt>
                <c:pt idx="20">
                  <c:v>20010</c:v>
                </c:pt>
                <c:pt idx="21">
                  <c:v>20010</c:v>
                </c:pt>
                <c:pt idx="22">
                  <c:v>20010</c:v>
                </c:pt>
                <c:pt idx="23">
                  <c:v>20010</c:v>
                </c:pt>
                <c:pt idx="24">
                  <c:v>20010</c:v>
                </c:pt>
                <c:pt idx="25">
                  <c:v>20010</c:v>
                </c:pt>
                <c:pt idx="26">
                  <c:v>20010</c:v>
                </c:pt>
                <c:pt idx="27">
                  <c:v>20010</c:v>
                </c:pt>
                <c:pt idx="28">
                  <c:v>20010</c:v>
                </c:pt>
                <c:pt idx="29">
                  <c:v>20011</c:v>
                </c:pt>
              </c:numCache>
            </c:numRef>
          </c:xVal>
          <c:yVal>
            <c:numRef>
              <c:f>Sheet1!$F$53:$F$82</c:f>
              <c:numCache>
                <c:formatCode>General</c:formatCode>
                <c:ptCount val="30"/>
                <c:pt idx="0">
                  <c:v>1948</c:v>
                </c:pt>
                <c:pt idx="1">
                  <c:v>1948</c:v>
                </c:pt>
                <c:pt idx="2">
                  <c:v>1948</c:v>
                </c:pt>
                <c:pt idx="3">
                  <c:v>2132</c:v>
                </c:pt>
                <c:pt idx="4">
                  <c:v>2396</c:v>
                </c:pt>
                <c:pt idx="5">
                  <c:v>2660</c:v>
                </c:pt>
                <c:pt idx="6">
                  <c:v>3188</c:v>
                </c:pt>
                <c:pt idx="7">
                  <c:v>3452</c:v>
                </c:pt>
                <c:pt idx="8">
                  <c:v>3716</c:v>
                </c:pt>
                <c:pt idx="9">
                  <c:v>4244</c:v>
                </c:pt>
                <c:pt idx="10">
                  <c:v>4508</c:v>
                </c:pt>
                <c:pt idx="11">
                  <c:v>4508</c:v>
                </c:pt>
                <c:pt idx="12">
                  <c:v>4808</c:v>
                </c:pt>
                <c:pt idx="13">
                  <c:v>5052</c:v>
                </c:pt>
                <c:pt idx="14">
                  <c:v>5460</c:v>
                </c:pt>
                <c:pt idx="15">
                  <c:v>5860</c:v>
                </c:pt>
                <c:pt idx="16">
                  <c:v>6204</c:v>
                </c:pt>
                <c:pt idx="17">
                  <c:v>6604</c:v>
                </c:pt>
                <c:pt idx="18">
                  <c:v>7020</c:v>
                </c:pt>
                <c:pt idx="19">
                  <c:v>7272</c:v>
                </c:pt>
                <c:pt idx="20">
                  <c:v>7776</c:v>
                </c:pt>
                <c:pt idx="21">
                  <c:v>7776</c:v>
                </c:pt>
                <c:pt idx="22">
                  <c:v>7776</c:v>
                </c:pt>
                <c:pt idx="23">
                  <c:v>7776</c:v>
                </c:pt>
                <c:pt idx="24">
                  <c:v>7776</c:v>
                </c:pt>
                <c:pt idx="25">
                  <c:v>7776</c:v>
                </c:pt>
                <c:pt idx="26">
                  <c:v>7808</c:v>
                </c:pt>
                <c:pt idx="27">
                  <c:v>7808</c:v>
                </c:pt>
                <c:pt idx="28">
                  <c:v>7808</c:v>
                </c:pt>
                <c:pt idx="29">
                  <c:v>7808</c:v>
                </c:pt>
              </c:numCache>
            </c:numRef>
          </c:yVal>
          <c:smooth val="1"/>
          <c:extLst>
            <c:ext xmlns:c16="http://schemas.microsoft.com/office/drawing/2014/chart" uri="{C3380CC4-5D6E-409C-BE32-E72D297353CC}">
              <c16:uniqueId val="{00000001-C561-47E9-8673-2C222C576050}"/>
            </c:ext>
          </c:extLst>
        </c:ser>
        <c:ser>
          <c:idx val="0"/>
          <c:order val="2"/>
          <c:spPr>
            <a:ln w="19050" cap="rnd">
              <a:solidFill>
                <a:schemeClr val="accent4">
                  <a:lumMod val="75000"/>
                </a:schemeClr>
              </a:solidFill>
              <a:round/>
            </a:ln>
            <a:effectLst/>
          </c:spPr>
          <c:marker>
            <c:symbol val="none"/>
          </c:marker>
          <c:xVal>
            <c:numRef>
              <c:f>Sheet1!$E$84:$E$113</c:f>
              <c:numCache>
                <c:formatCode>General</c:formatCode>
                <c:ptCount val="30"/>
                <c:pt idx="0">
                  <c:v>0</c:v>
                </c:pt>
                <c:pt idx="1">
                  <c:v>2</c:v>
                </c:pt>
                <c:pt idx="2">
                  <c:v>4</c:v>
                </c:pt>
                <c:pt idx="3">
                  <c:v>7</c:v>
                </c:pt>
                <c:pt idx="4">
                  <c:v>9</c:v>
                </c:pt>
                <c:pt idx="5">
                  <c:v>11</c:v>
                </c:pt>
                <c:pt idx="6">
                  <c:v>14</c:v>
                </c:pt>
                <c:pt idx="7">
                  <c:v>16</c:v>
                </c:pt>
                <c:pt idx="8">
                  <c:v>18</c:v>
                </c:pt>
                <c:pt idx="9">
                  <c:v>20</c:v>
                </c:pt>
                <c:pt idx="10">
                  <c:v>23</c:v>
                </c:pt>
                <c:pt idx="11">
                  <c:v>1622</c:v>
                </c:pt>
                <c:pt idx="12">
                  <c:v>3130</c:v>
                </c:pt>
                <c:pt idx="13">
                  <c:v>5096</c:v>
                </c:pt>
                <c:pt idx="14">
                  <c:v>7214</c:v>
                </c:pt>
                <c:pt idx="15">
                  <c:v>9198</c:v>
                </c:pt>
                <c:pt idx="16">
                  <c:v>11416</c:v>
                </c:pt>
                <c:pt idx="17">
                  <c:v>13565</c:v>
                </c:pt>
                <c:pt idx="18">
                  <c:v>15615</c:v>
                </c:pt>
                <c:pt idx="19">
                  <c:v>17745</c:v>
                </c:pt>
                <c:pt idx="20">
                  <c:v>19957</c:v>
                </c:pt>
                <c:pt idx="21">
                  <c:v>19957</c:v>
                </c:pt>
                <c:pt idx="22">
                  <c:v>19957</c:v>
                </c:pt>
                <c:pt idx="23">
                  <c:v>19957</c:v>
                </c:pt>
                <c:pt idx="24">
                  <c:v>19957</c:v>
                </c:pt>
                <c:pt idx="25">
                  <c:v>19957</c:v>
                </c:pt>
                <c:pt idx="26">
                  <c:v>19958</c:v>
                </c:pt>
                <c:pt idx="27">
                  <c:v>19958</c:v>
                </c:pt>
                <c:pt idx="28">
                  <c:v>19958</c:v>
                </c:pt>
                <c:pt idx="29">
                  <c:v>19958</c:v>
                </c:pt>
              </c:numCache>
            </c:numRef>
          </c:xVal>
          <c:yVal>
            <c:numRef>
              <c:f>Sheet1!$F$84:$F$113</c:f>
              <c:numCache>
                <c:formatCode>General</c:formatCode>
                <c:ptCount val="30"/>
                <c:pt idx="0">
                  <c:v>1948</c:v>
                </c:pt>
                <c:pt idx="1">
                  <c:v>1948</c:v>
                </c:pt>
                <c:pt idx="2">
                  <c:v>1948</c:v>
                </c:pt>
                <c:pt idx="3">
                  <c:v>2132</c:v>
                </c:pt>
                <c:pt idx="4">
                  <c:v>2396</c:v>
                </c:pt>
                <c:pt idx="5">
                  <c:v>2660</c:v>
                </c:pt>
                <c:pt idx="6">
                  <c:v>3188</c:v>
                </c:pt>
                <c:pt idx="7">
                  <c:v>3452</c:v>
                </c:pt>
                <c:pt idx="8">
                  <c:v>3716</c:v>
                </c:pt>
                <c:pt idx="9">
                  <c:v>4244</c:v>
                </c:pt>
                <c:pt idx="10">
                  <c:v>4508</c:v>
                </c:pt>
                <c:pt idx="11">
                  <c:v>5036</c:v>
                </c:pt>
                <c:pt idx="12">
                  <c:v>5332</c:v>
                </c:pt>
                <c:pt idx="13">
                  <c:v>5700</c:v>
                </c:pt>
                <c:pt idx="14">
                  <c:v>6196</c:v>
                </c:pt>
                <c:pt idx="15">
                  <c:v>6440</c:v>
                </c:pt>
                <c:pt idx="16">
                  <c:v>6804</c:v>
                </c:pt>
                <c:pt idx="17">
                  <c:v>7416</c:v>
                </c:pt>
                <c:pt idx="18">
                  <c:v>7680</c:v>
                </c:pt>
                <c:pt idx="19">
                  <c:v>7924</c:v>
                </c:pt>
                <c:pt idx="20">
                  <c:v>8188</c:v>
                </c:pt>
                <c:pt idx="21">
                  <c:v>8188</c:v>
                </c:pt>
                <c:pt idx="22">
                  <c:v>8408</c:v>
                </c:pt>
                <c:pt idx="23">
                  <c:v>8408</c:v>
                </c:pt>
                <c:pt idx="24">
                  <c:v>8408</c:v>
                </c:pt>
                <c:pt idx="25">
                  <c:v>8408</c:v>
                </c:pt>
                <c:pt idx="26">
                  <c:v>8408</c:v>
                </c:pt>
                <c:pt idx="27">
                  <c:v>8408</c:v>
                </c:pt>
                <c:pt idx="28">
                  <c:v>8408</c:v>
                </c:pt>
                <c:pt idx="29">
                  <c:v>8408</c:v>
                </c:pt>
              </c:numCache>
            </c:numRef>
          </c:yVal>
          <c:smooth val="1"/>
          <c:extLst>
            <c:ext xmlns:c16="http://schemas.microsoft.com/office/drawing/2014/chart" uri="{C3380CC4-5D6E-409C-BE32-E72D297353CC}">
              <c16:uniqueId val="{00000002-C561-47E9-8673-2C222C576050}"/>
            </c:ext>
          </c:extLst>
        </c:ser>
        <c:dLbls>
          <c:showLegendKey val="0"/>
          <c:showVal val="0"/>
          <c:showCatName val="0"/>
          <c:showSerName val="0"/>
          <c:showPercent val="0"/>
          <c:showBubbleSize val="0"/>
        </c:dLbls>
        <c:axId val="726096504"/>
        <c:axId val="726095224"/>
      </c:scatterChart>
      <c:valAx>
        <c:axId val="726096504"/>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a:t>
                </a:r>
                <a:r>
                  <a:rPr lang="en-AU" b="0" baseline="0"/>
                  <a:t> (ms)</a:t>
                </a:r>
                <a:endParaRPr lang="en-AU" b="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95224"/>
        <c:crosses val="autoZero"/>
        <c:crossBetween val="midCat"/>
      </c:valAx>
      <c:valAx>
        <c:axId val="72609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96504"/>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High Load - type char*</a:t>
            </a:r>
          </a:p>
        </c:rich>
      </c:tx>
      <c:overlay val="0"/>
      <c:spPr>
        <a:noFill/>
        <a:ln>
          <a:noFill/>
        </a:ln>
        <a:effectLst/>
      </c:spPr>
    </c:title>
    <c:autoTitleDeleted val="0"/>
    <c:plotArea>
      <c:layout>
        <c:manualLayout>
          <c:layoutTarget val="inner"/>
          <c:xMode val="edge"/>
          <c:yMode val="edge"/>
          <c:x val="0.13935870516185478"/>
          <c:y val="0.17171296296296296"/>
          <c:w val="0.79841907261592304"/>
          <c:h val="0.67364209682123066"/>
        </c:manualLayout>
      </c:layout>
      <c:scatterChart>
        <c:scatterStyle val="smoothMarker"/>
        <c:varyColors val="0"/>
        <c:ser>
          <c:idx val="1"/>
          <c:order val="0"/>
          <c:spPr>
            <a:ln w="19050">
              <a:solidFill>
                <a:schemeClr val="accent1">
                  <a:lumMod val="75000"/>
                </a:schemeClr>
              </a:solidFill>
            </a:ln>
          </c:spPr>
          <c:marker>
            <c:symbol val="none"/>
          </c:marker>
          <c:xVal>
            <c:numRef>
              <c:f>Sheet1!$H$45:$H$74</c:f>
              <c:numCache>
                <c:formatCode>General</c:formatCode>
                <c:ptCount val="30"/>
                <c:pt idx="0">
                  <c:v>0</c:v>
                </c:pt>
                <c:pt idx="1">
                  <c:v>2</c:v>
                </c:pt>
                <c:pt idx="2">
                  <c:v>5</c:v>
                </c:pt>
                <c:pt idx="3">
                  <c:v>7</c:v>
                </c:pt>
                <c:pt idx="4">
                  <c:v>9</c:v>
                </c:pt>
                <c:pt idx="5">
                  <c:v>12</c:v>
                </c:pt>
                <c:pt idx="6">
                  <c:v>14</c:v>
                </c:pt>
                <c:pt idx="7">
                  <c:v>16</c:v>
                </c:pt>
                <c:pt idx="8">
                  <c:v>18</c:v>
                </c:pt>
                <c:pt idx="9">
                  <c:v>21</c:v>
                </c:pt>
                <c:pt idx="10">
                  <c:v>24</c:v>
                </c:pt>
                <c:pt idx="11">
                  <c:v>509</c:v>
                </c:pt>
                <c:pt idx="12">
                  <c:v>1159</c:v>
                </c:pt>
                <c:pt idx="13">
                  <c:v>1976</c:v>
                </c:pt>
                <c:pt idx="14">
                  <c:v>2961</c:v>
                </c:pt>
                <c:pt idx="15">
                  <c:v>4103</c:v>
                </c:pt>
                <c:pt idx="16">
                  <c:v>5377</c:v>
                </c:pt>
                <c:pt idx="17">
                  <c:v>6760</c:v>
                </c:pt>
                <c:pt idx="18">
                  <c:v>8255</c:v>
                </c:pt>
                <c:pt idx="19">
                  <c:v>9833</c:v>
                </c:pt>
                <c:pt idx="20">
                  <c:v>11492</c:v>
                </c:pt>
                <c:pt idx="21">
                  <c:v>11492</c:v>
                </c:pt>
                <c:pt idx="22">
                  <c:v>11493</c:v>
                </c:pt>
                <c:pt idx="23">
                  <c:v>11493</c:v>
                </c:pt>
                <c:pt idx="24">
                  <c:v>11493</c:v>
                </c:pt>
                <c:pt idx="25">
                  <c:v>11493</c:v>
                </c:pt>
                <c:pt idx="26">
                  <c:v>11493</c:v>
                </c:pt>
                <c:pt idx="27">
                  <c:v>11493</c:v>
                </c:pt>
                <c:pt idx="28">
                  <c:v>11493</c:v>
                </c:pt>
                <c:pt idx="29">
                  <c:v>11493</c:v>
                </c:pt>
              </c:numCache>
            </c:numRef>
          </c:xVal>
          <c:yVal>
            <c:numRef>
              <c:f>Sheet1!$I$45:$I$74</c:f>
              <c:numCache>
                <c:formatCode>General</c:formatCode>
                <c:ptCount val="30"/>
                <c:pt idx="0">
                  <c:v>1948</c:v>
                </c:pt>
                <c:pt idx="1">
                  <c:v>1948</c:v>
                </c:pt>
                <c:pt idx="2">
                  <c:v>1948</c:v>
                </c:pt>
                <c:pt idx="3">
                  <c:v>2136</c:v>
                </c:pt>
                <c:pt idx="4">
                  <c:v>2400</c:v>
                </c:pt>
                <c:pt idx="5">
                  <c:v>2664</c:v>
                </c:pt>
                <c:pt idx="6">
                  <c:v>3192</c:v>
                </c:pt>
                <c:pt idx="7">
                  <c:v>3456</c:v>
                </c:pt>
                <c:pt idx="8">
                  <c:v>3720</c:v>
                </c:pt>
                <c:pt idx="9">
                  <c:v>4248</c:v>
                </c:pt>
                <c:pt idx="10">
                  <c:v>4512</c:v>
                </c:pt>
                <c:pt idx="11">
                  <c:v>4776</c:v>
                </c:pt>
                <c:pt idx="12">
                  <c:v>5040</c:v>
                </c:pt>
                <c:pt idx="13">
                  <c:v>5304</c:v>
                </c:pt>
                <c:pt idx="14">
                  <c:v>5740</c:v>
                </c:pt>
                <c:pt idx="15">
                  <c:v>6100</c:v>
                </c:pt>
                <c:pt idx="16">
                  <c:v>6400</c:v>
                </c:pt>
                <c:pt idx="17">
                  <c:v>6924</c:v>
                </c:pt>
                <c:pt idx="18">
                  <c:v>7188</c:v>
                </c:pt>
                <c:pt idx="19">
                  <c:v>7600</c:v>
                </c:pt>
                <c:pt idx="20">
                  <c:v>7968</c:v>
                </c:pt>
                <c:pt idx="21">
                  <c:v>7968</c:v>
                </c:pt>
                <c:pt idx="22">
                  <c:v>7968</c:v>
                </c:pt>
                <c:pt idx="23">
                  <c:v>7968</c:v>
                </c:pt>
                <c:pt idx="24">
                  <c:v>7968</c:v>
                </c:pt>
                <c:pt idx="25">
                  <c:v>7968</c:v>
                </c:pt>
                <c:pt idx="26">
                  <c:v>8004</c:v>
                </c:pt>
                <c:pt idx="27">
                  <c:v>8004</c:v>
                </c:pt>
                <c:pt idx="28">
                  <c:v>8004</c:v>
                </c:pt>
                <c:pt idx="29">
                  <c:v>8004</c:v>
                </c:pt>
              </c:numCache>
            </c:numRef>
          </c:yVal>
          <c:smooth val="1"/>
          <c:extLst>
            <c:ext xmlns:c16="http://schemas.microsoft.com/office/drawing/2014/chart" uri="{C3380CC4-5D6E-409C-BE32-E72D297353CC}">
              <c16:uniqueId val="{00000000-76F4-441E-98A6-C0752323DF5A}"/>
            </c:ext>
          </c:extLst>
        </c:ser>
        <c:ser>
          <c:idx val="2"/>
          <c:order val="1"/>
          <c:spPr>
            <a:ln w="19050" cap="rnd">
              <a:solidFill>
                <a:srgbClr val="00B050"/>
              </a:solidFill>
              <a:round/>
            </a:ln>
            <a:effectLst/>
          </c:spPr>
          <c:marker>
            <c:symbol val="none"/>
          </c:marker>
          <c:xVal>
            <c:numRef>
              <c:f>Sheet1!$H$76:$H$105</c:f>
              <c:numCache>
                <c:formatCode>General</c:formatCode>
                <c:ptCount val="30"/>
                <c:pt idx="0">
                  <c:v>0</c:v>
                </c:pt>
                <c:pt idx="1">
                  <c:v>3</c:v>
                </c:pt>
                <c:pt idx="2">
                  <c:v>5</c:v>
                </c:pt>
                <c:pt idx="3">
                  <c:v>8</c:v>
                </c:pt>
                <c:pt idx="4">
                  <c:v>10</c:v>
                </c:pt>
                <c:pt idx="5">
                  <c:v>13</c:v>
                </c:pt>
                <c:pt idx="6">
                  <c:v>15</c:v>
                </c:pt>
                <c:pt idx="7">
                  <c:v>18</c:v>
                </c:pt>
                <c:pt idx="8">
                  <c:v>20</c:v>
                </c:pt>
                <c:pt idx="9">
                  <c:v>23</c:v>
                </c:pt>
                <c:pt idx="10">
                  <c:v>27</c:v>
                </c:pt>
                <c:pt idx="11">
                  <c:v>1525</c:v>
                </c:pt>
                <c:pt idx="12">
                  <c:v>2815</c:v>
                </c:pt>
                <c:pt idx="13">
                  <c:v>4350</c:v>
                </c:pt>
                <c:pt idx="14">
                  <c:v>6272</c:v>
                </c:pt>
                <c:pt idx="15">
                  <c:v>8298</c:v>
                </c:pt>
                <c:pt idx="16">
                  <c:v>10404</c:v>
                </c:pt>
                <c:pt idx="17">
                  <c:v>12587</c:v>
                </c:pt>
                <c:pt idx="18">
                  <c:v>14860</c:v>
                </c:pt>
                <c:pt idx="19">
                  <c:v>17224</c:v>
                </c:pt>
                <c:pt idx="20">
                  <c:v>19697</c:v>
                </c:pt>
                <c:pt idx="21">
                  <c:v>19697</c:v>
                </c:pt>
                <c:pt idx="22">
                  <c:v>19697</c:v>
                </c:pt>
                <c:pt idx="23">
                  <c:v>19697</c:v>
                </c:pt>
                <c:pt idx="24">
                  <c:v>19697</c:v>
                </c:pt>
                <c:pt idx="25">
                  <c:v>19697</c:v>
                </c:pt>
                <c:pt idx="26">
                  <c:v>19697</c:v>
                </c:pt>
                <c:pt idx="27">
                  <c:v>19697</c:v>
                </c:pt>
                <c:pt idx="28">
                  <c:v>19697</c:v>
                </c:pt>
                <c:pt idx="29">
                  <c:v>19697</c:v>
                </c:pt>
              </c:numCache>
            </c:numRef>
          </c:xVal>
          <c:yVal>
            <c:numRef>
              <c:f>Sheet1!$I$76:$I$105</c:f>
              <c:numCache>
                <c:formatCode>General</c:formatCode>
                <c:ptCount val="30"/>
                <c:pt idx="0">
                  <c:v>1948</c:v>
                </c:pt>
                <c:pt idx="1">
                  <c:v>1948</c:v>
                </c:pt>
                <c:pt idx="2">
                  <c:v>1948</c:v>
                </c:pt>
                <c:pt idx="3">
                  <c:v>2136</c:v>
                </c:pt>
                <c:pt idx="4">
                  <c:v>2400</c:v>
                </c:pt>
                <c:pt idx="5">
                  <c:v>2664</c:v>
                </c:pt>
                <c:pt idx="6">
                  <c:v>3192</c:v>
                </c:pt>
                <c:pt idx="7">
                  <c:v>3456</c:v>
                </c:pt>
                <c:pt idx="8">
                  <c:v>3720</c:v>
                </c:pt>
                <c:pt idx="9">
                  <c:v>4248</c:v>
                </c:pt>
                <c:pt idx="10">
                  <c:v>4512</c:v>
                </c:pt>
                <c:pt idx="11">
                  <c:v>4776</c:v>
                </c:pt>
                <c:pt idx="12">
                  <c:v>4876</c:v>
                </c:pt>
                <c:pt idx="13">
                  <c:v>5132</c:v>
                </c:pt>
                <c:pt idx="14">
                  <c:v>5536</c:v>
                </c:pt>
                <c:pt idx="15">
                  <c:v>5808</c:v>
                </c:pt>
                <c:pt idx="16">
                  <c:v>6244</c:v>
                </c:pt>
                <c:pt idx="17">
                  <c:v>6804</c:v>
                </c:pt>
                <c:pt idx="18">
                  <c:v>6968</c:v>
                </c:pt>
                <c:pt idx="19">
                  <c:v>7484</c:v>
                </c:pt>
                <c:pt idx="20">
                  <c:v>7748</c:v>
                </c:pt>
                <c:pt idx="21">
                  <c:v>7748</c:v>
                </c:pt>
                <c:pt idx="22">
                  <c:v>7748</c:v>
                </c:pt>
                <c:pt idx="23">
                  <c:v>7748</c:v>
                </c:pt>
                <c:pt idx="24">
                  <c:v>7876</c:v>
                </c:pt>
                <c:pt idx="25">
                  <c:v>7876</c:v>
                </c:pt>
                <c:pt idx="26">
                  <c:v>7876</c:v>
                </c:pt>
                <c:pt idx="27">
                  <c:v>7876</c:v>
                </c:pt>
                <c:pt idx="28">
                  <c:v>7876</c:v>
                </c:pt>
                <c:pt idx="29">
                  <c:v>7876</c:v>
                </c:pt>
              </c:numCache>
            </c:numRef>
          </c:yVal>
          <c:smooth val="1"/>
          <c:extLst>
            <c:ext xmlns:c16="http://schemas.microsoft.com/office/drawing/2014/chart" uri="{C3380CC4-5D6E-409C-BE32-E72D297353CC}">
              <c16:uniqueId val="{00000001-76F4-441E-98A6-C0752323DF5A}"/>
            </c:ext>
          </c:extLst>
        </c:ser>
        <c:ser>
          <c:idx val="0"/>
          <c:order val="2"/>
          <c:spPr>
            <a:ln w="19050" cap="rnd">
              <a:solidFill>
                <a:schemeClr val="accent4">
                  <a:lumMod val="75000"/>
                </a:schemeClr>
              </a:solidFill>
              <a:round/>
            </a:ln>
            <a:effectLst/>
          </c:spPr>
          <c:marker>
            <c:symbol val="none"/>
          </c:marker>
          <c:xVal>
            <c:numRef>
              <c:f>Sheet1!$H$107:$H$136</c:f>
              <c:numCache>
                <c:formatCode>General</c:formatCode>
                <c:ptCount val="30"/>
                <c:pt idx="0">
                  <c:v>0</c:v>
                </c:pt>
                <c:pt idx="1">
                  <c:v>2</c:v>
                </c:pt>
                <c:pt idx="2">
                  <c:v>5</c:v>
                </c:pt>
                <c:pt idx="3">
                  <c:v>7</c:v>
                </c:pt>
                <c:pt idx="4">
                  <c:v>10</c:v>
                </c:pt>
                <c:pt idx="5">
                  <c:v>12</c:v>
                </c:pt>
                <c:pt idx="6">
                  <c:v>14</c:v>
                </c:pt>
                <c:pt idx="7">
                  <c:v>17</c:v>
                </c:pt>
                <c:pt idx="8">
                  <c:v>19</c:v>
                </c:pt>
                <c:pt idx="9">
                  <c:v>22</c:v>
                </c:pt>
                <c:pt idx="10">
                  <c:v>25</c:v>
                </c:pt>
                <c:pt idx="11">
                  <c:v>1643</c:v>
                </c:pt>
                <c:pt idx="12">
                  <c:v>3177</c:v>
                </c:pt>
                <c:pt idx="13">
                  <c:v>5240</c:v>
                </c:pt>
                <c:pt idx="14">
                  <c:v>7414</c:v>
                </c:pt>
                <c:pt idx="15">
                  <c:v>9453</c:v>
                </c:pt>
                <c:pt idx="16">
                  <c:v>11733</c:v>
                </c:pt>
                <c:pt idx="17">
                  <c:v>13952</c:v>
                </c:pt>
                <c:pt idx="18">
                  <c:v>16079</c:v>
                </c:pt>
                <c:pt idx="19">
                  <c:v>18279</c:v>
                </c:pt>
                <c:pt idx="20">
                  <c:v>20554</c:v>
                </c:pt>
                <c:pt idx="21">
                  <c:v>20554</c:v>
                </c:pt>
                <c:pt idx="22">
                  <c:v>20554</c:v>
                </c:pt>
                <c:pt idx="23">
                  <c:v>20554</c:v>
                </c:pt>
                <c:pt idx="24">
                  <c:v>20554</c:v>
                </c:pt>
                <c:pt idx="25">
                  <c:v>20554</c:v>
                </c:pt>
                <c:pt idx="26">
                  <c:v>20554</c:v>
                </c:pt>
                <c:pt idx="27">
                  <c:v>20555</c:v>
                </c:pt>
                <c:pt idx="28">
                  <c:v>20555</c:v>
                </c:pt>
                <c:pt idx="29">
                  <c:v>20555</c:v>
                </c:pt>
              </c:numCache>
            </c:numRef>
          </c:xVal>
          <c:yVal>
            <c:numRef>
              <c:f>Sheet1!$I$107:$I$136</c:f>
              <c:numCache>
                <c:formatCode>General</c:formatCode>
                <c:ptCount val="30"/>
                <c:pt idx="0">
                  <c:v>1948</c:v>
                </c:pt>
                <c:pt idx="1">
                  <c:v>1948</c:v>
                </c:pt>
                <c:pt idx="2">
                  <c:v>1948</c:v>
                </c:pt>
                <c:pt idx="3">
                  <c:v>2136</c:v>
                </c:pt>
                <c:pt idx="4">
                  <c:v>2400</c:v>
                </c:pt>
                <c:pt idx="5">
                  <c:v>2664</c:v>
                </c:pt>
                <c:pt idx="6">
                  <c:v>3192</c:v>
                </c:pt>
                <c:pt idx="7">
                  <c:v>3456</c:v>
                </c:pt>
                <c:pt idx="8">
                  <c:v>3720</c:v>
                </c:pt>
                <c:pt idx="9">
                  <c:v>4248</c:v>
                </c:pt>
                <c:pt idx="10">
                  <c:v>4512</c:v>
                </c:pt>
                <c:pt idx="11">
                  <c:v>5040</c:v>
                </c:pt>
                <c:pt idx="12">
                  <c:v>5548</c:v>
                </c:pt>
                <c:pt idx="13">
                  <c:v>5932</c:v>
                </c:pt>
                <c:pt idx="14">
                  <c:v>6240</c:v>
                </c:pt>
                <c:pt idx="15">
                  <c:v>6712</c:v>
                </c:pt>
                <c:pt idx="16">
                  <c:v>7116</c:v>
                </c:pt>
                <c:pt idx="17">
                  <c:v>7484</c:v>
                </c:pt>
                <c:pt idx="18">
                  <c:v>7748</c:v>
                </c:pt>
                <c:pt idx="19">
                  <c:v>8004</c:v>
                </c:pt>
                <c:pt idx="20">
                  <c:v>8268</c:v>
                </c:pt>
                <c:pt idx="21">
                  <c:v>8268</c:v>
                </c:pt>
                <c:pt idx="22">
                  <c:v>8476</c:v>
                </c:pt>
                <c:pt idx="23">
                  <c:v>8476</c:v>
                </c:pt>
                <c:pt idx="24">
                  <c:v>8476</c:v>
                </c:pt>
                <c:pt idx="25">
                  <c:v>8476</c:v>
                </c:pt>
                <c:pt idx="26">
                  <c:v>8476</c:v>
                </c:pt>
                <c:pt idx="27">
                  <c:v>8476</c:v>
                </c:pt>
                <c:pt idx="28">
                  <c:v>8476</c:v>
                </c:pt>
                <c:pt idx="29">
                  <c:v>8476</c:v>
                </c:pt>
              </c:numCache>
            </c:numRef>
          </c:yVal>
          <c:smooth val="1"/>
          <c:extLst>
            <c:ext xmlns:c16="http://schemas.microsoft.com/office/drawing/2014/chart" uri="{C3380CC4-5D6E-409C-BE32-E72D297353CC}">
              <c16:uniqueId val="{00000002-76F4-441E-98A6-C0752323DF5A}"/>
            </c:ext>
          </c:extLst>
        </c:ser>
        <c:dLbls>
          <c:showLegendKey val="0"/>
          <c:showVal val="0"/>
          <c:showCatName val="0"/>
          <c:showSerName val="0"/>
          <c:showPercent val="0"/>
          <c:showBubbleSize val="0"/>
        </c:dLbls>
        <c:axId val="705852048"/>
        <c:axId val="705853008"/>
      </c:scatterChart>
      <c:valAx>
        <c:axId val="705852048"/>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 (ms)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853008"/>
        <c:crosses val="autoZero"/>
        <c:crossBetween val="midCat"/>
      </c:valAx>
      <c:valAx>
        <c:axId val="70585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b="0"/>
                </a:pPr>
                <a:r>
                  <a:rPr lang="en-AU" b="0"/>
                  <a:t>RSS</a:t>
                </a:r>
              </a:p>
              <a:p>
                <a:pPr>
                  <a:defRPr b="0"/>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852048"/>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Medium Load - type int</a:t>
            </a:r>
          </a:p>
        </c:rich>
      </c:tx>
      <c:overlay val="0"/>
      <c:spPr>
        <a:noFill/>
        <a:ln>
          <a:noFill/>
        </a:ln>
        <a:effectLst/>
      </c:spPr>
    </c:title>
    <c:autoTitleDeleted val="0"/>
    <c:plotArea>
      <c:layout>
        <c:manualLayout>
          <c:layoutTarget val="inner"/>
          <c:xMode val="edge"/>
          <c:yMode val="edge"/>
          <c:x val="0.13530314960629922"/>
          <c:y val="0.17171296296296296"/>
          <c:w val="0.80880796150481205"/>
          <c:h val="0.66901246719160101"/>
        </c:manualLayout>
      </c:layout>
      <c:scatterChart>
        <c:scatterStyle val="smoothMarker"/>
        <c:varyColors val="0"/>
        <c:ser>
          <c:idx val="1"/>
          <c:order val="0"/>
          <c:spPr>
            <a:ln w="19050">
              <a:solidFill>
                <a:schemeClr val="accent1">
                  <a:lumMod val="75000"/>
                </a:schemeClr>
              </a:solidFill>
            </a:ln>
          </c:spPr>
          <c:marker>
            <c:symbol val="none"/>
          </c:marker>
          <c:xVal>
            <c:numRef>
              <c:f>Sheet1!$A$94:$A$123</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77</c:v>
                </c:pt>
                <c:pt idx="12">
                  <c:v>143</c:v>
                </c:pt>
                <c:pt idx="13">
                  <c:v>210</c:v>
                </c:pt>
                <c:pt idx="14">
                  <c:v>280</c:v>
                </c:pt>
                <c:pt idx="15">
                  <c:v>347</c:v>
                </c:pt>
                <c:pt idx="16">
                  <c:v>414</c:v>
                </c:pt>
                <c:pt idx="17">
                  <c:v>481</c:v>
                </c:pt>
                <c:pt idx="18">
                  <c:v>548</c:v>
                </c:pt>
                <c:pt idx="19">
                  <c:v>614</c:v>
                </c:pt>
                <c:pt idx="20">
                  <c:v>680</c:v>
                </c:pt>
                <c:pt idx="21">
                  <c:v>680</c:v>
                </c:pt>
                <c:pt idx="22">
                  <c:v>680</c:v>
                </c:pt>
                <c:pt idx="23">
                  <c:v>681</c:v>
                </c:pt>
                <c:pt idx="24">
                  <c:v>681</c:v>
                </c:pt>
                <c:pt idx="25">
                  <c:v>681</c:v>
                </c:pt>
                <c:pt idx="26">
                  <c:v>681</c:v>
                </c:pt>
                <c:pt idx="27">
                  <c:v>681</c:v>
                </c:pt>
                <c:pt idx="28">
                  <c:v>681</c:v>
                </c:pt>
                <c:pt idx="29">
                  <c:v>681</c:v>
                </c:pt>
              </c:numCache>
            </c:numRef>
          </c:xVal>
          <c:yVal>
            <c:numRef>
              <c:f>Sheet1!$B$94:$B$123</c:f>
              <c:numCache>
                <c:formatCode>General</c:formatCode>
                <c:ptCount val="30"/>
                <c:pt idx="0">
                  <c:v>1948</c:v>
                </c:pt>
                <c:pt idx="1">
                  <c:v>1948</c:v>
                </c:pt>
                <c:pt idx="2">
                  <c:v>1948</c:v>
                </c:pt>
                <c:pt idx="3">
                  <c:v>1948</c:v>
                </c:pt>
                <c:pt idx="4">
                  <c:v>1948</c:v>
                </c:pt>
                <c:pt idx="5">
                  <c:v>1948</c:v>
                </c:pt>
                <c:pt idx="6">
                  <c:v>1948</c:v>
                </c:pt>
                <c:pt idx="7">
                  <c:v>2132</c:v>
                </c:pt>
                <c:pt idx="8">
                  <c:v>2132</c:v>
                </c:pt>
                <c:pt idx="9">
                  <c:v>2396</c:v>
                </c:pt>
                <c:pt idx="10">
                  <c:v>2396</c:v>
                </c:pt>
                <c:pt idx="11">
                  <c:v>2660</c:v>
                </c:pt>
                <c:pt idx="12">
                  <c:v>2660</c:v>
                </c:pt>
                <c:pt idx="13">
                  <c:v>2924</c:v>
                </c:pt>
                <c:pt idx="14">
                  <c:v>2924</c:v>
                </c:pt>
                <c:pt idx="15">
                  <c:v>3188</c:v>
                </c:pt>
                <c:pt idx="16">
                  <c:v>3188</c:v>
                </c:pt>
                <c:pt idx="17">
                  <c:v>3452</c:v>
                </c:pt>
                <c:pt idx="18">
                  <c:v>3716</c:v>
                </c:pt>
                <c:pt idx="19">
                  <c:v>3752</c:v>
                </c:pt>
                <c:pt idx="20">
                  <c:v>3752</c:v>
                </c:pt>
                <c:pt idx="21">
                  <c:v>3752</c:v>
                </c:pt>
                <c:pt idx="22">
                  <c:v>3752</c:v>
                </c:pt>
                <c:pt idx="23">
                  <c:v>3752</c:v>
                </c:pt>
                <c:pt idx="24">
                  <c:v>3752</c:v>
                </c:pt>
                <c:pt idx="25">
                  <c:v>3752</c:v>
                </c:pt>
                <c:pt idx="26">
                  <c:v>3752</c:v>
                </c:pt>
                <c:pt idx="27">
                  <c:v>3752</c:v>
                </c:pt>
                <c:pt idx="28">
                  <c:v>3752</c:v>
                </c:pt>
                <c:pt idx="29">
                  <c:v>3752</c:v>
                </c:pt>
              </c:numCache>
            </c:numRef>
          </c:yVal>
          <c:smooth val="1"/>
          <c:extLst>
            <c:ext xmlns:c16="http://schemas.microsoft.com/office/drawing/2014/chart" uri="{C3380CC4-5D6E-409C-BE32-E72D297353CC}">
              <c16:uniqueId val="{00000000-00A3-41D0-B2D7-482F3112DC0F}"/>
            </c:ext>
          </c:extLst>
        </c:ser>
        <c:ser>
          <c:idx val="2"/>
          <c:order val="1"/>
          <c:spPr>
            <a:ln w="19050" cap="rnd">
              <a:solidFill>
                <a:srgbClr val="00B050"/>
              </a:solidFill>
              <a:round/>
            </a:ln>
            <a:effectLst/>
          </c:spPr>
          <c:marker>
            <c:symbol val="none"/>
          </c:marker>
          <c:xVal>
            <c:numRef>
              <c:f>Sheet1!$A$125:$A$154</c:f>
              <c:numCache>
                <c:formatCode>General</c:formatCode>
                <c:ptCount val="30"/>
                <c:pt idx="0">
                  <c:v>0</c:v>
                </c:pt>
                <c:pt idx="1">
                  <c:v>1</c:v>
                </c:pt>
                <c:pt idx="2">
                  <c:v>2</c:v>
                </c:pt>
                <c:pt idx="3">
                  <c:v>3</c:v>
                </c:pt>
                <c:pt idx="4">
                  <c:v>4</c:v>
                </c:pt>
                <c:pt idx="5">
                  <c:v>5</c:v>
                </c:pt>
                <c:pt idx="6">
                  <c:v>6</c:v>
                </c:pt>
                <c:pt idx="7">
                  <c:v>6</c:v>
                </c:pt>
                <c:pt idx="8">
                  <c:v>7</c:v>
                </c:pt>
                <c:pt idx="9">
                  <c:v>8</c:v>
                </c:pt>
                <c:pt idx="10">
                  <c:v>9</c:v>
                </c:pt>
                <c:pt idx="11">
                  <c:v>341</c:v>
                </c:pt>
                <c:pt idx="12">
                  <c:v>655</c:v>
                </c:pt>
                <c:pt idx="13">
                  <c:v>951</c:v>
                </c:pt>
                <c:pt idx="14">
                  <c:v>1230</c:v>
                </c:pt>
                <c:pt idx="15">
                  <c:v>1492</c:v>
                </c:pt>
                <c:pt idx="16">
                  <c:v>1846</c:v>
                </c:pt>
                <c:pt idx="17">
                  <c:v>2179</c:v>
                </c:pt>
                <c:pt idx="18">
                  <c:v>2489</c:v>
                </c:pt>
                <c:pt idx="19">
                  <c:v>2814</c:v>
                </c:pt>
                <c:pt idx="20">
                  <c:v>3153</c:v>
                </c:pt>
                <c:pt idx="21">
                  <c:v>3153</c:v>
                </c:pt>
                <c:pt idx="22">
                  <c:v>3153</c:v>
                </c:pt>
                <c:pt idx="23">
                  <c:v>3153</c:v>
                </c:pt>
                <c:pt idx="24">
                  <c:v>3153</c:v>
                </c:pt>
                <c:pt idx="25">
                  <c:v>3153</c:v>
                </c:pt>
                <c:pt idx="26">
                  <c:v>3153</c:v>
                </c:pt>
                <c:pt idx="27">
                  <c:v>3153</c:v>
                </c:pt>
                <c:pt idx="28">
                  <c:v>3153</c:v>
                </c:pt>
                <c:pt idx="29">
                  <c:v>3153</c:v>
                </c:pt>
              </c:numCache>
            </c:numRef>
          </c:xVal>
          <c:yVal>
            <c:numRef>
              <c:f>Sheet1!$B$125:$B$154</c:f>
              <c:numCache>
                <c:formatCode>General</c:formatCode>
                <c:ptCount val="30"/>
                <c:pt idx="0">
                  <c:v>1948</c:v>
                </c:pt>
                <c:pt idx="1">
                  <c:v>1948</c:v>
                </c:pt>
                <c:pt idx="2">
                  <c:v>1948</c:v>
                </c:pt>
                <c:pt idx="3">
                  <c:v>1948</c:v>
                </c:pt>
                <c:pt idx="4">
                  <c:v>1948</c:v>
                </c:pt>
                <c:pt idx="5">
                  <c:v>1948</c:v>
                </c:pt>
                <c:pt idx="6">
                  <c:v>1948</c:v>
                </c:pt>
                <c:pt idx="7">
                  <c:v>2132</c:v>
                </c:pt>
                <c:pt idx="8">
                  <c:v>2132</c:v>
                </c:pt>
                <c:pt idx="9">
                  <c:v>2396</c:v>
                </c:pt>
                <c:pt idx="10">
                  <c:v>2396</c:v>
                </c:pt>
                <c:pt idx="11">
                  <c:v>2660</c:v>
                </c:pt>
                <c:pt idx="12">
                  <c:v>2660</c:v>
                </c:pt>
                <c:pt idx="13">
                  <c:v>2924</c:v>
                </c:pt>
                <c:pt idx="14">
                  <c:v>2924</c:v>
                </c:pt>
                <c:pt idx="15">
                  <c:v>3188</c:v>
                </c:pt>
                <c:pt idx="16">
                  <c:v>3188</c:v>
                </c:pt>
                <c:pt idx="17">
                  <c:v>3332</c:v>
                </c:pt>
                <c:pt idx="18">
                  <c:v>3332</c:v>
                </c:pt>
                <c:pt idx="19">
                  <c:v>3516</c:v>
                </c:pt>
                <c:pt idx="20">
                  <c:v>3516</c:v>
                </c:pt>
                <c:pt idx="21">
                  <c:v>3516</c:v>
                </c:pt>
                <c:pt idx="22">
                  <c:v>3516</c:v>
                </c:pt>
                <c:pt idx="23">
                  <c:v>3516</c:v>
                </c:pt>
                <c:pt idx="24">
                  <c:v>3516</c:v>
                </c:pt>
                <c:pt idx="25">
                  <c:v>3516</c:v>
                </c:pt>
                <c:pt idx="26">
                  <c:v>3688</c:v>
                </c:pt>
                <c:pt idx="27">
                  <c:v>3688</c:v>
                </c:pt>
                <c:pt idx="28">
                  <c:v>3688</c:v>
                </c:pt>
                <c:pt idx="29">
                  <c:v>3688</c:v>
                </c:pt>
              </c:numCache>
            </c:numRef>
          </c:yVal>
          <c:smooth val="1"/>
          <c:extLst>
            <c:ext xmlns:c16="http://schemas.microsoft.com/office/drawing/2014/chart" uri="{C3380CC4-5D6E-409C-BE32-E72D297353CC}">
              <c16:uniqueId val="{00000001-00A3-41D0-B2D7-482F3112DC0F}"/>
            </c:ext>
          </c:extLst>
        </c:ser>
        <c:ser>
          <c:idx val="0"/>
          <c:order val="2"/>
          <c:spPr>
            <a:ln w="19050" cap="rnd">
              <a:solidFill>
                <a:schemeClr val="accent4">
                  <a:lumMod val="75000"/>
                </a:schemeClr>
              </a:solidFill>
              <a:round/>
            </a:ln>
            <a:effectLst/>
          </c:spPr>
          <c:marker>
            <c:symbol val="none"/>
          </c:marker>
          <c:xVal>
            <c:numRef>
              <c:f>Sheet1!$A$156:$A$185</c:f>
              <c:numCache>
                <c:formatCode>General</c:formatCode>
                <c:ptCount val="30"/>
                <c:pt idx="0">
                  <c:v>0</c:v>
                </c:pt>
                <c:pt idx="1">
                  <c:v>1</c:v>
                </c:pt>
                <c:pt idx="2">
                  <c:v>2</c:v>
                </c:pt>
                <c:pt idx="3">
                  <c:v>3</c:v>
                </c:pt>
                <c:pt idx="4">
                  <c:v>4</c:v>
                </c:pt>
                <c:pt idx="5">
                  <c:v>5</c:v>
                </c:pt>
                <c:pt idx="6">
                  <c:v>6</c:v>
                </c:pt>
                <c:pt idx="7">
                  <c:v>6</c:v>
                </c:pt>
                <c:pt idx="8">
                  <c:v>7</c:v>
                </c:pt>
                <c:pt idx="9">
                  <c:v>8</c:v>
                </c:pt>
                <c:pt idx="10">
                  <c:v>9</c:v>
                </c:pt>
                <c:pt idx="11">
                  <c:v>320</c:v>
                </c:pt>
                <c:pt idx="12">
                  <c:v>599</c:v>
                </c:pt>
                <c:pt idx="13">
                  <c:v>939</c:v>
                </c:pt>
                <c:pt idx="14">
                  <c:v>1302</c:v>
                </c:pt>
                <c:pt idx="15">
                  <c:v>1664</c:v>
                </c:pt>
                <c:pt idx="16">
                  <c:v>2030</c:v>
                </c:pt>
                <c:pt idx="17">
                  <c:v>2388</c:v>
                </c:pt>
                <c:pt idx="18">
                  <c:v>2756</c:v>
                </c:pt>
                <c:pt idx="19">
                  <c:v>3113</c:v>
                </c:pt>
                <c:pt idx="20">
                  <c:v>3460</c:v>
                </c:pt>
                <c:pt idx="21">
                  <c:v>3460</c:v>
                </c:pt>
                <c:pt idx="22">
                  <c:v>3460</c:v>
                </c:pt>
                <c:pt idx="23">
                  <c:v>3460</c:v>
                </c:pt>
                <c:pt idx="24">
                  <c:v>3460</c:v>
                </c:pt>
                <c:pt idx="25">
                  <c:v>3460</c:v>
                </c:pt>
                <c:pt idx="26">
                  <c:v>3460</c:v>
                </c:pt>
                <c:pt idx="27">
                  <c:v>3460</c:v>
                </c:pt>
                <c:pt idx="28">
                  <c:v>3460</c:v>
                </c:pt>
                <c:pt idx="29">
                  <c:v>3460</c:v>
                </c:pt>
              </c:numCache>
            </c:numRef>
          </c:xVal>
          <c:yVal>
            <c:numRef>
              <c:f>Sheet1!$B$156:$B$185</c:f>
              <c:numCache>
                <c:formatCode>General</c:formatCode>
                <c:ptCount val="30"/>
                <c:pt idx="0">
                  <c:v>1948</c:v>
                </c:pt>
                <c:pt idx="1">
                  <c:v>1948</c:v>
                </c:pt>
                <c:pt idx="2">
                  <c:v>1948</c:v>
                </c:pt>
                <c:pt idx="3">
                  <c:v>1948</c:v>
                </c:pt>
                <c:pt idx="4">
                  <c:v>1948</c:v>
                </c:pt>
                <c:pt idx="5">
                  <c:v>1948</c:v>
                </c:pt>
                <c:pt idx="6">
                  <c:v>1948</c:v>
                </c:pt>
                <c:pt idx="7">
                  <c:v>2132</c:v>
                </c:pt>
                <c:pt idx="8">
                  <c:v>2132</c:v>
                </c:pt>
                <c:pt idx="9">
                  <c:v>2396</c:v>
                </c:pt>
                <c:pt idx="10">
                  <c:v>2396</c:v>
                </c:pt>
                <c:pt idx="11">
                  <c:v>2660</c:v>
                </c:pt>
                <c:pt idx="12">
                  <c:v>2924</c:v>
                </c:pt>
                <c:pt idx="13">
                  <c:v>2924</c:v>
                </c:pt>
                <c:pt idx="14">
                  <c:v>3188</c:v>
                </c:pt>
                <c:pt idx="15">
                  <c:v>3452</c:v>
                </c:pt>
                <c:pt idx="16">
                  <c:v>3624</c:v>
                </c:pt>
                <c:pt idx="17">
                  <c:v>3772</c:v>
                </c:pt>
                <c:pt idx="18">
                  <c:v>3772</c:v>
                </c:pt>
                <c:pt idx="19">
                  <c:v>4020</c:v>
                </c:pt>
                <c:pt idx="20">
                  <c:v>4264</c:v>
                </c:pt>
                <c:pt idx="21">
                  <c:v>4264</c:v>
                </c:pt>
                <c:pt idx="22">
                  <c:v>4264</c:v>
                </c:pt>
                <c:pt idx="23">
                  <c:v>4264</c:v>
                </c:pt>
                <c:pt idx="24">
                  <c:v>4288</c:v>
                </c:pt>
                <c:pt idx="25">
                  <c:v>4288</c:v>
                </c:pt>
                <c:pt idx="26">
                  <c:v>4288</c:v>
                </c:pt>
                <c:pt idx="27">
                  <c:v>4288</c:v>
                </c:pt>
                <c:pt idx="28">
                  <c:v>4288</c:v>
                </c:pt>
                <c:pt idx="29">
                  <c:v>4288</c:v>
                </c:pt>
              </c:numCache>
            </c:numRef>
          </c:yVal>
          <c:smooth val="1"/>
          <c:extLst>
            <c:ext xmlns:c16="http://schemas.microsoft.com/office/drawing/2014/chart" uri="{C3380CC4-5D6E-409C-BE32-E72D297353CC}">
              <c16:uniqueId val="{00000002-00A3-41D0-B2D7-482F3112DC0F}"/>
            </c:ext>
          </c:extLst>
        </c:ser>
        <c:dLbls>
          <c:showLegendKey val="0"/>
          <c:showVal val="0"/>
          <c:showCatName val="0"/>
          <c:showSerName val="0"/>
          <c:showPercent val="0"/>
          <c:showBubbleSize val="0"/>
        </c:dLbls>
        <c:axId val="708150968"/>
        <c:axId val="708152568"/>
      </c:scatterChart>
      <c:valAx>
        <c:axId val="708150968"/>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a:t>
                </a:r>
                <a:r>
                  <a:rPr lang="en-AU" b="0" baseline="0"/>
                  <a:t> (ms)</a:t>
                </a:r>
                <a:endParaRPr lang="en-AU" b="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152568"/>
        <c:crosses val="autoZero"/>
        <c:crossBetween val="midCat"/>
      </c:valAx>
      <c:valAx>
        <c:axId val="708152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150968"/>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Medium Load - type double</a:t>
            </a:r>
          </a:p>
        </c:rich>
      </c:tx>
      <c:overlay val="0"/>
      <c:spPr>
        <a:noFill/>
        <a:ln>
          <a:noFill/>
        </a:ln>
        <a:effectLst/>
      </c:spPr>
    </c:title>
    <c:autoTitleDeleted val="0"/>
    <c:plotArea>
      <c:layout>
        <c:manualLayout>
          <c:layoutTarget val="inner"/>
          <c:xMode val="edge"/>
          <c:yMode val="edge"/>
          <c:x val="0.13380314960629919"/>
          <c:y val="0.17171296296296296"/>
          <c:w val="0.81030796150481199"/>
          <c:h val="0.67364209682123066"/>
        </c:manualLayout>
      </c:layout>
      <c:scatterChart>
        <c:scatterStyle val="smoothMarker"/>
        <c:varyColors val="0"/>
        <c:ser>
          <c:idx val="1"/>
          <c:order val="0"/>
          <c:spPr>
            <a:ln w="19050">
              <a:solidFill>
                <a:schemeClr val="accent1">
                  <a:lumMod val="75000"/>
                </a:schemeClr>
              </a:solidFill>
            </a:ln>
          </c:spPr>
          <c:marker>
            <c:symbol val="none"/>
          </c:marker>
          <c:xVal>
            <c:numRef>
              <c:f>Sheet1!$L$1:$L$30</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91</c:v>
                </c:pt>
                <c:pt idx="12">
                  <c:v>197</c:v>
                </c:pt>
                <c:pt idx="13">
                  <c:v>326</c:v>
                </c:pt>
                <c:pt idx="14">
                  <c:v>480</c:v>
                </c:pt>
                <c:pt idx="15">
                  <c:v>660</c:v>
                </c:pt>
                <c:pt idx="16">
                  <c:v>866</c:v>
                </c:pt>
                <c:pt idx="17">
                  <c:v>1086</c:v>
                </c:pt>
                <c:pt idx="18">
                  <c:v>1320</c:v>
                </c:pt>
                <c:pt idx="19">
                  <c:v>1571</c:v>
                </c:pt>
                <c:pt idx="20">
                  <c:v>1834</c:v>
                </c:pt>
                <c:pt idx="21">
                  <c:v>1834</c:v>
                </c:pt>
                <c:pt idx="22">
                  <c:v>1834</c:v>
                </c:pt>
                <c:pt idx="23">
                  <c:v>1834</c:v>
                </c:pt>
                <c:pt idx="24">
                  <c:v>1834</c:v>
                </c:pt>
                <c:pt idx="25">
                  <c:v>1834</c:v>
                </c:pt>
                <c:pt idx="26">
                  <c:v>1834</c:v>
                </c:pt>
                <c:pt idx="27">
                  <c:v>1834</c:v>
                </c:pt>
                <c:pt idx="28">
                  <c:v>1834</c:v>
                </c:pt>
                <c:pt idx="29">
                  <c:v>1834</c:v>
                </c:pt>
              </c:numCache>
            </c:numRef>
          </c:xVal>
          <c:yVal>
            <c:numRef>
              <c:f>Sheet1!$M$1:$M$30</c:f>
              <c:numCache>
                <c:formatCode>General</c:formatCode>
                <c:ptCount val="30"/>
                <c:pt idx="0">
                  <c:v>1948</c:v>
                </c:pt>
                <c:pt idx="1">
                  <c:v>1948</c:v>
                </c:pt>
                <c:pt idx="2">
                  <c:v>1948</c:v>
                </c:pt>
                <c:pt idx="3">
                  <c:v>1948</c:v>
                </c:pt>
                <c:pt idx="4">
                  <c:v>1948</c:v>
                </c:pt>
                <c:pt idx="5">
                  <c:v>1948</c:v>
                </c:pt>
                <c:pt idx="6">
                  <c:v>1948</c:v>
                </c:pt>
                <c:pt idx="7">
                  <c:v>2128</c:v>
                </c:pt>
                <c:pt idx="8">
                  <c:v>2128</c:v>
                </c:pt>
                <c:pt idx="9">
                  <c:v>2392</c:v>
                </c:pt>
                <c:pt idx="10">
                  <c:v>2392</c:v>
                </c:pt>
                <c:pt idx="11">
                  <c:v>2656</c:v>
                </c:pt>
                <c:pt idx="12">
                  <c:v>2656</c:v>
                </c:pt>
                <c:pt idx="13">
                  <c:v>2920</c:v>
                </c:pt>
                <c:pt idx="14">
                  <c:v>2920</c:v>
                </c:pt>
                <c:pt idx="15">
                  <c:v>3184</c:v>
                </c:pt>
                <c:pt idx="16">
                  <c:v>3184</c:v>
                </c:pt>
                <c:pt idx="17">
                  <c:v>3448</c:v>
                </c:pt>
                <c:pt idx="18">
                  <c:v>3448</c:v>
                </c:pt>
                <c:pt idx="19">
                  <c:v>3712</c:v>
                </c:pt>
                <c:pt idx="20">
                  <c:v>3712</c:v>
                </c:pt>
                <c:pt idx="21">
                  <c:v>3712</c:v>
                </c:pt>
                <c:pt idx="22">
                  <c:v>3712</c:v>
                </c:pt>
                <c:pt idx="23">
                  <c:v>3712</c:v>
                </c:pt>
                <c:pt idx="24">
                  <c:v>3712</c:v>
                </c:pt>
                <c:pt idx="25">
                  <c:v>3712</c:v>
                </c:pt>
                <c:pt idx="26">
                  <c:v>3712</c:v>
                </c:pt>
                <c:pt idx="27">
                  <c:v>3712</c:v>
                </c:pt>
                <c:pt idx="28">
                  <c:v>3712</c:v>
                </c:pt>
                <c:pt idx="29">
                  <c:v>3712</c:v>
                </c:pt>
              </c:numCache>
            </c:numRef>
          </c:yVal>
          <c:smooth val="1"/>
          <c:extLst>
            <c:ext xmlns:c16="http://schemas.microsoft.com/office/drawing/2014/chart" uri="{C3380CC4-5D6E-409C-BE32-E72D297353CC}">
              <c16:uniqueId val="{00000000-68C7-4679-BFE8-2F5F362C47C8}"/>
            </c:ext>
          </c:extLst>
        </c:ser>
        <c:ser>
          <c:idx val="2"/>
          <c:order val="1"/>
          <c:spPr>
            <a:ln w="19050" cap="rnd">
              <a:solidFill>
                <a:srgbClr val="00B050"/>
              </a:solidFill>
              <a:round/>
            </a:ln>
            <a:effectLst/>
          </c:spPr>
          <c:marker>
            <c:symbol val="none"/>
          </c:marker>
          <c:xVal>
            <c:numRef>
              <c:f>Sheet1!$L$32:$L$61</c:f>
              <c:numCache>
                <c:formatCode>General</c:formatCode>
                <c:ptCount val="30"/>
                <c:pt idx="0">
                  <c:v>0</c:v>
                </c:pt>
                <c:pt idx="1">
                  <c:v>1</c:v>
                </c:pt>
                <c:pt idx="2">
                  <c:v>2</c:v>
                </c:pt>
                <c:pt idx="3">
                  <c:v>3</c:v>
                </c:pt>
                <c:pt idx="4">
                  <c:v>4</c:v>
                </c:pt>
                <c:pt idx="5">
                  <c:v>4</c:v>
                </c:pt>
                <c:pt idx="6">
                  <c:v>5</c:v>
                </c:pt>
                <c:pt idx="7">
                  <c:v>6</c:v>
                </c:pt>
                <c:pt idx="8">
                  <c:v>7</c:v>
                </c:pt>
                <c:pt idx="9">
                  <c:v>8</c:v>
                </c:pt>
                <c:pt idx="10">
                  <c:v>9</c:v>
                </c:pt>
                <c:pt idx="11">
                  <c:v>242</c:v>
                </c:pt>
                <c:pt idx="12">
                  <c:v>446</c:v>
                </c:pt>
                <c:pt idx="13">
                  <c:v>696</c:v>
                </c:pt>
                <c:pt idx="14">
                  <c:v>1003</c:v>
                </c:pt>
                <c:pt idx="15">
                  <c:v>1328</c:v>
                </c:pt>
                <c:pt idx="16">
                  <c:v>1667</c:v>
                </c:pt>
                <c:pt idx="17">
                  <c:v>2019</c:v>
                </c:pt>
                <c:pt idx="18">
                  <c:v>2387</c:v>
                </c:pt>
                <c:pt idx="19">
                  <c:v>2771</c:v>
                </c:pt>
                <c:pt idx="20">
                  <c:v>3170</c:v>
                </c:pt>
                <c:pt idx="21">
                  <c:v>3170</c:v>
                </c:pt>
                <c:pt idx="22">
                  <c:v>3170</c:v>
                </c:pt>
                <c:pt idx="23">
                  <c:v>3170</c:v>
                </c:pt>
                <c:pt idx="24">
                  <c:v>3170</c:v>
                </c:pt>
                <c:pt idx="25">
                  <c:v>3170</c:v>
                </c:pt>
                <c:pt idx="26">
                  <c:v>3170</c:v>
                </c:pt>
                <c:pt idx="27">
                  <c:v>3170</c:v>
                </c:pt>
                <c:pt idx="28">
                  <c:v>3170</c:v>
                </c:pt>
                <c:pt idx="29">
                  <c:v>3170</c:v>
                </c:pt>
              </c:numCache>
            </c:numRef>
          </c:xVal>
          <c:yVal>
            <c:numRef>
              <c:f>Sheet1!$M$32:$M$61</c:f>
              <c:numCache>
                <c:formatCode>General</c:formatCode>
                <c:ptCount val="30"/>
                <c:pt idx="0">
                  <c:v>1948</c:v>
                </c:pt>
                <c:pt idx="1">
                  <c:v>1948</c:v>
                </c:pt>
                <c:pt idx="2">
                  <c:v>1948</c:v>
                </c:pt>
                <c:pt idx="3">
                  <c:v>1948</c:v>
                </c:pt>
                <c:pt idx="4">
                  <c:v>1948</c:v>
                </c:pt>
                <c:pt idx="5">
                  <c:v>1948</c:v>
                </c:pt>
                <c:pt idx="6">
                  <c:v>1948</c:v>
                </c:pt>
                <c:pt idx="7">
                  <c:v>2132</c:v>
                </c:pt>
                <c:pt idx="8">
                  <c:v>2132</c:v>
                </c:pt>
                <c:pt idx="9">
                  <c:v>2396</c:v>
                </c:pt>
                <c:pt idx="10">
                  <c:v>2396</c:v>
                </c:pt>
                <c:pt idx="11">
                  <c:v>2396</c:v>
                </c:pt>
                <c:pt idx="12">
                  <c:v>2660</c:v>
                </c:pt>
                <c:pt idx="13">
                  <c:v>2660</c:v>
                </c:pt>
                <c:pt idx="14">
                  <c:v>2924</c:v>
                </c:pt>
                <c:pt idx="15">
                  <c:v>2924</c:v>
                </c:pt>
                <c:pt idx="16">
                  <c:v>3188</c:v>
                </c:pt>
                <c:pt idx="17">
                  <c:v>3392</c:v>
                </c:pt>
                <c:pt idx="18">
                  <c:v>3444</c:v>
                </c:pt>
                <c:pt idx="19">
                  <c:v>3648</c:v>
                </c:pt>
                <c:pt idx="20">
                  <c:v>3848</c:v>
                </c:pt>
                <c:pt idx="21">
                  <c:v>3848</c:v>
                </c:pt>
                <c:pt idx="22">
                  <c:v>3848</c:v>
                </c:pt>
                <c:pt idx="23">
                  <c:v>3848</c:v>
                </c:pt>
                <c:pt idx="24">
                  <c:v>3848</c:v>
                </c:pt>
                <c:pt idx="25">
                  <c:v>3848</c:v>
                </c:pt>
                <c:pt idx="26">
                  <c:v>3848</c:v>
                </c:pt>
                <c:pt idx="27">
                  <c:v>3848</c:v>
                </c:pt>
                <c:pt idx="28">
                  <c:v>3848</c:v>
                </c:pt>
                <c:pt idx="29">
                  <c:v>3848</c:v>
                </c:pt>
              </c:numCache>
            </c:numRef>
          </c:yVal>
          <c:smooth val="1"/>
          <c:extLst>
            <c:ext xmlns:c16="http://schemas.microsoft.com/office/drawing/2014/chart" uri="{C3380CC4-5D6E-409C-BE32-E72D297353CC}">
              <c16:uniqueId val="{00000001-68C7-4679-BFE8-2F5F362C47C8}"/>
            </c:ext>
          </c:extLst>
        </c:ser>
        <c:ser>
          <c:idx val="0"/>
          <c:order val="2"/>
          <c:spPr>
            <a:ln w="19050" cap="rnd">
              <a:solidFill>
                <a:schemeClr val="accent4">
                  <a:lumMod val="75000"/>
                </a:schemeClr>
              </a:solidFill>
              <a:round/>
            </a:ln>
            <a:effectLst/>
          </c:spPr>
          <c:marker>
            <c:symbol val="none"/>
          </c:marker>
          <c:xVal>
            <c:numRef>
              <c:f>Sheet1!$L$63:$L$92</c:f>
              <c:numCache>
                <c:formatCode>General</c:formatCode>
                <c:ptCount val="30"/>
                <c:pt idx="0">
                  <c:v>0</c:v>
                </c:pt>
                <c:pt idx="1">
                  <c:v>1</c:v>
                </c:pt>
                <c:pt idx="2">
                  <c:v>2</c:v>
                </c:pt>
                <c:pt idx="3">
                  <c:v>3</c:v>
                </c:pt>
                <c:pt idx="4">
                  <c:v>4</c:v>
                </c:pt>
                <c:pt idx="5">
                  <c:v>5</c:v>
                </c:pt>
                <c:pt idx="6">
                  <c:v>7</c:v>
                </c:pt>
                <c:pt idx="7">
                  <c:v>8</c:v>
                </c:pt>
                <c:pt idx="8">
                  <c:v>9</c:v>
                </c:pt>
                <c:pt idx="9">
                  <c:v>10</c:v>
                </c:pt>
                <c:pt idx="10">
                  <c:v>11</c:v>
                </c:pt>
                <c:pt idx="11">
                  <c:v>278</c:v>
                </c:pt>
                <c:pt idx="12">
                  <c:v>531</c:v>
                </c:pt>
                <c:pt idx="13">
                  <c:v>859</c:v>
                </c:pt>
                <c:pt idx="14">
                  <c:v>1213</c:v>
                </c:pt>
                <c:pt idx="15">
                  <c:v>1542</c:v>
                </c:pt>
                <c:pt idx="16">
                  <c:v>1913</c:v>
                </c:pt>
                <c:pt idx="17">
                  <c:v>2272</c:v>
                </c:pt>
                <c:pt idx="18">
                  <c:v>2615</c:v>
                </c:pt>
                <c:pt idx="19">
                  <c:v>2969</c:v>
                </c:pt>
                <c:pt idx="20">
                  <c:v>3338</c:v>
                </c:pt>
                <c:pt idx="21">
                  <c:v>3338</c:v>
                </c:pt>
                <c:pt idx="22">
                  <c:v>3338</c:v>
                </c:pt>
                <c:pt idx="23">
                  <c:v>3338</c:v>
                </c:pt>
                <c:pt idx="24">
                  <c:v>3338</c:v>
                </c:pt>
                <c:pt idx="25">
                  <c:v>3338</c:v>
                </c:pt>
                <c:pt idx="26">
                  <c:v>3338</c:v>
                </c:pt>
                <c:pt idx="27">
                  <c:v>3338</c:v>
                </c:pt>
                <c:pt idx="28">
                  <c:v>3338</c:v>
                </c:pt>
                <c:pt idx="29">
                  <c:v>3339</c:v>
                </c:pt>
              </c:numCache>
            </c:numRef>
          </c:xVal>
          <c:yVal>
            <c:numRef>
              <c:f>Sheet1!$M$63:$M$92</c:f>
              <c:numCache>
                <c:formatCode>General</c:formatCode>
                <c:ptCount val="30"/>
                <c:pt idx="0">
                  <c:v>1948</c:v>
                </c:pt>
                <c:pt idx="1">
                  <c:v>1948</c:v>
                </c:pt>
                <c:pt idx="2">
                  <c:v>1948</c:v>
                </c:pt>
                <c:pt idx="3">
                  <c:v>1948</c:v>
                </c:pt>
                <c:pt idx="4">
                  <c:v>1948</c:v>
                </c:pt>
                <c:pt idx="5">
                  <c:v>1948</c:v>
                </c:pt>
                <c:pt idx="6">
                  <c:v>1948</c:v>
                </c:pt>
                <c:pt idx="7">
                  <c:v>2132</c:v>
                </c:pt>
                <c:pt idx="8">
                  <c:v>2132</c:v>
                </c:pt>
                <c:pt idx="9">
                  <c:v>2396</c:v>
                </c:pt>
                <c:pt idx="10">
                  <c:v>2396</c:v>
                </c:pt>
                <c:pt idx="11">
                  <c:v>2660</c:v>
                </c:pt>
                <c:pt idx="12">
                  <c:v>2924</c:v>
                </c:pt>
                <c:pt idx="13">
                  <c:v>2924</c:v>
                </c:pt>
                <c:pt idx="14">
                  <c:v>3188</c:v>
                </c:pt>
                <c:pt idx="15">
                  <c:v>3188</c:v>
                </c:pt>
                <c:pt idx="16">
                  <c:v>3452</c:v>
                </c:pt>
                <c:pt idx="17">
                  <c:v>3588</c:v>
                </c:pt>
                <c:pt idx="18">
                  <c:v>3768</c:v>
                </c:pt>
                <c:pt idx="19">
                  <c:v>3952</c:v>
                </c:pt>
                <c:pt idx="20">
                  <c:v>3952</c:v>
                </c:pt>
                <c:pt idx="21">
                  <c:v>3952</c:v>
                </c:pt>
                <c:pt idx="22">
                  <c:v>3952</c:v>
                </c:pt>
                <c:pt idx="23">
                  <c:v>4104</c:v>
                </c:pt>
                <c:pt idx="24">
                  <c:v>4104</c:v>
                </c:pt>
                <c:pt idx="25">
                  <c:v>4104</c:v>
                </c:pt>
                <c:pt idx="26">
                  <c:v>4104</c:v>
                </c:pt>
                <c:pt idx="27">
                  <c:v>4104</c:v>
                </c:pt>
                <c:pt idx="28">
                  <c:v>4104</c:v>
                </c:pt>
                <c:pt idx="29">
                  <c:v>4104</c:v>
                </c:pt>
              </c:numCache>
            </c:numRef>
          </c:yVal>
          <c:smooth val="1"/>
          <c:extLst>
            <c:ext xmlns:c16="http://schemas.microsoft.com/office/drawing/2014/chart" uri="{C3380CC4-5D6E-409C-BE32-E72D297353CC}">
              <c16:uniqueId val="{00000002-68C7-4679-BFE8-2F5F362C47C8}"/>
            </c:ext>
          </c:extLst>
        </c:ser>
        <c:dLbls>
          <c:showLegendKey val="0"/>
          <c:showVal val="0"/>
          <c:showCatName val="0"/>
          <c:showSerName val="0"/>
          <c:showPercent val="0"/>
          <c:showBubbleSize val="0"/>
        </c:dLbls>
        <c:axId val="655359352"/>
        <c:axId val="551056696"/>
      </c:scatterChart>
      <c:valAx>
        <c:axId val="65535935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 (ms)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56696"/>
        <c:crosses val="autoZero"/>
        <c:crossBetween val="midCat"/>
      </c:valAx>
      <c:valAx>
        <c:axId val="551056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359352"/>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Medium Load - type char*</a:t>
            </a:r>
          </a:p>
        </c:rich>
      </c:tx>
      <c:overlay val="0"/>
      <c:spPr>
        <a:noFill/>
        <a:ln>
          <a:noFill/>
        </a:ln>
        <a:effectLst/>
      </c:spPr>
    </c:title>
    <c:autoTitleDeleted val="0"/>
    <c:plotArea>
      <c:layout>
        <c:manualLayout>
          <c:layoutTarget val="inner"/>
          <c:xMode val="edge"/>
          <c:yMode val="edge"/>
          <c:x val="0.13380314960629919"/>
          <c:y val="0.17171296296296296"/>
          <c:w val="0.81030796150481199"/>
          <c:h val="0.69216061533974915"/>
        </c:manualLayout>
      </c:layout>
      <c:scatterChart>
        <c:scatterStyle val="smoothMarker"/>
        <c:varyColors val="0"/>
        <c:ser>
          <c:idx val="1"/>
          <c:order val="0"/>
          <c:spPr>
            <a:ln w="19050">
              <a:solidFill>
                <a:schemeClr val="accent1">
                  <a:lumMod val="75000"/>
                </a:schemeClr>
              </a:solidFill>
            </a:ln>
          </c:spPr>
          <c:marker>
            <c:symbol val="none"/>
          </c:marker>
          <c:xVal>
            <c:numRef>
              <c:f>Sheet1!$O$17:$O$46</c:f>
              <c:numCache>
                <c:formatCode>General</c:formatCode>
                <c:ptCount val="30"/>
                <c:pt idx="0">
                  <c:v>0</c:v>
                </c:pt>
                <c:pt idx="1">
                  <c:v>1</c:v>
                </c:pt>
                <c:pt idx="2">
                  <c:v>2</c:v>
                </c:pt>
                <c:pt idx="3">
                  <c:v>3</c:v>
                </c:pt>
                <c:pt idx="4">
                  <c:v>3</c:v>
                </c:pt>
                <c:pt idx="5">
                  <c:v>4</c:v>
                </c:pt>
                <c:pt idx="6">
                  <c:v>5</c:v>
                </c:pt>
                <c:pt idx="7">
                  <c:v>6</c:v>
                </c:pt>
                <c:pt idx="8">
                  <c:v>7</c:v>
                </c:pt>
                <c:pt idx="9">
                  <c:v>8</c:v>
                </c:pt>
                <c:pt idx="10">
                  <c:v>10</c:v>
                </c:pt>
                <c:pt idx="11">
                  <c:v>92</c:v>
                </c:pt>
                <c:pt idx="12">
                  <c:v>199</c:v>
                </c:pt>
                <c:pt idx="13">
                  <c:v>330</c:v>
                </c:pt>
                <c:pt idx="14">
                  <c:v>487</c:v>
                </c:pt>
                <c:pt idx="15">
                  <c:v>670</c:v>
                </c:pt>
                <c:pt idx="16">
                  <c:v>876</c:v>
                </c:pt>
                <c:pt idx="17">
                  <c:v>1101</c:v>
                </c:pt>
                <c:pt idx="18">
                  <c:v>1339</c:v>
                </c:pt>
                <c:pt idx="19">
                  <c:v>1591</c:v>
                </c:pt>
                <c:pt idx="20">
                  <c:v>1856</c:v>
                </c:pt>
                <c:pt idx="21">
                  <c:v>1856</c:v>
                </c:pt>
                <c:pt idx="22">
                  <c:v>1856</c:v>
                </c:pt>
                <c:pt idx="23">
                  <c:v>1856</c:v>
                </c:pt>
                <c:pt idx="24">
                  <c:v>1856</c:v>
                </c:pt>
                <c:pt idx="25">
                  <c:v>1856</c:v>
                </c:pt>
                <c:pt idx="26">
                  <c:v>1856</c:v>
                </c:pt>
                <c:pt idx="27">
                  <c:v>1856</c:v>
                </c:pt>
                <c:pt idx="28">
                  <c:v>1856</c:v>
                </c:pt>
                <c:pt idx="29">
                  <c:v>1856</c:v>
                </c:pt>
              </c:numCache>
            </c:numRef>
          </c:xVal>
          <c:yVal>
            <c:numRef>
              <c:f>Sheet1!$P$17:$P$46</c:f>
              <c:numCache>
                <c:formatCode>General</c:formatCode>
                <c:ptCount val="30"/>
                <c:pt idx="0">
                  <c:v>1948</c:v>
                </c:pt>
                <c:pt idx="1">
                  <c:v>1948</c:v>
                </c:pt>
                <c:pt idx="2">
                  <c:v>1948</c:v>
                </c:pt>
                <c:pt idx="3">
                  <c:v>1948</c:v>
                </c:pt>
                <c:pt idx="4">
                  <c:v>1948</c:v>
                </c:pt>
                <c:pt idx="5">
                  <c:v>1948</c:v>
                </c:pt>
                <c:pt idx="6">
                  <c:v>1948</c:v>
                </c:pt>
                <c:pt idx="7">
                  <c:v>2136</c:v>
                </c:pt>
                <c:pt idx="8">
                  <c:v>2136</c:v>
                </c:pt>
                <c:pt idx="9">
                  <c:v>2400</c:v>
                </c:pt>
                <c:pt idx="10">
                  <c:v>2400</c:v>
                </c:pt>
                <c:pt idx="11">
                  <c:v>2664</c:v>
                </c:pt>
                <c:pt idx="12">
                  <c:v>2664</c:v>
                </c:pt>
                <c:pt idx="13">
                  <c:v>2928</c:v>
                </c:pt>
                <c:pt idx="14">
                  <c:v>2928</c:v>
                </c:pt>
                <c:pt idx="15">
                  <c:v>3192</c:v>
                </c:pt>
                <c:pt idx="16">
                  <c:v>3192</c:v>
                </c:pt>
                <c:pt idx="17">
                  <c:v>3456</c:v>
                </c:pt>
                <c:pt idx="18">
                  <c:v>3456</c:v>
                </c:pt>
                <c:pt idx="19">
                  <c:v>3724</c:v>
                </c:pt>
                <c:pt idx="20">
                  <c:v>3724</c:v>
                </c:pt>
                <c:pt idx="21">
                  <c:v>3724</c:v>
                </c:pt>
                <c:pt idx="22">
                  <c:v>3724</c:v>
                </c:pt>
                <c:pt idx="23">
                  <c:v>3724</c:v>
                </c:pt>
                <c:pt idx="24">
                  <c:v>3724</c:v>
                </c:pt>
                <c:pt idx="25">
                  <c:v>3724</c:v>
                </c:pt>
                <c:pt idx="26">
                  <c:v>3724</c:v>
                </c:pt>
                <c:pt idx="27">
                  <c:v>3724</c:v>
                </c:pt>
                <c:pt idx="28">
                  <c:v>3724</c:v>
                </c:pt>
                <c:pt idx="29">
                  <c:v>3724</c:v>
                </c:pt>
              </c:numCache>
            </c:numRef>
          </c:yVal>
          <c:smooth val="1"/>
          <c:extLst>
            <c:ext xmlns:c16="http://schemas.microsoft.com/office/drawing/2014/chart" uri="{C3380CC4-5D6E-409C-BE32-E72D297353CC}">
              <c16:uniqueId val="{00000000-C8A3-421C-AD82-954242A3B804}"/>
            </c:ext>
          </c:extLst>
        </c:ser>
        <c:ser>
          <c:idx val="2"/>
          <c:order val="1"/>
          <c:spPr>
            <a:ln w="19050" cap="rnd">
              <a:solidFill>
                <a:srgbClr val="00B050"/>
              </a:solidFill>
              <a:round/>
            </a:ln>
            <a:effectLst/>
          </c:spPr>
          <c:marker>
            <c:symbol val="none"/>
          </c:marker>
          <c:xVal>
            <c:numRef>
              <c:f>Sheet1!$O$48:$O$77</c:f>
              <c:numCache>
                <c:formatCode>General</c:formatCode>
                <c:ptCount val="30"/>
                <c:pt idx="0">
                  <c:v>0</c:v>
                </c:pt>
                <c:pt idx="1">
                  <c:v>1</c:v>
                </c:pt>
                <c:pt idx="2">
                  <c:v>2</c:v>
                </c:pt>
                <c:pt idx="3">
                  <c:v>3</c:v>
                </c:pt>
                <c:pt idx="4">
                  <c:v>4</c:v>
                </c:pt>
                <c:pt idx="5">
                  <c:v>5</c:v>
                </c:pt>
                <c:pt idx="6">
                  <c:v>7</c:v>
                </c:pt>
                <c:pt idx="7">
                  <c:v>8</c:v>
                </c:pt>
                <c:pt idx="8">
                  <c:v>9</c:v>
                </c:pt>
                <c:pt idx="9">
                  <c:v>10</c:v>
                </c:pt>
                <c:pt idx="10">
                  <c:v>12</c:v>
                </c:pt>
                <c:pt idx="11">
                  <c:v>280</c:v>
                </c:pt>
                <c:pt idx="12">
                  <c:v>515</c:v>
                </c:pt>
                <c:pt idx="13">
                  <c:v>780</c:v>
                </c:pt>
                <c:pt idx="14">
                  <c:v>1101</c:v>
                </c:pt>
                <c:pt idx="15">
                  <c:v>1440</c:v>
                </c:pt>
                <c:pt idx="16">
                  <c:v>1795</c:v>
                </c:pt>
                <c:pt idx="17">
                  <c:v>2166</c:v>
                </c:pt>
                <c:pt idx="18">
                  <c:v>2553</c:v>
                </c:pt>
                <c:pt idx="19">
                  <c:v>2962</c:v>
                </c:pt>
                <c:pt idx="20">
                  <c:v>3378</c:v>
                </c:pt>
                <c:pt idx="21">
                  <c:v>3378</c:v>
                </c:pt>
                <c:pt idx="22">
                  <c:v>3378</c:v>
                </c:pt>
                <c:pt idx="23">
                  <c:v>3378</c:v>
                </c:pt>
                <c:pt idx="24">
                  <c:v>3378</c:v>
                </c:pt>
                <c:pt idx="25">
                  <c:v>3378</c:v>
                </c:pt>
                <c:pt idx="26">
                  <c:v>3378</c:v>
                </c:pt>
                <c:pt idx="27">
                  <c:v>3378</c:v>
                </c:pt>
                <c:pt idx="28">
                  <c:v>3378</c:v>
                </c:pt>
                <c:pt idx="29">
                  <c:v>3378</c:v>
                </c:pt>
              </c:numCache>
            </c:numRef>
          </c:xVal>
          <c:yVal>
            <c:numRef>
              <c:f>Sheet1!$P$48:$P$77</c:f>
              <c:numCache>
                <c:formatCode>General</c:formatCode>
                <c:ptCount val="30"/>
                <c:pt idx="0">
                  <c:v>1948</c:v>
                </c:pt>
                <c:pt idx="1">
                  <c:v>1948</c:v>
                </c:pt>
                <c:pt idx="2">
                  <c:v>1948</c:v>
                </c:pt>
                <c:pt idx="3">
                  <c:v>1948</c:v>
                </c:pt>
                <c:pt idx="4">
                  <c:v>1948</c:v>
                </c:pt>
                <c:pt idx="5">
                  <c:v>1948</c:v>
                </c:pt>
                <c:pt idx="6">
                  <c:v>1948</c:v>
                </c:pt>
                <c:pt idx="7">
                  <c:v>2136</c:v>
                </c:pt>
                <c:pt idx="8">
                  <c:v>2136</c:v>
                </c:pt>
                <c:pt idx="9">
                  <c:v>2400</c:v>
                </c:pt>
                <c:pt idx="10">
                  <c:v>2400</c:v>
                </c:pt>
                <c:pt idx="11">
                  <c:v>2664</c:v>
                </c:pt>
                <c:pt idx="12">
                  <c:v>2664</c:v>
                </c:pt>
                <c:pt idx="13">
                  <c:v>2664</c:v>
                </c:pt>
                <c:pt idx="14">
                  <c:v>2928</c:v>
                </c:pt>
                <c:pt idx="15">
                  <c:v>2928</c:v>
                </c:pt>
                <c:pt idx="16">
                  <c:v>3192</c:v>
                </c:pt>
                <c:pt idx="17">
                  <c:v>3400</c:v>
                </c:pt>
                <c:pt idx="18">
                  <c:v>3492</c:v>
                </c:pt>
                <c:pt idx="19">
                  <c:v>3704</c:v>
                </c:pt>
                <c:pt idx="20">
                  <c:v>3912</c:v>
                </c:pt>
                <c:pt idx="21">
                  <c:v>3912</c:v>
                </c:pt>
                <c:pt idx="22">
                  <c:v>3912</c:v>
                </c:pt>
                <c:pt idx="23">
                  <c:v>3912</c:v>
                </c:pt>
                <c:pt idx="24">
                  <c:v>3912</c:v>
                </c:pt>
                <c:pt idx="25">
                  <c:v>3912</c:v>
                </c:pt>
                <c:pt idx="26">
                  <c:v>3912</c:v>
                </c:pt>
                <c:pt idx="27">
                  <c:v>3912</c:v>
                </c:pt>
                <c:pt idx="28">
                  <c:v>3912</c:v>
                </c:pt>
                <c:pt idx="29">
                  <c:v>3912</c:v>
                </c:pt>
              </c:numCache>
            </c:numRef>
          </c:yVal>
          <c:smooth val="1"/>
          <c:extLst>
            <c:ext xmlns:c16="http://schemas.microsoft.com/office/drawing/2014/chart" uri="{C3380CC4-5D6E-409C-BE32-E72D297353CC}">
              <c16:uniqueId val="{00000001-C8A3-421C-AD82-954242A3B804}"/>
            </c:ext>
          </c:extLst>
        </c:ser>
        <c:ser>
          <c:idx val="0"/>
          <c:order val="2"/>
          <c:spPr>
            <a:ln w="19050" cap="rnd">
              <a:solidFill>
                <a:schemeClr val="accent4">
                  <a:lumMod val="75000"/>
                </a:schemeClr>
              </a:solidFill>
              <a:round/>
            </a:ln>
            <a:effectLst/>
          </c:spPr>
          <c:marker>
            <c:symbol val="none"/>
          </c:marker>
          <c:xVal>
            <c:numRef>
              <c:f>Sheet1!$O$79:$O$108</c:f>
              <c:numCache>
                <c:formatCode>General</c:formatCode>
                <c:ptCount val="30"/>
                <c:pt idx="0">
                  <c:v>0</c:v>
                </c:pt>
                <c:pt idx="1">
                  <c:v>1</c:v>
                </c:pt>
                <c:pt idx="2">
                  <c:v>2</c:v>
                </c:pt>
                <c:pt idx="3">
                  <c:v>3</c:v>
                </c:pt>
                <c:pt idx="4">
                  <c:v>4</c:v>
                </c:pt>
                <c:pt idx="5">
                  <c:v>5</c:v>
                </c:pt>
                <c:pt idx="6">
                  <c:v>6</c:v>
                </c:pt>
                <c:pt idx="7">
                  <c:v>7</c:v>
                </c:pt>
                <c:pt idx="8">
                  <c:v>8</c:v>
                </c:pt>
                <c:pt idx="9">
                  <c:v>9</c:v>
                </c:pt>
                <c:pt idx="10">
                  <c:v>11</c:v>
                </c:pt>
                <c:pt idx="11">
                  <c:v>279</c:v>
                </c:pt>
                <c:pt idx="12">
                  <c:v>532</c:v>
                </c:pt>
                <c:pt idx="13">
                  <c:v>860</c:v>
                </c:pt>
                <c:pt idx="14">
                  <c:v>1211</c:v>
                </c:pt>
                <c:pt idx="15">
                  <c:v>1539</c:v>
                </c:pt>
                <c:pt idx="16">
                  <c:v>1925</c:v>
                </c:pt>
                <c:pt idx="17">
                  <c:v>2304</c:v>
                </c:pt>
                <c:pt idx="18">
                  <c:v>2653</c:v>
                </c:pt>
                <c:pt idx="19">
                  <c:v>3011</c:v>
                </c:pt>
                <c:pt idx="20">
                  <c:v>3383</c:v>
                </c:pt>
                <c:pt idx="21">
                  <c:v>3383</c:v>
                </c:pt>
                <c:pt idx="22">
                  <c:v>3383</c:v>
                </c:pt>
                <c:pt idx="23">
                  <c:v>3383</c:v>
                </c:pt>
                <c:pt idx="24">
                  <c:v>3383</c:v>
                </c:pt>
                <c:pt idx="25">
                  <c:v>3383</c:v>
                </c:pt>
                <c:pt idx="26">
                  <c:v>3383</c:v>
                </c:pt>
                <c:pt idx="27">
                  <c:v>3383</c:v>
                </c:pt>
                <c:pt idx="28">
                  <c:v>3383</c:v>
                </c:pt>
                <c:pt idx="29">
                  <c:v>3383</c:v>
                </c:pt>
              </c:numCache>
            </c:numRef>
          </c:xVal>
          <c:yVal>
            <c:numRef>
              <c:f>Sheet1!$P$79:$P$108</c:f>
              <c:numCache>
                <c:formatCode>General</c:formatCode>
                <c:ptCount val="30"/>
                <c:pt idx="0">
                  <c:v>1948</c:v>
                </c:pt>
                <c:pt idx="1">
                  <c:v>1948</c:v>
                </c:pt>
                <c:pt idx="2">
                  <c:v>1948</c:v>
                </c:pt>
                <c:pt idx="3">
                  <c:v>1948</c:v>
                </c:pt>
                <c:pt idx="4">
                  <c:v>1948</c:v>
                </c:pt>
                <c:pt idx="5">
                  <c:v>1948</c:v>
                </c:pt>
                <c:pt idx="6">
                  <c:v>1948</c:v>
                </c:pt>
                <c:pt idx="7">
                  <c:v>2136</c:v>
                </c:pt>
                <c:pt idx="8">
                  <c:v>2136</c:v>
                </c:pt>
                <c:pt idx="9">
                  <c:v>2400</c:v>
                </c:pt>
                <c:pt idx="10">
                  <c:v>2400</c:v>
                </c:pt>
                <c:pt idx="11">
                  <c:v>2664</c:v>
                </c:pt>
                <c:pt idx="12">
                  <c:v>2928</c:v>
                </c:pt>
                <c:pt idx="13">
                  <c:v>2928</c:v>
                </c:pt>
                <c:pt idx="14">
                  <c:v>3192</c:v>
                </c:pt>
                <c:pt idx="15">
                  <c:v>3456</c:v>
                </c:pt>
                <c:pt idx="16">
                  <c:v>3456</c:v>
                </c:pt>
                <c:pt idx="17">
                  <c:v>3764</c:v>
                </c:pt>
                <c:pt idx="18">
                  <c:v>3764</c:v>
                </c:pt>
                <c:pt idx="19">
                  <c:v>3976</c:v>
                </c:pt>
                <c:pt idx="20">
                  <c:v>3976</c:v>
                </c:pt>
                <c:pt idx="21">
                  <c:v>3976</c:v>
                </c:pt>
                <c:pt idx="22">
                  <c:v>3976</c:v>
                </c:pt>
                <c:pt idx="23">
                  <c:v>4172</c:v>
                </c:pt>
                <c:pt idx="24">
                  <c:v>4172</c:v>
                </c:pt>
                <c:pt idx="25">
                  <c:v>4172</c:v>
                </c:pt>
                <c:pt idx="26">
                  <c:v>4172</c:v>
                </c:pt>
                <c:pt idx="27">
                  <c:v>4172</c:v>
                </c:pt>
                <c:pt idx="28">
                  <c:v>4172</c:v>
                </c:pt>
                <c:pt idx="29">
                  <c:v>4172</c:v>
                </c:pt>
              </c:numCache>
            </c:numRef>
          </c:yVal>
          <c:smooth val="1"/>
          <c:extLst>
            <c:ext xmlns:c16="http://schemas.microsoft.com/office/drawing/2014/chart" uri="{C3380CC4-5D6E-409C-BE32-E72D297353CC}">
              <c16:uniqueId val="{00000002-C8A3-421C-AD82-954242A3B804}"/>
            </c:ext>
          </c:extLst>
        </c:ser>
        <c:dLbls>
          <c:showLegendKey val="0"/>
          <c:showVal val="0"/>
          <c:showCatName val="0"/>
          <c:showSerName val="0"/>
          <c:showPercent val="0"/>
          <c:showBubbleSize val="0"/>
        </c:dLbls>
        <c:axId val="555773456"/>
        <c:axId val="555774416"/>
      </c:scatterChart>
      <c:valAx>
        <c:axId val="555773456"/>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 (ms)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774416"/>
        <c:crosses val="autoZero"/>
        <c:crossBetween val="midCat"/>
      </c:valAx>
      <c:valAx>
        <c:axId val="55577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773456"/>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Low Load - type int</a:t>
            </a:r>
          </a:p>
        </c:rich>
      </c:tx>
      <c:overlay val="0"/>
      <c:spPr>
        <a:noFill/>
        <a:ln>
          <a:noFill/>
        </a:ln>
        <a:effectLst/>
      </c:spPr>
    </c:title>
    <c:autoTitleDeleted val="0"/>
    <c:plotArea>
      <c:layout>
        <c:manualLayout>
          <c:layoutTarget val="inner"/>
          <c:xMode val="edge"/>
          <c:yMode val="edge"/>
          <c:x val="0.13102537182852145"/>
          <c:y val="0.17171296296296296"/>
          <c:w val="0.81941907261592295"/>
          <c:h val="0.6875309857101195"/>
        </c:manualLayout>
      </c:layout>
      <c:scatterChart>
        <c:scatterStyle val="smoothMarker"/>
        <c:varyColors val="0"/>
        <c:ser>
          <c:idx val="1"/>
          <c:order val="0"/>
          <c:spPr>
            <a:ln w="19050">
              <a:solidFill>
                <a:schemeClr val="accent1">
                  <a:lumMod val="75000"/>
                </a:schemeClr>
              </a:solidFill>
            </a:ln>
          </c:spPr>
          <c:marker>
            <c:symbol val="none"/>
          </c:marker>
          <c:xVal>
            <c:numRef>
              <c:f>Sheet1!$D$122:$D$151</c:f>
              <c:numCache>
                <c:formatCode>General</c:formatCode>
                <c:ptCount val="30"/>
                <c:pt idx="0">
                  <c:v>0</c:v>
                </c:pt>
                <c:pt idx="1">
                  <c:v>0</c:v>
                </c:pt>
                <c:pt idx="2">
                  <c:v>0</c:v>
                </c:pt>
                <c:pt idx="3">
                  <c:v>1</c:v>
                </c:pt>
                <c:pt idx="4">
                  <c:v>1</c:v>
                </c:pt>
                <c:pt idx="5">
                  <c:v>1</c:v>
                </c:pt>
                <c:pt idx="6">
                  <c:v>2</c:v>
                </c:pt>
                <c:pt idx="7">
                  <c:v>2</c:v>
                </c:pt>
                <c:pt idx="8">
                  <c:v>2</c:v>
                </c:pt>
                <c:pt idx="9">
                  <c:v>3</c:v>
                </c:pt>
                <c:pt idx="10">
                  <c:v>3</c:v>
                </c:pt>
                <c:pt idx="11">
                  <c:v>11</c:v>
                </c:pt>
                <c:pt idx="12">
                  <c:v>19</c:v>
                </c:pt>
                <c:pt idx="13">
                  <c:v>27</c:v>
                </c:pt>
                <c:pt idx="14">
                  <c:v>36</c:v>
                </c:pt>
                <c:pt idx="15">
                  <c:v>44</c:v>
                </c:pt>
                <c:pt idx="16">
                  <c:v>52</c:v>
                </c:pt>
                <c:pt idx="17">
                  <c:v>60</c:v>
                </c:pt>
                <c:pt idx="18">
                  <c:v>68</c:v>
                </c:pt>
                <c:pt idx="19">
                  <c:v>77</c:v>
                </c:pt>
                <c:pt idx="20">
                  <c:v>85</c:v>
                </c:pt>
                <c:pt idx="21">
                  <c:v>85</c:v>
                </c:pt>
                <c:pt idx="22">
                  <c:v>85</c:v>
                </c:pt>
                <c:pt idx="23">
                  <c:v>85</c:v>
                </c:pt>
                <c:pt idx="24">
                  <c:v>85</c:v>
                </c:pt>
                <c:pt idx="25">
                  <c:v>85</c:v>
                </c:pt>
                <c:pt idx="26">
                  <c:v>85</c:v>
                </c:pt>
                <c:pt idx="27">
                  <c:v>85</c:v>
                </c:pt>
                <c:pt idx="28">
                  <c:v>85</c:v>
                </c:pt>
                <c:pt idx="29">
                  <c:v>85</c:v>
                </c:pt>
              </c:numCache>
            </c:numRef>
          </c:xVal>
          <c:yVal>
            <c:numRef>
              <c:f>Sheet1!$E$122:$E$151</c:f>
              <c:numCache>
                <c:formatCode>General</c:formatCode>
                <c:ptCount val="30"/>
                <c:pt idx="0">
                  <c:v>1948</c:v>
                </c:pt>
                <c:pt idx="1">
                  <c:v>1948</c:v>
                </c:pt>
                <c:pt idx="2">
                  <c:v>1948</c:v>
                </c:pt>
                <c:pt idx="3">
                  <c:v>1948</c:v>
                </c:pt>
                <c:pt idx="4">
                  <c:v>1948</c:v>
                </c:pt>
                <c:pt idx="5">
                  <c:v>1948</c:v>
                </c:pt>
                <c:pt idx="6">
                  <c:v>1948</c:v>
                </c:pt>
                <c:pt idx="7">
                  <c:v>1948</c:v>
                </c:pt>
                <c:pt idx="8">
                  <c:v>1948</c:v>
                </c:pt>
                <c:pt idx="9">
                  <c:v>1948</c:v>
                </c:pt>
                <c:pt idx="10">
                  <c:v>1948</c:v>
                </c:pt>
                <c:pt idx="11">
                  <c:v>1948</c:v>
                </c:pt>
                <c:pt idx="12">
                  <c:v>1948</c:v>
                </c:pt>
                <c:pt idx="13">
                  <c:v>1948</c:v>
                </c:pt>
                <c:pt idx="14">
                  <c:v>1948</c:v>
                </c:pt>
                <c:pt idx="15">
                  <c:v>1948</c:v>
                </c:pt>
                <c:pt idx="16">
                  <c:v>1948</c:v>
                </c:pt>
                <c:pt idx="17">
                  <c:v>1948</c:v>
                </c:pt>
                <c:pt idx="18">
                  <c:v>1948</c:v>
                </c:pt>
                <c:pt idx="19">
                  <c:v>2128</c:v>
                </c:pt>
                <c:pt idx="20">
                  <c:v>2128</c:v>
                </c:pt>
                <c:pt idx="21">
                  <c:v>2128</c:v>
                </c:pt>
                <c:pt idx="22">
                  <c:v>2128</c:v>
                </c:pt>
                <c:pt idx="23">
                  <c:v>2128</c:v>
                </c:pt>
                <c:pt idx="24">
                  <c:v>2128</c:v>
                </c:pt>
                <c:pt idx="25">
                  <c:v>2128</c:v>
                </c:pt>
                <c:pt idx="26">
                  <c:v>2128</c:v>
                </c:pt>
                <c:pt idx="27">
                  <c:v>2128</c:v>
                </c:pt>
                <c:pt idx="28">
                  <c:v>2128</c:v>
                </c:pt>
                <c:pt idx="29">
                  <c:v>2128</c:v>
                </c:pt>
              </c:numCache>
            </c:numRef>
          </c:yVal>
          <c:smooth val="1"/>
          <c:extLst>
            <c:ext xmlns:c16="http://schemas.microsoft.com/office/drawing/2014/chart" uri="{C3380CC4-5D6E-409C-BE32-E72D297353CC}">
              <c16:uniqueId val="{00000000-3C01-488B-8EF1-CF3DA43D1DA8}"/>
            </c:ext>
          </c:extLst>
        </c:ser>
        <c:ser>
          <c:idx val="2"/>
          <c:order val="1"/>
          <c:spPr>
            <a:ln w="19050" cap="rnd">
              <a:solidFill>
                <a:srgbClr val="00B050"/>
              </a:solidFill>
              <a:round/>
            </a:ln>
            <a:effectLst/>
          </c:spPr>
          <c:marker>
            <c:symbol val="none"/>
          </c:marker>
          <c:xVal>
            <c:numRef>
              <c:f>Sheet1!$D$153:$D$182</c:f>
              <c:numCache>
                <c:formatCode>General</c:formatCode>
                <c:ptCount val="30"/>
                <c:pt idx="0">
                  <c:v>0</c:v>
                </c:pt>
                <c:pt idx="1">
                  <c:v>0</c:v>
                </c:pt>
                <c:pt idx="2">
                  <c:v>1</c:v>
                </c:pt>
                <c:pt idx="3">
                  <c:v>1</c:v>
                </c:pt>
                <c:pt idx="4">
                  <c:v>1</c:v>
                </c:pt>
                <c:pt idx="5">
                  <c:v>2</c:v>
                </c:pt>
                <c:pt idx="6">
                  <c:v>2</c:v>
                </c:pt>
                <c:pt idx="7">
                  <c:v>2</c:v>
                </c:pt>
                <c:pt idx="8">
                  <c:v>3</c:v>
                </c:pt>
                <c:pt idx="9">
                  <c:v>3</c:v>
                </c:pt>
                <c:pt idx="10">
                  <c:v>3</c:v>
                </c:pt>
                <c:pt idx="11">
                  <c:v>45</c:v>
                </c:pt>
                <c:pt idx="12">
                  <c:v>85</c:v>
                </c:pt>
                <c:pt idx="13">
                  <c:v>123</c:v>
                </c:pt>
                <c:pt idx="14">
                  <c:v>159</c:v>
                </c:pt>
                <c:pt idx="15">
                  <c:v>193</c:v>
                </c:pt>
                <c:pt idx="16">
                  <c:v>238</c:v>
                </c:pt>
                <c:pt idx="17">
                  <c:v>280</c:v>
                </c:pt>
                <c:pt idx="18">
                  <c:v>321</c:v>
                </c:pt>
                <c:pt idx="19">
                  <c:v>364</c:v>
                </c:pt>
                <c:pt idx="20">
                  <c:v>408</c:v>
                </c:pt>
                <c:pt idx="21">
                  <c:v>408</c:v>
                </c:pt>
                <c:pt idx="22">
                  <c:v>408</c:v>
                </c:pt>
                <c:pt idx="23">
                  <c:v>408</c:v>
                </c:pt>
                <c:pt idx="24">
                  <c:v>408</c:v>
                </c:pt>
                <c:pt idx="25">
                  <c:v>408</c:v>
                </c:pt>
                <c:pt idx="26">
                  <c:v>408</c:v>
                </c:pt>
                <c:pt idx="27">
                  <c:v>408</c:v>
                </c:pt>
                <c:pt idx="28">
                  <c:v>408</c:v>
                </c:pt>
                <c:pt idx="29">
                  <c:v>408</c:v>
                </c:pt>
              </c:numCache>
            </c:numRef>
          </c:xVal>
          <c:yVal>
            <c:numRef>
              <c:f>Sheet1!$E$153:$E$182</c:f>
              <c:numCache>
                <c:formatCode>General</c:formatCode>
                <c:ptCount val="30"/>
                <c:pt idx="0">
                  <c:v>1948</c:v>
                </c:pt>
                <c:pt idx="1">
                  <c:v>1948</c:v>
                </c:pt>
                <c:pt idx="2">
                  <c:v>1948</c:v>
                </c:pt>
                <c:pt idx="3">
                  <c:v>1948</c:v>
                </c:pt>
                <c:pt idx="4">
                  <c:v>1948</c:v>
                </c:pt>
                <c:pt idx="5">
                  <c:v>1948</c:v>
                </c:pt>
                <c:pt idx="6">
                  <c:v>1948</c:v>
                </c:pt>
                <c:pt idx="7">
                  <c:v>1948</c:v>
                </c:pt>
                <c:pt idx="8">
                  <c:v>1948</c:v>
                </c:pt>
                <c:pt idx="9">
                  <c:v>1948</c:v>
                </c:pt>
                <c:pt idx="10">
                  <c:v>1948</c:v>
                </c:pt>
                <c:pt idx="11">
                  <c:v>1948</c:v>
                </c:pt>
                <c:pt idx="12">
                  <c:v>1948</c:v>
                </c:pt>
                <c:pt idx="13">
                  <c:v>1948</c:v>
                </c:pt>
                <c:pt idx="14">
                  <c:v>1948</c:v>
                </c:pt>
                <c:pt idx="15">
                  <c:v>1948</c:v>
                </c:pt>
                <c:pt idx="16">
                  <c:v>1948</c:v>
                </c:pt>
                <c:pt idx="17">
                  <c:v>1948</c:v>
                </c:pt>
                <c:pt idx="18">
                  <c:v>1948</c:v>
                </c:pt>
                <c:pt idx="19">
                  <c:v>1948</c:v>
                </c:pt>
                <c:pt idx="20">
                  <c:v>1948</c:v>
                </c:pt>
                <c:pt idx="21">
                  <c:v>1948</c:v>
                </c:pt>
                <c:pt idx="22">
                  <c:v>1948</c:v>
                </c:pt>
                <c:pt idx="23">
                  <c:v>1948</c:v>
                </c:pt>
                <c:pt idx="24">
                  <c:v>1948</c:v>
                </c:pt>
                <c:pt idx="25">
                  <c:v>1948</c:v>
                </c:pt>
                <c:pt idx="26">
                  <c:v>1948</c:v>
                </c:pt>
                <c:pt idx="27">
                  <c:v>1948</c:v>
                </c:pt>
                <c:pt idx="28">
                  <c:v>1948</c:v>
                </c:pt>
                <c:pt idx="29">
                  <c:v>1948</c:v>
                </c:pt>
              </c:numCache>
            </c:numRef>
          </c:yVal>
          <c:smooth val="1"/>
          <c:extLst>
            <c:ext xmlns:c16="http://schemas.microsoft.com/office/drawing/2014/chart" uri="{C3380CC4-5D6E-409C-BE32-E72D297353CC}">
              <c16:uniqueId val="{00000001-3C01-488B-8EF1-CF3DA43D1DA8}"/>
            </c:ext>
          </c:extLst>
        </c:ser>
        <c:ser>
          <c:idx val="0"/>
          <c:order val="2"/>
          <c:spPr>
            <a:ln w="19050" cap="rnd">
              <a:solidFill>
                <a:schemeClr val="accent4">
                  <a:lumMod val="75000"/>
                </a:schemeClr>
              </a:solidFill>
              <a:round/>
            </a:ln>
            <a:effectLst/>
          </c:spPr>
          <c:marker>
            <c:symbol val="none"/>
          </c:marker>
          <c:xVal>
            <c:numRef>
              <c:f>Sheet1!$D$184:$D$213</c:f>
              <c:numCache>
                <c:formatCode>General</c:formatCode>
                <c:ptCount val="30"/>
                <c:pt idx="0">
                  <c:v>0</c:v>
                </c:pt>
                <c:pt idx="1">
                  <c:v>0</c:v>
                </c:pt>
                <c:pt idx="2">
                  <c:v>0</c:v>
                </c:pt>
                <c:pt idx="3">
                  <c:v>1</c:v>
                </c:pt>
                <c:pt idx="4">
                  <c:v>1</c:v>
                </c:pt>
                <c:pt idx="5">
                  <c:v>1</c:v>
                </c:pt>
                <c:pt idx="6">
                  <c:v>1</c:v>
                </c:pt>
                <c:pt idx="7">
                  <c:v>2</c:v>
                </c:pt>
                <c:pt idx="8">
                  <c:v>2</c:v>
                </c:pt>
                <c:pt idx="9">
                  <c:v>2</c:v>
                </c:pt>
                <c:pt idx="10">
                  <c:v>3</c:v>
                </c:pt>
                <c:pt idx="11">
                  <c:v>42</c:v>
                </c:pt>
                <c:pt idx="12">
                  <c:v>78</c:v>
                </c:pt>
                <c:pt idx="13">
                  <c:v>121</c:v>
                </c:pt>
                <c:pt idx="14">
                  <c:v>171</c:v>
                </c:pt>
                <c:pt idx="15">
                  <c:v>222</c:v>
                </c:pt>
                <c:pt idx="16">
                  <c:v>274</c:v>
                </c:pt>
                <c:pt idx="17">
                  <c:v>322</c:v>
                </c:pt>
                <c:pt idx="18">
                  <c:v>369</c:v>
                </c:pt>
                <c:pt idx="19">
                  <c:v>414</c:v>
                </c:pt>
                <c:pt idx="20">
                  <c:v>458</c:v>
                </c:pt>
                <c:pt idx="21">
                  <c:v>458</c:v>
                </c:pt>
                <c:pt idx="22">
                  <c:v>458</c:v>
                </c:pt>
                <c:pt idx="23">
                  <c:v>458</c:v>
                </c:pt>
                <c:pt idx="24">
                  <c:v>458</c:v>
                </c:pt>
                <c:pt idx="25">
                  <c:v>458</c:v>
                </c:pt>
                <c:pt idx="26">
                  <c:v>458</c:v>
                </c:pt>
                <c:pt idx="27">
                  <c:v>458</c:v>
                </c:pt>
                <c:pt idx="28">
                  <c:v>458</c:v>
                </c:pt>
                <c:pt idx="29">
                  <c:v>458</c:v>
                </c:pt>
              </c:numCache>
            </c:numRef>
          </c:xVal>
          <c:yVal>
            <c:numRef>
              <c:f>Sheet1!$E$184:$E$213</c:f>
              <c:numCache>
                <c:formatCode>General</c:formatCode>
                <c:ptCount val="30"/>
                <c:pt idx="0">
                  <c:v>1948</c:v>
                </c:pt>
                <c:pt idx="1">
                  <c:v>1948</c:v>
                </c:pt>
                <c:pt idx="2">
                  <c:v>1948</c:v>
                </c:pt>
                <c:pt idx="3">
                  <c:v>1948</c:v>
                </c:pt>
                <c:pt idx="4">
                  <c:v>1948</c:v>
                </c:pt>
                <c:pt idx="5">
                  <c:v>1948</c:v>
                </c:pt>
                <c:pt idx="6">
                  <c:v>1948</c:v>
                </c:pt>
                <c:pt idx="7">
                  <c:v>1948</c:v>
                </c:pt>
                <c:pt idx="8">
                  <c:v>1948</c:v>
                </c:pt>
                <c:pt idx="9">
                  <c:v>1948</c:v>
                </c:pt>
                <c:pt idx="10">
                  <c:v>1948</c:v>
                </c:pt>
                <c:pt idx="11">
                  <c:v>1948</c:v>
                </c:pt>
                <c:pt idx="12">
                  <c:v>1948</c:v>
                </c:pt>
                <c:pt idx="13">
                  <c:v>1948</c:v>
                </c:pt>
                <c:pt idx="14">
                  <c:v>1948</c:v>
                </c:pt>
                <c:pt idx="15">
                  <c:v>1948</c:v>
                </c:pt>
                <c:pt idx="16">
                  <c:v>1948</c:v>
                </c:pt>
                <c:pt idx="17">
                  <c:v>2132</c:v>
                </c:pt>
                <c:pt idx="18">
                  <c:v>2132</c:v>
                </c:pt>
                <c:pt idx="19">
                  <c:v>2132</c:v>
                </c:pt>
                <c:pt idx="20">
                  <c:v>2132</c:v>
                </c:pt>
                <c:pt idx="21">
                  <c:v>2132</c:v>
                </c:pt>
                <c:pt idx="22">
                  <c:v>2132</c:v>
                </c:pt>
                <c:pt idx="23">
                  <c:v>2132</c:v>
                </c:pt>
                <c:pt idx="24">
                  <c:v>2132</c:v>
                </c:pt>
                <c:pt idx="25">
                  <c:v>2132</c:v>
                </c:pt>
                <c:pt idx="26">
                  <c:v>2132</c:v>
                </c:pt>
                <c:pt idx="27">
                  <c:v>2132</c:v>
                </c:pt>
                <c:pt idx="28">
                  <c:v>2132</c:v>
                </c:pt>
                <c:pt idx="29">
                  <c:v>2132</c:v>
                </c:pt>
              </c:numCache>
            </c:numRef>
          </c:yVal>
          <c:smooth val="1"/>
          <c:extLst>
            <c:ext xmlns:c16="http://schemas.microsoft.com/office/drawing/2014/chart" uri="{C3380CC4-5D6E-409C-BE32-E72D297353CC}">
              <c16:uniqueId val="{00000002-3C01-488B-8EF1-CF3DA43D1DA8}"/>
            </c:ext>
          </c:extLst>
        </c:ser>
        <c:dLbls>
          <c:showLegendKey val="0"/>
          <c:showVal val="0"/>
          <c:showCatName val="0"/>
          <c:showSerName val="0"/>
          <c:showPercent val="0"/>
          <c:showBubbleSize val="0"/>
        </c:dLbls>
        <c:axId val="656278264"/>
        <c:axId val="656283064"/>
      </c:scatterChart>
      <c:valAx>
        <c:axId val="656278264"/>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 (ms)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283064"/>
        <c:crosses val="autoZero"/>
        <c:crossBetween val="midCat"/>
      </c:valAx>
      <c:valAx>
        <c:axId val="656283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278264"/>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a:t>
            </a:r>
            <a:r>
              <a:rPr lang="en-AU" baseline="0"/>
              <a:t>on Low Load - type double</a:t>
            </a:r>
            <a:endParaRPr lang="en-AU"/>
          </a:p>
        </c:rich>
      </c:tx>
      <c:overlay val="0"/>
      <c:spPr>
        <a:noFill/>
        <a:ln>
          <a:noFill/>
        </a:ln>
        <a:effectLst/>
      </c:spPr>
    </c:title>
    <c:autoTitleDeleted val="0"/>
    <c:plotArea>
      <c:layout>
        <c:manualLayout>
          <c:layoutTarget val="inner"/>
          <c:xMode val="edge"/>
          <c:yMode val="edge"/>
          <c:x val="0.13935870516185478"/>
          <c:y val="0.17171296296296296"/>
          <c:w val="0.81108573928258976"/>
          <c:h val="0.70141987459900845"/>
        </c:manualLayout>
      </c:layout>
      <c:scatterChart>
        <c:scatterStyle val="smoothMarker"/>
        <c:varyColors val="0"/>
        <c:ser>
          <c:idx val="1"/>
          <c:order val="0"/>
          <c:spPr>
            <a:ln w="19050"/>
          </c:spPr>
          <c:marker>
            <c:symbol val="none"/>
          </c:marker>
          <c:dPt>
            <c:idx val="20"/>
            <c:bubble3D val="0"/>
            <c:spPr>
              <a:ln w="19050">
                <a:solidFill>
                  <a:schemeClr val="accent1">
                    <a:lumMod val="75000"/>
                  </a:schemeClr>
                </a:solidFill>
              </a:ln>
            </c:spPr>
            <c:extLst>
              <c:ext xmlns:c16="http://schemas.microsoft.com/office/drawing/2014/chart" uri="{C3380CC4-5D6E-409C-BE32-E72D297353CC}">
                <c16:uniqueId val="{00000003-B77D-424D-ACA8-C035E30BBEDE}"/>
              </c:ext>
            </c:extLst>
          </c:dPt>
          <c:xVal>
            <c:numRef>
              <c:f>Sheet1!$G$153:$G$182</c:f>
              <c:numCache>
                <c:formatCode>General</c:formatCode>
                <c:ptCount val="30"/>
                <c:pt idx="0">
                  <c:v>0</c:v>
                </c:pt>
                <c:pt idx="1">
                  <c:v>0</c:v>
                </c:pt>
                <c:pt idx="2">
                  <c:v>1</c:v>
                </c:pt>
                <c:pt idx="3">
                  <c:v>1</c:v>
                </c:pt>
                <c:pt idx="4">
                  <c:v>1</c:v>
                </c:pt>
                <c:pt idx="5">
                  <c:v>2</c:v>
                </c:pt>
                <c:pt idx="6">
                  <c:v>2</c:v>
                </c:pt>
                <c:pt idx="7">
                  <c:v>2</c:v>
                </c:pt>
                <c:pt idx="8">
                  <c:v>3</c:v>
                </c:pt>
                <c:pt idx="9">
                  <c:v>3</c:v>
                </c:pt>
                <c:pt idx="10">
                  <c:v>3</c:v>
                </c:pt>
                <c:pt idx="11">
                  <c:v>12</c:v>
                </c:pt>
                <c:pt idx="12">
                  <c:v>25</c:v>
                </c:pt>
                <c:pt idx="13">
                  <c:v>40</c:v>
                </c:pt>
                <c:pt idx="14">
                  <c:v>59</c:v>
                </c:pt>
                <c:pt idx="15">
                  <c:v>81</c:v>
                </c:pt>
                <c:pt idx="16">
                  <c:v>107</c:v>
                </c:pt>
                <c:pt idx="17">
                  <c:v>134</c:v>
                </c:pt>
                <c:pt idx="18">
                  <c:v>164</c:v>
                </c:pt>
                <c:pt idx="19">
                  <c:v>195</c:v>
                </c:pt>
                <c:pt idx="20">
                  <c:v>229</c:v>
                </c:pt>
                <c:pt idx="21">
                  <c:v>229</c:v>
                </c:pt>
                <c:pt idx="22">
                  <c:v>229</c:v>
                </c:pt>
                <c:pt idx="23">
                  <c:v>229</c:v>
                </c:pt>
                <c:pt idx="24">
                  <c:v>229</c:v>
                </c:pt>
                <c:pt idx="25">
                  <c:v>229</c:v>
                </c:pt>
                <c:pt idx="26">
                  <c:v>229</c:v>
                </c:pt>
                <c:pt idx="27">
                  <c:v>229</c:v>
                </c:pt>
                <c:pt idx="28">
                  <c:v>229</c:v>
                </c:pt>
                <c:pt idx="29">
                  <c:v>229</c:v>
                </c:pt>
              </c:numCache>
            </c:numRef>
          </c:xVal>
          <c:yVal>
            <c:numRef>
              <c:f>Sheet1!$H$153:$H$182</c:f>
              <c:numCache>
                <c:formatCode>General</c:formatCode>
                <c:ptCount val="30"/>
                <c:pt idx="0">
                  <c:v>1948</c:v>
                </c:pt>
                <c:pt idx="1">
                  <c:v>1948</c:v>
                </c:pt>
                <c:pt idx="2">
                  <c:v>1948</c:v>
                </c:pt>
                <c:pt idx="3">
                  <c:v>1948</c:v>
                </c:pt>
                <c:pt idx="4">
                  <c:v>1948</c:v>
                </c:pt>
                <c:pt idx="5">
                  <c:v>1948</c:v>
                </c:pt>
                <c:pt idx="6">
                  <c:v>1948</c:v>
                </c:pt>
                <c:pt idx="7">
                  <c:v>1948</c:v>
                </c:pt>
                <c:pt idx="8">
                  <c:v>1948</c:v>
                </c:pt>
                <c:pt idx="9">
                  <c:v>1948</c:v>
                </c:pt>
                <c:pt idx="10">
                  <c:v>1948</c:v>
                </c:pt>
                <c:pt idx="11">
                  <c:v>1948</c:v>
                </c:pt>
                <c:pt idx="12">
                  <c:v>1948</c:v>
                </c:pt>
                <c:pt idx="13">
                  <c:v>1948</c:v>
                </c:pt>
                <c:pt idx="14">
                  <c:v>1948</c:v>
                </c:pt>
                <c:pt idx="15">
                  <c:v>1948</c:v>
                </c:pt>
                <c:pt idx="16">
                  <c:v>1948</c:v>
                </c:pt>
                <c:pt idx="17">
                  <c:v>1948</c:v>
                </c:pt>
                <c:pt idx="18">
                  <c:v>1948</c:v>
                </c:pt>
                <c:pt idx="19">
                  <c:v>1948</c:v>
                </c:pt>
                <c:pt idx="20">
                  <c:v>2132</c:v>
                </c:pt>
                <c:pt idx="21">
                  <c:v>2132</c:v>
                </c:pt>
                <c:pt idx="22">
                  <c:v>2132</c:v>
                </c:pt>
                <c:pt idx="23">
                  <c:v>2132</c:v>
                </c:pt>
                <c:pt idx="24">
                  <c:v>2132</c:v>
                </c:pt>
                <c:pt idx="25">
                  <c:v>2132</c:v>
                </c:pt>
                <c:pt idx="26">
                  <c:v>2132</c:v>
                </c:pt>
                <c:pt idx="27">
                  <c:v>2132</c:v>
                </c:pt>
                <c:pt idx="28">
                  <c:v>2132</c:v>
                </c:pt>
                <c:pt idx="29">
                  <c:v>2132</c:v>
                </c:pt>
              </c:numCache>
            </c:numRef>
          </c:yVal>
          <c:smooth val="1"/>
          <c:extLst>
            <c:ext xmlns:c16="http://schemas.microsoft.com/office/drawing/2014/chart" uri="{C3380CC4-5D6E-409C-BE32-E72D297353CC}">
              <c16:uniqueId val="{00000000-B77D-424D-ACA8-C035E30BBEDE}"/>
            </c:ext>
          </c:extLst>
        </c:ser>
        <c:ser>
          <c:idx val="2"/>
          <c:order val="1"/>
          <c:spPr>
            <a:ln w="19050" cap="rnd">
              <a:solidFill>
                <a:srgbClr val="00B050"/>
              </a:solidFill>
              <a:round/>
            </a:ln>
            <a:effectLst/>
          </c:spPr>
          <c:marker>
            <c:symbol val="none"/>
          </c:marker>
          <c:xVal>
            <c:numRef>
              <c:f>Sheet1!$G$184:$G$213</c:f>
              <c:numCache>
                <c:formatCode>General</c:formatCode>
                <c:ptCount val="30"/>
                <c:pt idx="0">
                  <c:v>0</c:v>
                </c:pt>
                <c:pt idx="1">
                  <c:v>0</c:v>
                </c:pt>
                <c:pt idx="2">
                  <c:v>1</c:v>
                </c:pt>
                <c:pt idx="3">
                  <c:v>1</c:v>
                </c:pt>
                <c:pt idx="4">
                  <c:v>1</c:v>
                </c:pt>
                <c:pt idx="5">
                  <c:v>2</c:v>
                </c:pt>
                <c:pt idx="6">
                  <c:v>2</c:v>
                </c:pt>
                <c:pt idx="7">
                  <c:v>2</c:v>
                </c:pt>
                <c:pt idx="8">
                  <c:v>3</c:v>
                </c:pt>
                <c:pt idx="9">
                  <c:v>3</c:v>
                </c:pt>
                <c:pt idx="10">
                  <c:v>4</c:v>
                </c:pt>
                <c:pt idx="11">
                  <c:v>34</c:v>
                </c:pt>
                <c:pt idx="12">
                  <c:v>59</c:v>
                </c:pt>
                <c:pt idx="13">
                  <c:v>91</c:v>
                </c:pt>
                <c:pt idx="14">
                  <c:v>130</c:v>
                </c:pt>
                <c:pt idx="15">
                  <c:v>171</c:v>
                </c:pt>
                <c:pt idx="16">
                  <c:v>214</c:v>
                </c:pt>
                <c:pt idx="17">
                  <c:v>258</c:v>
                </c:pt>
                <c:pt idx="18">
                  <c:v>305</c:v>
                </c:pt>
                <c:pt idx="19">
                  <c:v>352</c:v>
                </c:pt>
                <c:pt idx="20">
                  <c:v>403</c:v>
                </c:pt>
                <c:pt idx="21">
                  <c:v>403</c:v>
                </c:pt>
                <c:pt idx="22">
                  <c:v>403</c:v>
                </c:pt>
                <c:pt idx="23">
                  <c:v>403</c:v>
                </c:pt>
                <c:pt idx="24">
                  <c:v>403</c:v>
                </c:pt>
                <c:pt idx="25">
                  <c:v>403</c:v>
                </c:pt>
                <c:pt idx="26">
                  <c:v>403</c:v>
                </c:pt>
                <c:pt idx="27">
                  <c:v>403</c:v>
                </c:pt>
                <c:pt idx="28">
                  <c:v>403</c:v>
                </c:pt>
                <c:pt idx="29">
                  <c:v>403</c:v>
                </c:pt>
              </c:numCache>
            </c:numRef>
          </c:xVal>
          <c:yVal>
            <c:numRef>
              <c:f>Sheet1!$H$184:$H$213</c:f>
              <c:numCache>
                <c:formatCode>General</c:formatCode>
                <c:ptCount val="30"/>
                <c:pt idx="0">
                  <c:v>1952</c:v>
                </c:pt>
                <c:pt idx="1">
                  <c:v>1952</c:v>
                </c:pt>
                <c:pt idx="2">
                  <c:v>1952</c:v>
                </c:pt>
                <c:pt idx="3">
                  <c:v>1952</c:v>
                </c:pt>
                <c:pt idx="4">
                  <c:v>1952</c:v>
                </c:pt>
                <c:pt idx="5">
                  <c:v>1952</c:v>
                </c:pt>
                <c:pt idx="6">
                  <c:v>1952</c:v>
                </c:pt>
                <c:pt idx="7">
                  <c:v>1952</c:v>
                </c:pt>
                <c:pt idx="8">
                  <c:v>1952</c:v>
                </c:pt>
                <c:pt idx="9">
                  <c:v>1952</c:v>
                </c:pt>
                <c:pt idx="10">
                  <c:v>1952</c:v>
                </c:pt>
                <c:pt idx="11">
                  <c:v>1952</c:v>
                </c:pt>
                <c:pt idx="12">
                  <c:v>1952</c:v>
                </c:pt>
                <c:pt idx="13">
                  <c:v>1952</c:v>
                </c:pt>
                <c:pt idx="14">
                  <c:v>1952</c:v>
                </c:pt>
                <c:pt idx="15">
                  <c:v>1952</c:v>
                </c:pt>
                <c:pt idx="16">
                  <c:v>1952</c:v>
                </c:pt>
                <c:pt idx="17">
                  <c:v>1952</c:v>
                </c:pt>
                <c:pt idx="18">
                  <c:v>1952</c:v>
                </c:pt>
                <c:pt idx="19">
                  <c:v>1952</c:v>
                </c:pt>
                <c:pt idx="20">
                  <c:v>2132</c:v>
                </c:pt>
                <c:pt idx="21">
                  <c:v>2132</c:v>
                </c:pt>
                <c:pt idx="22">
                  <c:v>2132</c:v>
                </c:pt>
                <c:pt idx="23">
                  <c:v>2132</c:v>
                </c:pt>
                <c:pt idx="24">
                  <c:v>2132</c:v>
                </c:pt>
                <c:pt idx="25">
                  <c:v>2132</c:v>
                </c:pt>
                <c:pt idx="26">
                  <c:v>2132</c:v>
                </c:pt>
                <c:pt idx="27">
                  <c:v>2132</c:v>
                </c:pt>
                <c:pt idx="28">
                  <c:v>2132</c:v>
                </c:pt>
                <c:pt idx="29">
                  <c:v>2132</c:v>
                </c:pt>
              </c:numCache>
            </c:numRef>
          </c:yVal>
          <c:smooth val="1"/>
          <c:extLst>
            <c:ext xmlns:c16="http://schemas.microsoft.com/office/drawing/2014/chart" uri="{C3380CC4-5D6E-409C-BE32-E72D297353CC}">
              <c16:uniqueId val="{00000001-B77D-424D-ACA8-C035E30BBEDE}"/>
            </c:ext>
          </c:extLst>
        </c:ser>
        <c:ser>
          <c:idx val="0"/>
          <c:order val="2"/>
          <c:spPr>
            <a:ln w="19050" cap="rnd">
              <a:solidFill>
                <a:schemeClr val="accent4">
                  <a:lumMod val="75000"/>
                </a:schemeClr>
              </a:solidFill>
              <a:round/>
            </a:ln>
            <a:effectLst/>
          </c:spPr>
          <c:marker>
            <c:symbol val="none"/>
          </c:marker>
          <c:xVal>
            <c:numRef>
              <c:f>Sheet1!$G$215:$G$244</c:f>
              <c:numCache>
                <c:formatCode>General</c:formatCode>
                <c:ptCount val="30"/>
                <c:pt idx="0">
                  <c:v>0</c:v>
                </c:pt>
                <c:pt idx="1">
                  <c:v>0</c:v>
                </c:pt>
                <c:pt idx="2">
                  <c:v>0</c:v>
                </c:pt>
                <c:pt idx="3">
                  <c:v>1</c:v>
                </c:pt>
                <c:pt idx="4">
                  <c:v>1</c:v>
                </c:pt>
                <c:pt idx="5">
                  <c:v>1</c:v>
                </c:pt>
                <c:pt idx="6">
                  <c:v>1</c:v>
                </c:pt>
                <c:pt idx="7">
                  <c:v>2</c:v>
                </c:pt>
                <c:pt idx="8">
                  <c:v>2</c:v>
                </c:pt>
                <c:pt idx="9">
                  <c:v>2</c:v>
                </c:pt>
                <c:pt idx="10">
                  <c:v>3</c:v>
                </c:pt>
                <c:pt idx="11">
                  <c:v>34</c:v>
                </c:pt>
                <c:pt idx="12">
                  <c:v>63</c:v>
                </c:pt>
                <c:pt idx="13">
                  <c:v>101</c:v>
                </c:pt>
                <c:pt idx="14">
                  <c:v>142</c:v>
                </c:pt>
                <c:pt idx="15">
                  <c:v>180</c:v>
                </c:pt>
                <c:pt idx="16">
                  <c:v>223</c:v>
                </c:pt>
                <c:pt idx="17">
                  <c:v>264</c:v>
                </c:pt>
                <c:pt idx="18">
                  <c:v>304</c:v>
                </c:pt>
                <c:pt idx="19">
                  <c:v>345</c:v>
                </c:pt>
                <c:pt idx="20">
                  <c:v>387</c:v>
                </c:pt>
                <c:pt idx="21">
                  <c:v>387</c:v>
                </c:pt>
                <c:pt idx="22">
                  <c:v>387</c:v>
                </c:pt>
                <c:pt idx="23">
                  <c:v>387</c:v>
                </c:pt>
                <c:pt idx="24">
                  <c:v>387</c:v>
                </c:pt>
                <c:pt idx="25">
                  <c:v>387</c:v>
                </c:pt>
                <c:pt idx="26">
                  <c:v>387</c:v>
                </c:pt>
                <c:pt idx="27">
                  <c:v>387</c:v>
                </c:pt>
                <c:pt idx="28">
                  <c:v>387</c:v>
                </c:pt>
                <c:pt idx="29">
                  <c:v>387</c:v>
                </c:pt>
              </c:numCache>
            </c:numRef>
          </c:xVal>
          <c:yVal>
            <c:numRef>
              <c:f>Sheet1!$H$215:$H$244</c:f>
              <c:numCache>
                <c:formatCode>General</c:formatCode>
                <c:ptCount val="30"/>
                <c:pt idx="0">
                  <c:v>1952</c:v>
                </c:pt>
                <c:pt idx="1">
                  <c:v>1952</c:v>
                </c:pt>
                <c:pt idx="2">
                  <c:v>1952</c:v>
                </c:pt>
                <c:pt idx="3">
                  <c:v>1952</c:v>
                </c:pt>
                <c:pt idx="4">
                  <c:v>1952</c:v>
                </c:pt>
                <c:pt idx="5">
                  <c:v>1952</c:v>
                </c:pt>
                <c:pt idx="6">
                  <c:v>1952</c:v>
                </c:pt>
                <c:pt idx="7">
                  <c:v>1952</c:v>
                </c:pt>
                <c:pt idx="8">
                  <c:v>1952</c:v>
                </c:pt>
                <c:pt idx="9">
                  <c:v>1952</c:v>
                </c:pt>
                <c:pt idx="10">
                  <c:v>1952</c:v>
                </c:pt>
                <c:pt idx="11">
                  <c:v>1952</c:v>
                </c:pt>
                <c:pt idx="12">
                  <c:v>1952</c:v>
                </c:pt>
                <c:pt idx="13">
                  <c:v>1952</c:v>
                </c:pt>
                <c:pt idx="14">
                  <c:v>1952</c:v>
                </c:pt>
                <c:pt idx="15">
                  <c:v>1952</c:v>
                </c:pt>
                <c:pt idx="16">
                  <c:v>1952</c:v>
                </c:pt>
                <c:pt idx="17">
                  <c:v>1952</c:v>
                </c:pt>
                <c:pt idx="18">
                  <c:v>2132</c:v>
                </c:pt>
                <c:pt idx="19">
                  <c:v>2132</c:v>
                </c:pt>
                <c:pt idx="20">
                  <c:v>2132</c:v>
                </c:pt>
                <c:pt idx="21">
                  <c:v>2132</c:v>
                </c:pt>
                <c:pt idx="22">
                  <c:v>2132</c:v>
                </c:pt>
                <c:pt idx="23">
                  <c:v>2132</c:v>
                </c:pt>
                <c:pt idx="24">
                  <c:v>2132</c:v>
                </c:pt>
                <c:pt idx="25">
                  <c:v>2132</c:v>
                </c:pt>
                <c:pt idx="26">
                  <c:v>2132</c:v>
                </c:pt>
                <c:pt idx="27">
                  <c:v>2132</c:v>
                </c:pt>
                <c:pt idx="28">
                  <c:v>2132</c:v>
                </c:pt>
                <c:pt idx="29">
                  <c:v>2132</c:v>
                </c:pt>
              </c:numCache>
            </c:numRef>
          </c:yVal>
          <c:smooth val="1"/>
          <c:extLst>
            <c:ext xmlns:c16="http://schemas.microsoft.com/office/drawing/2014/chart" uri="{C3380CC4-5D6E-409C-BE32-E72D297353CC}">
              <c16:uniqueId val="{00000002-B77D-424D-ACA8-C035E30BBEDE}"/>
            </c:ext>
          </c:extLst>
        </c:ser>
        <c:dLbls>
          <c:showLegendKey val="0"/>
          <c:showVal val="0"/>
          <c:showCatName val="0"/>
          <c:showSerName val="0"/>
          <c:showPercent val="0"/>
          <c:showBubbleSize val="0"/>
        </c:dLbls>
        <c:axId val="683068752"/>
        <c:axId val="656277944"/>
      </c:scatterChart>
      <c:valAx>
        <c:axId val="68306875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 (ms)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277944"/>
        <c:crosses val="autoZero"/>
        <c:crossBetween val="midCat"/>
      </c:valAx>
      <c:valAx>
        <c:axId val="656277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068752"/>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RSS and Time on Low Load - type char*</a:t>
            </a:r>
          </a:p>
        </c:rich>
      </c:tx>
      <c:overlay val="0"/>
      <c:spPr>
        <a:noFill/>
        <a:ln>
          <a:noFill/>
        </a:ln>
        <a:effectLst/>
      </c:spPr>
    </c:title>
    <c:autoTitleDeleted val="0"/>
    <c:plotArea>
      <c:layout>
        <c:manualLayout>
          <c:layoutTarget val="inner"/>
          <c:xMode val="edge"/>
          <c:yMode val="edge"/>
          <c:x val="0.13998359580052494"/>
          <c:y val="0.17171296296296296"/>
          <c:w val="0.81046084864391954"/>
          <c:h val="0.69679024496937869"/>
        </c:manualLayout>
      </c:layout>
      <c:scatterChart>
        <c:scatterStyle val="smoothMarker"/>
        <c:varyColors val="0"/>
        <c:ser>
          <c:idx val="1"/>
          <c:order val="0"/>
          <c:spPr>
            <a:ln w="19050">
              <a:solidFill>
                <a:schemeClr val="accent1">
                  <a:lumMod val="75000"/>
                </a:schemeClr>
              </a:solidFill>
            </a:ln>
          </c:spPr>
          <c:marker>
            <c:symbol val="none"/>
          </c:marker>
          <c:xVal>
            <c:numRef>
              <c:f>Sheet1!$J$178:$J$207</c:f>
              <c:numCache>
                <c:formatCode>General</c:formatCode>
                <c:ptCount val="30"/>
                <c:pt idx="0">
                  <c:v>0</c:v>
                </c:pt>
                <c:pt idx="1">
                  <c:v>1</c:v>
                </c:pt>
                <c:pt idx="2">
                  <c:v>1</c:v>
                </c:pt>
                <c:pt idx="3">
                  <c:v>1</c:v>
                </c:pt>
                <c:pt idx="4">
                  <c:v>2</c:v>
                </c:pt>
                <c:pt idx="5">
                  <c:v>2</c:v>
                </c:pt>
                <c:pt idx="6">
                  <c:v>2</c:v>
                </c:pt>
                <c:pt idx="7">
                  <c:v>3</c:v>
                </c:pt>
                <c:pt idx="8">
                  <c:v>3</c:v>
                </c:pt>
                <c:pt idx="9">
                  <c:v>3</c:v>
                </c:pt>
                <c:pt idx="10">
                  <c:v>4</c:v>
                </c:pt>
                <c:pt idx="11">
                  <c:v>14</c:v>
                </c:pt>
                <c:pt idx="12">
                  <c:v>27</c:v>
                </c:pt>
                <c:pt idx="13">
                  <c:v>44</c:v>
                </c:pt>
                <c:pt idx="14">
                  <c:v>64</c:v>
                </c:pt>
                <c:pt idx="15">
                  <c:v>87</c:v>
                </c:pt>
                <c:pt idx="16">
                  <c:v>113</c:v>
                </c:pt>
                <c:pt idx="17">
                  <c:v>142</c:v>
                </c:pt>
                <c:pt idx="18">
                  <c:v>172</c:v>
                </c:pt>
                <c:pt idx="19">
                  <c:v>205</c:v>
                </c:pt>
                <c:pt idx="20">
                  <c:v>239</c:v>
                </c:pt>
                <c:pt idx="21">
                  <c:v>239</c:v>
                </c:pt>
                <c:pt idx="22">
                  <c:v>239</c:v>
                </c:pt>
                <c:pt idx="23">
                  <c:v>239</c:v>
                </c:pt>
                <c:pt idx="24">
                  <c:v>239</c:v>
                </c:pt>
                <c:pt idx="25">
                  <c:v>239</c:v>
                </c:pt>
                <c:pt idx="26">
                  <c:v>239</c:v>
                </c:pt>
                <c:pt idx="27">
                  <c:v>239</c:v>
                </c:pt>
                <c:pt idx="28">
                  <c:v>239</c:v>
                </c:pt>
                <c:pt idx="29">
                  <c:v>239</c:v>
                </c:pt>
              </c:numCache>
            </c:numRef>
          </c:xVal>
          <c:yVal>
            <c:numRef>
              <c:f>Sheet1!$K$178:$K$207</c:f>
              <c:numCache>
                <c:formatCode>General</c:formatCode>
                <c:ptCount val="30"/>
                <c:pt idx="0">
                  <c:v>1952</c:v>
                </c:pt>
                <c:pt idx="1">
                  <c:v>1952</c:v>
                </c:pt>
                <c:pt idx="2">
                  <c:v>1952</c:v>
                </c:pt>
                <c:pt idx="3">
                  <c:v>1952</c:v>
                </c:pt>
                <c:pt idx="4">
                  <c:v>1952</c:v>
                </c:pt>
                <c:pt idx="5">
                  <c:v>1952</c:v>
                </c:pt>
                <c:pt idx="6">
                  <c:v>1952</c:v>
                </c:pt>
                <c:pt idx="7">
                  <c:v>1952</c:v>
                </c:pt>
                <c:pt idx="8">
                  <c:v>1952</c:v>
                </c:pt>
                <c:pt idx="9">
                  <c:v>1952</c:v>
                </c:pt>
                <c:pt idx="10">
                  <c:v>1952</c:v>
                </c:pt>
                <c:pt idx="11">
                  <c:v>1952</c:v>
                </c:pt>
                <c:pt idx="12">
                  <c:v>1952</c:v>
                </c:pt>
                <c:pt idx="13">
                  <c:v>1952</c:v>
                </c:pt>
                <c:pt idx="14">
                  <c:v>1952</c:v>
                </c:pt>
                <c:pt idx="15">
                  <c:v>1952</c:v>
                </c:pt>
                <c:pt idx="16">
                  <c:v>1952</c:v>
                </c:pt>
                <c:pt idx="17">
                  <c:v>1952</c:v>
                </c:pt>
                <c:pt idx="18">
                  <c:v>2136</c:v>
                </c:pt>
                <c:pt idx="19">
                  <c:v>2136</c:v>
                </c:pt>
                <c:pt idx="20">
                  <c:v>2136</c:v>
                </c:pt>
                <c:pt idx="21">
                  <c:v>2136</c:v>
                </c:pt>
                <c:pt idx="22">
                  <c:v>2136</c:v>
                </c:pt>
                <c:pt idx="23">
                  <c:v>2136</c:v>
                </c:pt>
                <c:pt idx="24">
                  <c:v>2136</c:v>
                </c:pt>
                <c:pt idx="25">
                  <c:v>2136</c:v>
                </c:pt>
                <c:pt idx="26">
                  <c:v>2136</c:v>
                </c:pt>
                <c:pt idx="27">
                  <c:v>2136</c:v>
                </c:pt>
                <c:pt idx="28">
                  <c:v>2136</c:v>
                </c:pt>
                <c:pt idx="29">
                  <c:v>2136</c:v>
                </c:pt>
              </c:numCache>
            </c:numRef>
          </c:yVal>
          <c:smooth val="1"/>
          <c:extLst>
            <c:ext xmlns:c16="http://schemas.microsoft.com/office/drawing/2014/chart" uri="{C3380CC4-5D6E-409C-BE32-E72D297353CC}">
              <c16:uniqueId val="{00000000-FB36-4FC8-9534-EBE6C2C20F26}"/>
            </c:ext>
          </c:extLst>
        </c:ser>
        <c:ser>
          <c:idx val="2"/>
          <c:order val="1"/>
          <c:spPr>
            <a:ln w="19050" cap="rnd">
              <a:solidFill>
                <a:srgbClr val="00B050"/>
              </a:solidFill>
              <a:round/>
            </a:ln>
            <a:effectLst/>
          </c:spPr>
          <c:marker>
            <c:symbol val="none"/>
          </c:marker>
          <c:xVal>
            <c:numRef>
              <c:f>Sheet1!$J$209:$J$238</c:f>
              <c:numCache>
                <c:formatCode>General</c:formatCode>
                <c:ptCount val="30"/>
                <c:pt idx="0">
                  <c:v>0</c:v>
                </c:pt>
                <c:pt idx="1">
                  <c:v>0</c:v>
                </c:pt>
                <c:pt idx="2">
                  <c:v>1</c:v>
                </c:pt>
                <c:pt idx="3">
                  <c:v>1</c:v>
                </c:pt>
                <c:pt idx="4">
                  <c:v>1</c:v>
                </c:pt>
                <c:pt idx="5">
                  <c:v>2</c:v>
                </c:pt>
                <c:pt idx="6">
                  <c:v>2</c:v>
                </c:pt>
                <c:pt idx="7">
                  <c:v>2</c:v>
                </c:pt>
                <c:pt idx="8">
                  <c:v>3</c:v>
                </c:pt>
                <c:pt idx="9">
                  <c:v>3</c:v>
                </c:pt>
                <c:pt idx="10">
                  <c:v>4</c:v>
                </c:pt>
                <c:pt idx="11">
                  <c:v>33</c:v>
                </c:pt>
                <c:pt idx="12">
                  <c:v>59</c:v>
                </c:pt>
                <c:pt idx="13">
                  <c:v>89</c:v>
                </c:pt>
                <c:pt idx="14">
                  <c:v>127</c:v>
                </c:pt>
                <c:pt idx="15">
                  <c:v>168</c:v>
                </c:pt>
                <c:pt idx="16">
                  <c:v>211</c:v>
                </c:pt>
                <c:pt idx="17">
                  <c:v>256</c:v>
                </c:pt>
                <c:pt idx="18">
                  <c:v>303</c:v>
                </c:pt>
                <c:pt idx="19">
                  <c:v>351</c:v>
                </c:pt>
                <c:pt idx="20">
                  <c:v>402</c:v>
                </c:pt>
                <c:pt idx="21">
                  <c:v>402</c:v>
                </c:pt>
                <c:pt idx="22">
                  <c:v>402</c:v>
                </c:pt>
                <c:pt idx="23">
                  <c:v>402</c:v>
                </c:pt>
                <c:pt idx="24">
                  <c:v>402</c:v>
                </c:pt>
                <c:pt idx="25">
                  <c:v>402</c:v>
                </c:pt>
                <c:pt idx="26">
                  <c:v>402</c:v>
                </c:pt>
                <c:pt idx="27">
                  <c:v>402</c:v>
                </c:pt>
                <c:pt idx="28">
                  <c:v>402</c:v>
                </c:pt>
                <c:pt idx="29">
                  <c:v>402</c:v>
                </c:pt>
              </c:numCache>
            </c:numRef>
          </c:xVal>
          <c:yVal>
            <c:numRef>
              <c:f>Sheet1!$K$209:$K$238</c:f>
              <c:numCache>
                <c:formatCode>General</c:formatCode>
                <c:ptCount val="30"/>
                <c:pt idx="0">
                  <c:v>1952</c:v>
                </c:pt>
                <c:pt idx="1">
                  <c:v>1952</c:v>
                </c:pt>
                <c:pt idx="2">
                  <c:v>1952</c:v>
                </c:pt>
                <c:pt idx="3">
                  <c:v>1952</c:v>
                </c:pt>
                <c:pt idx="4">
                  <c:v>1952</c:v>
                </c:pt>
                <c:pt idx="5">
                  <c:v>1952</c:v>
                </c:pt>
                <c:pt idx="6">
                  <c:v>1952</c:v>
                </c:pt>
                <c:pt idx="7">
                  <c:v>1952</c:v>
                </c:pt>
                <c:pt idx="8">
                  <c:v>1952</c:v>
                </c:pt>
                <c:pt idx="9">
                  <c:v>1952</c:v>
                </c:pt>
                <c:pt idx="10">
                  <c:v>1952</c:v>
                </c:pt>
                <c:pt idx="11">
                  <c:v>1952</c:v>
                </c:pt>
                <c:pt idx="12">
                  <c:v>1952</c:v>
                </c:pt>
                <c:pt idx="13">
                  <c:v>1952</c:v>
                </c:pt>
                <c:pt idx="14">
                  <c:v>1952</c:v>
                </c:pt>
                <c:pt idx="15">
                  <c:v>1952</c:v>
                </c:pt>
                <c:pt idx="16">
                  <c:v>1952</c:v>
                </c:pt>
                <c:pt idx="17">
                  <c:v>1952</c:v>
                </c:pt>
                <c:pt idx="18">
                  <c:v>1952</c:v>
                </c:pt>
                <c:pt idx="19">
                  <c:v>2136</c:v>
                </c:pt>
                <c:pt idx="20">
                  <c:v>2136</c:v>
                </c:pt>
                <c:pt idx="21">
                  <c:v>2136</c:v>
                </c:pt>
                <c:pt idx="22">
                  <c:v>2136</c:v>
                </c:pt>
                <c:pt idx="23">
                  <c:v>2136</c:v>
                </c:pt>
                <c:pt idx="24">
                  <c:v>2136</c:v>
                </c:pt>
                <c:pt idx="25">
                  <c:v>2136</c:v>
                </c:pt>
                <c:pt idx="26">
                  <c:v>2136</c:v>
                </c:pt>
                <c:pt idx="27">
                  <c:v>2136</c:v>
                </c:pt>
                <c:pt idx="28">
                  <c:v>2136</c:v>
                </c:pt>
                <c:pt idx="29">
                  <c:v>2136</c:v>
                </c:pt>
              </c:numCache>
            </c:numRef>
          </c:yVal>
          <c:smooth val="1"/>
          <c:extLst>
            <c:ext xmlns:c16="http://schemas.microsoft.com/office/drawing/2014/chart" uri="{C3380CC4-5D6E-409C-BE32-E72D297353CC}">
              <c16:uniqueId val="{00000001-FB36-4FC8-9534-EBE6C2C20F26}"/>
            </c:ext>
          </c:extLst>
        </c:ser>
        <c:ser>
          <c:idx val="0"/>
          <c:order val="2"/>
          <c:spPr>
            <a:ln w="19050" cap="rnd">
              <a:solidFill>
                <a:schemeClr val="accent4">
                  <a:lumMod val="75000"/>
                </a:schemeClr>
              </a:solidFill>
              <a:round/>
            </a:ln>
            <a:effectLst/>
          </c:spPr>
          <c:marker>
            <c:symbol val="none"/>
          </c:marker>
          <c:xVal>
            <c:numRef>
              <c:f>Sheet1!$J$240:$J$269</c:f>
              <c:numCache>
                <c:formatCode>General</c:formatCode>
                <c:ptCount val="30"/>
                <c:pt idx="0">
                  <c:v>0</c:v>
                </c:pt>
                <c:pt idx="1">
                  <c:v>0</c:v>
                </c:pt>
                <c:pt idx="2">
                  <c:v>1</c:v>
                </c:pt>
                <c:pt idx="3">
                  <c:v>1</c:v>
                </c:pt>
                <c:pt idx="4">
                  <c:v>1</c:v>
                </c:pt>
                <c:pt idx="5">
                  <c:v>1</c:v>
                </c:pt>
                <c:pt idx="6">
                  <c:v>2</c:v>
                </c:pt>
                <c:pt idx="7">
                  <c:v>2</c:v>
                </c:pt>
                <c:pt idx="8">
                  <c:v>2</c:v>
                </c:pt>
                <c:pt idx="9">
                  <c:v>3</c:v>
                </c:pt>
                <c:pt idx="10">
                  <c:v>4</c:v>
                </c:pt>
                <c:pt idx="11">
                  <c:v>37</c:v>
                </c:pt>
                <c:pt idx="12">
                  <c:v>68</c:v>
                </c:pt>
                <c:pt idx="13">
                  <c:v>109</c:v>
                </c:pt>
                <c:pt idx="14">
                  <c:v>153</c:v>
                </c:pt>
                <c:pt idx="15">
                  <c:v>193</c:v>
                </c:pt>
                <c:pt idx="16">
                  <c:v>239</c:v>
                </c:pt>
                <c:pt idx="17">
                  <c:v>283</c:v>
                </c:pt>
                <c:pt idx="18">
                  <c:v>325</c:v>
                </c:pt>
                <c:pt idx="19">
                  <c:v>369</c:v>
                </c:pt>
                <c:pt idx="20">
                  <c:v>415</c:v>
                </c:pt>
                <c:pt idx="21">
                  <c:v>415</c:v>
                </c:pt>
                <c:pt idx="22">
                  <c:v>415</c:v>
                </c:pt>
                <c:pt idx="23">
                  <c:v>415</c:v>
                </c:pt>
                <c:pt idx="24">
                  <c:v>415</c:v>
                </c:pt>
                <c:pt idx="25">
                  <c:v>415</c:v>
                </c:pt>
                <c:pt idx="26">
                  <c:v>415</c:v>
                </c:pt>
                <c:pt idx="27">
                  <c:v>415</c:v>
                </c:pt>
                <c:pt idx="28">
                  <c:v>415</c:v>
                </c:pt>
                <c:pt idx="29">
                  <c:v>415</c:v>
                </c:pt>
              </c:numCache>
            </c:numRef>
          </c:xVal>
          <c:yVal>
            <c:numRef>
              <c:f>Sheet1!$K$240:$K$269</c:f>
              <c:numCache>
                <c:formatCode>General</c:formatCode>
                <c:ptCount val="30"/>
                <c:pt idx="0">
                  <c:v>1952</c:v>
                </c:pt>
                <c:pt idx="1">
                  <c:v>1952</c:v>
                </c:pt>
                <c:pt idx="2">
                  <c:v>1952</c:v>
                </c:pt>
                <c:pt idx="3">
                  <c:v>1952</c:v>
                </c:pt>
                <c:pt idx="4">
                  <c:v>1952</c:v>
                </c:pt>
                <c:pt idx="5">
                  <c:v>1952</c:v>
                </c:pt>
                <c:pt idx="6">
                  <c:v>1952</c:v>
                </c:pt>
                <c:pt idx="7">
                  <c:v>1952</c:v>
                </c:pt>
                <c:pt idx="8">
                  <c:v>1952</c:v>
                </c:pt>
                <c:pt idx="9">
                  <c:v>1952</c:v>
                </c:pt>
                <c:pt idx="10">
                  <c:v>1952</c:v>
                </c:pt>
                <c:pt idx="11">
                  <c:v>1952</c:v>
                </c:pt>
                <c:pt idx="12">
                  <c:v>1952</c:v>
                </c:pt>
                <c:pt idx="13">
                  <c:v>1952</c:v>
                </c:pt>
                <c:pt idx="14">
                  <c:v>1952</c:v>
                </c:pt>
                <c:pt idx="15">
                  <c:v>1952</c:v>
                </c:pt>
                <c:pt idx="16">
                  <c:v>2136</c:v>
                </c:pt>
                <c:pt idx="17">
                  <c:v>2136</c:v>
                </c:pt>
                <c:pt idx="18">
                  <c:v>2136</c:v>
                </c:pt>
                <c:pt idx="19">
                  <c:v>2136</c:v>
                </c:pt>
                <c:pt idx="20">
                  <c:v>2136</c:v>
                </c:pt>
                <c:pt idx="21">
                  <c:v>2136</c:v>
                </c:pt>
                <c:pt idx="22">
                  <c:v>2136</c:v>
                </c:pt>
                <c:pt idx="23">
                  <c:v>2136</c:v>
                </c:pt>
                <c:pt idx="24">
                  <c:v>2136</c:v>
                </c:pt>
                <c:pt idx="25">
                  <c:v>2136</c:v>
                </c:pt>
                <c:pt idx="26">
                  <c:v>2136</c:v>
                </c:pt>
                <c:pt idx="27">
                  <c:v>2136</c:v>
                </c:pt>
                <c:pt idx="28">
                  <c:v>2136</c:v>
                </c:pt>
                <c:pt idx="29">
                  <c:v>2136</c:v>
                </c:pt>
              </c:numCache>
            </c:numRef>
          </c:yVal>
          <c:smooth val="1"/>
          <c:extLst>
            <c:ext xmlns:c16="http://schemas.microsoft.com/office/drawing/2014/chart" uri="{C3380CC4-5D6E-409C-BE32-E72D297353CC}">
              <c16:uniqueId val="{00000002-FB36-4FC8-9534-EBE6C2C20F26}"/>
            </c:ext>
          </c:extLst>
        </c:ser>
        <c:dLbls>
          <c:showLegendKey val="0"/>
          <c:showVal val="0"/>
          <c:showCatName val="0"/>
          <c:showSerName val="0"/>
          <c:showPercent val="0"/>
          <c:showBubbleSize val="0"/>
        </c:dLbls>
        <c:axId val="685682192"/>
        <c:axId val="685686672"/>
      </c:scatterChart>
      <c:valAx>
        <c:axId val="68568219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AU" b="0"/>
                  <a:t>Time (ms)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686672"/>
        <c:crosses val="autoZero"/>
        <c:crossBetween val="midCat"/>
      </c:valAx>
      <c:valAx>
        <c:axId val="68568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AU" b="0"/>
                  <a:t>RSS</a:t>
                </a:r>
              </a:p>
              <a:p>
                <a:pPr>
                  <a:defRPr/>
                </a:pPr>
                <a:r>
                  <a:rPr lang="en-AU" b="0"/>
                  <a:t>(KB)</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682192"/>
        <c:crosses val="autoZero"/>
        <c:crossBetween val="midCat"/>
      </c:valAx>
    </c:plotArea>
    <c:plotVisOnly val="1"/>
    <c:dispBlanksAs val="gap"/>
    <c:showDLblsOverMax val="0"/>
    <c:extLst/>
  </c:chart>
  <c:spPr>
    <a:ln>
      <a:solidFill>
        <a:schemeClr val="tx2">
          <a:lumMod val="20000"/>
          <a:lumOff val="80000"/>
        </a:schemeClr>
      </a:solidFill>
    </a:ln>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DBCCBF5E4E64AF358BC28CF9D4E7"/>
        <w:category>
          <w:name w:val="General"/>
          <w:gallery w:val="placeholder"/>
        </w:category>
        <w:types>
          <w:type w:val="bbPlcHdr"/>
        </w:types>
        <w:behaviors>
          <w:behavior w:val="content"/>
        </w:behaviors>
        <w:guid w:val="{35F8E9C9-9AEC-4171-98ED-025FADA54116}"/>
      </w:docPartPr>
      <w:docPartBody>
        <w:p w:rsidR="00376B71" w:rsidRDefault="00376B71">
          <w:pPr>
            <w:pStyle w:val="065FDBCCBF5E4E64AF358BC28CF9D4E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September 1</w:t>
          </w:r>
          <w:r w:rsidRPr="00D86945">
            <w:rPr>
              <w:rStyle w:val="SubtitleChar"/>
              <w:b/>
            </w:rPr>
            <w:fldChar w:fldCharType="end"/>
          </w:r>
        </w:p>
      </w:docPartBody>
    </w:docPart>
    <w:docPart>
      <w:docPartPr>
        <w:name w:val="2525C7549C8042F9A263BA9BB34CD038"/>
        <w:category>
          <w:name w:val="General"/>
          <w:gallery w:val="placeholder"/>
        </w:category>
        <w:types>
          <w:type w:val="bbPlcHdr"/>
        </w:types>
        <w:behaviors>
          <w:behavior w:val="content"/>
        </w:behaviors>
        <w:guid w:val="{7CBC89C3-962A-42F1-8426-3ABE6E332C46}"/>
      </w:docPartPr>
      <w:docPartBody>
        <w:p w:rsidR="00376B71" w:rsidRDefault="00376B71">
          <w:pPr>
            <w:pStyle w:val="2525C7549C8042F9A263BA9BB34CD038"/>
          </w:pPr>
          <w:r w:rsidRPr="00DF027C">
            <w:t>Subtitle Text Here</w:t>
          </w:r>
        </w:p>
      </w:docPartBody>
    </w:docPart>
    <w:docPart>
      <w:docPartPr>
        <w:name w:val="72B71A407594453389D9C6FE51631026"/>
        <w:category>
          <w:name w:val="General"/>
          <w:gallery w:val="placeholder"/>
        </w:category>
        <w:types>
          <w:type w:val="bbPlcHdr"/>
        </w:types>
        <w:behaviors>
          <w:behavior w:val="content"/>
        </w:behaviors>
        <w:guid w:val="{8BC9484A-F640-490B-9DFD-1CBD0E05457C}"/>
      </w:docPartPr>
      <w:docPartBody>
        <w:p w:rsidR="00376B71" w:rsidRDefault="00376B71" w:rsidP="00376B71">
          <w:pPr>
            <w:pStyle w:val="72B71A407594453389D9C6FE51631026"/>
          </w:pPr>
          <w:r>
            <w:t>COMPANY NAME</w:t>
          </w:r>
        </w:p>
      </w:docPartBody>
    </w:docPart>
    <w:docPart>
      <w:docPartPr>
        <w:name w:val="35CEB7A7EA5C48088731009B5CC97C7D"/>
        <w:category>
          <w:name w:val="General"/>
          <w:gallery w:val="placeholder"/>
        </w:category>
        <w:types>
          <w:type w:val="bbPlcHdr"/>
        </w:types>
        <w:behaviors>
          <w:behavior w:val="content"/>
        </w:behaviors>
        <w:guid w:val="{842DDE5F-40A7-469C-A2F4-9E87539C8B0C}"/>
      </w:docPartPr>
      <w:docPartBody>
        <w:p w:rsidR="00376B71" w:rsidRDefault="00376B71" w:rsidP="00376B71">
          <w:pPr>
            <w:pStyle w:val="35CEB7A7EA5C48088731009B5CC97C7D"/>
          </w:pPr>
          <w:r w:rsidRPr="00DF027C">
            <w:t>Subtitle Text Here</w:t>
          </w:r>
        </w:p>
      </w:docPartBody>
    </w:docPart>
    <w:docPart>
      <w:docPartPr>
        <w:name w:val="E65290070DDD4CF7A11D09795FAF5AEA"/>
        <w:category>
          <w:name w:val="General"/>
          <w:gallery w:val="placeholder"/>
        </w:category>
        <w:types>
          <w:type w:val="bbPlcHdr"/>
        </w:types>
        <w:behaviors>
          <w:behavior w:val="content"/>
        </w:behaviors>
        <w:guid w:val="{72E03FF4-A62B-42BC-A236-63672E30A60A}"/>
      </w:docPartPr>
      <w:docPartBody>
        <w:p w:rsidR="00376B71" w:rsidRDefault="00376B71" w:rsidP="00376B71">
          <w:pPr>
            <w:pStyle w:val="E65290070DDD4CF7A11D09795FAF5AEA"/>
          </w:pPr>
          <w:r w:rsidRPr="00DF027C">
            <w:t>Subtitle Text Here</w:t>
          </w:r>
        </w:p>
      </w:docPartBody>
    </w:docPart>
    <w:docPart>
      <w:docPartPr>
        <w:name w:val="024EA712B2874077B268C0B6809793BC"/>
        <w:category>
          <w:name w:val="General"/>
          <w:gallery w:val="placeholder"/>
        </w:category>
        <w:types>
          <w:type w:val="bbPlcHdr"/>
        </w:types>
        <w:behaviors>
          <w:behavior w:val="content"/>
        </w:behaviors>
        <w:guid w:val="{496D89EA-0148-4D1E-8D31-34553D954422}"/>
      </w:docPartPr>
      <w:docPartBody>
        <w:p w:rsidR="00376B71" w:rsidRDefault="00376B71" w:rsidP="00376B71">
          <w:pPr>
            <w:pStyle w:val="024EA712B2874077B268C0B6809793BC"/>
          </w:pPr>
          <w:r w:rsidRPr="00DF027C">
            <w:t>Subtitle Text Here</w:t>
          </w:r>
        </w:p>
      </w:docPartBody>
    </w:docPart>
    <w:docPart>
      <w:docPartPr>
        <w:name w:val="1EF8127A1E51441A9229983F93E19ED3"/>
        <w:category>
          <w:name w:val="General"/>
          <w:gallery w:val="placeholder"/>
        </w:category>
        <w:types>
          <w:type w:val="bbPlcHdr"/>
        </w:types>
        <w:behaviors>
          <w:behavior w:val="content"/>
        </w:behaviors>
        <w:guid w:val="{2B5F68F8-9948-40AF-85CB-8FF110C4135C}"/>
      </w:docPartPr>
      <w:docPartBody>
        <w:p w:rsidR="00376B71" w:rsidRDefault="00376B71" w:rsidP="00376B71">
          <w:pPr>
            <w:pStyle w:val="1EF8127A1E51441A9229983F93E19ED3"/>
          </w:pPr>
          <w:r w:rsidRPr="00DF027C">
            <w:t>Subtitle Text Here</w:t>
          </w:r>
        </w:p>
      </w:docPartBody>
    </w:docPart>
    <w:docPart>
      <w:docPartPr>
        <w:name w:val="5EE92FF79263404997146871363F14B1"/>
        <w:category>
          <w:name w:val="General"/>
          <w:gallery w:val="placeholder"/>
        </w:category>
        <w:types>
          <w:type w:val="bbPlcHdr"/>
        </w:types>
        <w:behaviors>
          <w:behavior w:val="content"/>
        </w:behaviors>
        <w:guid w:val="{15729DE1-83A7-41E5-BE05-310CDDF57B1A}"/>
      </w:docPartPr>
      <w:docPartBody>
        <w:p w:rsidR="005F58EB" w:rsidRDefault="005F58EB" w:rsidP="005F58EB">
          <w:pPr>
            <w:pStyle w:val="5EE92FF79263404997146871363F14B1"/>
          </w:pPr>
          <w:r w:rsidRPr="00DF027C">
            <w:t>Subtitle Text Here</w:t>
          </w:r>
        </w:p>
      </w:docPartBody>
    </w:docPart>
    <w:docPart>
      <w:docPartPr>
        <w:name w:val="7A51B65E7A3A40E6AABFF37FAD6996FB"/>
        <w:category>
          <w:name w:val="General"/>
          <w:gallery w:val="placeholder"/>
        </w:category>
        <w:types>
          <w:type w:val="bbPlcHdr"/>
        </w:types>
        <w:behaviors>
          <w:behavior w:val="content"/>
        </w:behaviors>
        <w:guid w:val="{197459B9-A9B4-4DDE-A4DE-BDBAB3B68350}"/>
      </w:docPartPr>
      <w:docPartBody>
        <w:p w:rsidR="00807ADB" w:rsidRDefault="00807ADB" w:rsidP="00807ADB">
          <w:pPr>
            <w:pStyle w:val="7A51B65E7A3A40E6AABFF37FAD6996FB"/>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ova Light">
    <w:charset w:val="00"/>
    <w:family w:val="swiss"/>
    <w:pitch w:val="variable"/>
    <w:sig w:usb0="0000028F" w:usb1="00000002" w:usb2="00000000" w:usb3="00000000" w:csb0="0000019F" w:csb1="00000000"/>
  </w:font>
  <w:font w:name="Arial Nova">
    <w:altName w:val="Arial Nova"/>
    <w:charset w:val="00"/>
    <w:family w:val="swiss"/>
    <w:pitch w:val="variable"/>
    <w:sig w:usb0="0000028F"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71"/>
    <w:rsid w:val="00376B71"/>
    <w:rsid w:val="005F58EB"/>
    <w:rsid w:val="00807ADB"/>
    <w:rsid w:val="00B82A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065FDBCCBF5E4E64AF358BC28CF9D4E7">
    <w:name w:val="065FDBCCBF5E4E64AF358BC28CF9D4E7"/>
  </w:style>
  <w:style w:type="paragraph" w:customStyle="1" w:styleId="910CC20DEA3A43F49F45993C350C6B1E">
    <w:name w:val="910CC20DEA3A43F49F45993C350C6B1E"/>
  </w:style>
  <w:style w:type="paragraph" w:customStyle="1" w:styleId="2C67056F9A214AB39B18B885AF47BFCC">
    <w:name w:val="2C67056F9A214AB39B18B885AF47BFCC"/>
  </w:style>
  <w:style w:type="paragraph" w:customStyle="1" w:styleId="2525C7549C8042F9A263BA9BB34CD038">
    <w:name w:val="2525C7549C8042F9A263BA9BB34CD038"/>
  </w:style>
  <w:style w:type="paragraph" w:customStyle="1" w:styleId="209EF43D409E4DF7BEFFCB7604D10FDC">
    <w:name w:val="209EF43D409E4DF7BEFFCB7604D10FDC"/>
  </w:style>
  <w:style w:type="paragraph" w:customStyle="1" w:styleId="741194233F334D7EA413552231B2C5F1">
    <w:name w:val="741194233F334D7EA413552231B2C5F1"/>
  </w:style>
  <w:style w:type="paragraph" w:customStyle="1" w:styleId="A495F30E244240F0A1590781BFD27C16">
    <w:name w:val="A495F30E244240F0A1590781BFD27C16"/>
  </w:style>
  <w:style w:type="paragraph" w:customStyle="1" w:styleId="7143A1A90750485C8DB0CC08455C11AD">
    <w:name w:val="7143A1A90750485C8DB0CC08455C11AD"/>
  </w:style>
  <w:style w:type="paragraph" w:customStyle="1" w:styleId="72B71A407594453389D9C6FE51631026">
    <w:name w:val="72B71A407594453389D9C6FE51631026"/>
    <w:rsid w:val="00376B71"/>
  </w:style>
  <w:style w:type="paragraph" w:customStyle="1" w:styleId="35CEB7A7EA5C48088731009B5CC97C7D">
    <w:name w:val="35CEB7A7EA5C48088731009B5CC97C7D"/>
    <w:rsid w:val="00376B71"/>
  </w:style>
  <w:style w:type="paragraph" w:customStyle="1" w:styleId="D40ED2237B344F24BF60D6AF42098243">
    <w:name w:val="D40ED2237B344F24BF60D6AF42098243"/>
    <w:rsid w:val="00376B71"/>
  </w:style>
  <w:style w:type="paragraph" w:customStyle="1" w:styleId="D9527D47AB2642898FD368D6EE028104">
    <w:name w:val="D9527D47AB2642898FD368D6EE028104"/>
    <w:rsid w:val="00376B71"/>
  </w:style>
  <w:style w:type="paragraph" w:customStyle="1" w:styleId="E65290070DDD4CF7A11D09795FAF5AEA">
    <w:name w:val="E65290070DDD4CF7A11D09795FAF5AEA"/>
    <w:rsid w:val="00376B71"/>
  </w:style>
  <w:style w:type="paragraph" w:customStyle="1" w:styleId="F7FE20D08AD946AE80D403B7F18763B1">
    <w:name w:val="F7FE20D08AD946AE80D403B7F18763B1"/>
    <w:rsid w:val="00376B71"/>
  </w:style>
  <w:style w:type="paragraph" w:customStyle="1" w:styleId="B34C455FC6204702A0CD955DC74D6EEF">
    <w:name w:val="B34C455FC6204702A0CD955DC74D6EEF"/>
    <w:rsid w:val="00376B71"/>
  </w:style>
  <w:style w:type="paragraph" w:customStyle="1" w:styleId="A99C6D61585B4A4E9A864B62321945BF">
    <w:name w:val="A99C6D61585B4A4E9A864B62321945BF"/>
    <w:rsid w:val="00376B71"/>
  </w:style>
  <w:style w:type="paragraph" w:customStyle="1" w:styleId="0A2AEBBBFBC74A98A314C53528E822E4">
    <w:name w:val="0A2AEBBBFBC74A98A314C53528E822E4"/>
    <w:rsid w:val="00376B71"/>
  </w:style>
  <w:style w:type="paragraph" w:customStyle="1" w:styleId="F0CB4C49F2204EC7B9FAECF159026DAB">
    <w:name w:val="F0CB4C49F2204EC7B9FAECF159026DAB"/>
    <w:rsid w:val="00376B71"/>
  </w:style>
  <w:style w:type="paragraph" w:customStyle="1" w:styleId="330CE2126296445A9029E83D4DF355F3">
    <w:name w:val="330CE2126296445A9029E83D4DF355F3"/>
    <w:rsid w:val="00376B71"/>
  </w:style>
  <w:style w:type="paragraph" w:customStyle="1" w:styleId="AAA3DC8C48724AC893D7D1A82895CA2C">
    <w:name w:val="AAA3DC8C48724AC893D7D1A82895CA2C"/>
    <w:rsid w:val="00376B71"/>
  </w:style>
  <w:style w:type="paragraph" w:customStyle="1" w:styleId="8F4FD469FFE3412995907C881A1F9E1D">
    <w:name w:val="8F4FD469FFE3412995907C881A1F9E1D"/>
    <w:rsid w:val="00376B71"/>
  </w:style>
  <w:style w:type="paragraph" w:customStyle="1" w:styleId="006F11D3E76F446D9CCA5AFD59D06910">
    <w:name w:val="006F11D3E76F446D9CCA5AFD59D06910"/>
    <w:rsid w:val="00376B71"/>
  </w:style>
  <w:style w:type="paragraph" w:customStyle="1" w:styleId="024EA712B2874077B268C0B6809793BC">
    <w:name w:val="024EA712B2874077B268C0B6809793BC"/>
    <w:rsid w:val="00376B71"/>
  </w:style>
  <w:style w:type="paragraph" w:customStyle="1" w:styleId="1EF8127A1E51441A9229983F93E19ED3">
    <w:name w:val="1EF8127A1E51441A9229983F93E19ED3"/>
    <w:rsid w:val="00376B71"/>
  </w:style>
  <w:style w:type="paragraph" w:customStyle="1" w:styleId="3C3BD4FA93AC4F9D8D74EC0951322C1D">
    <w:name w:val="3C3BD4FA93AC4F9D8D74EC0951322C1D"/>
    <w:rsid w:val="00376B71"/>
  </w:style>
  <w:style w:type="paragraph" w:customStyle="1" w:styleId="816EFDEA55F84D06962A1FEF0E8BA9C3">
    <w:name w:val="816EFDEA55F84D06962A1FEF0E8BA9C3"/>
    <w:rsid w:val="00376B71"/>
  </w:style>
  <w:style w:type="paragraph" w:customStyle="1" w:styleId="5EE92FF79263404997146871363F14B1">
    <w:name w:val="5EE92FF79263404997146871363F14B1"/>
    <w:rsid w:val="005F58EB"/>
  </w:style>
  <w:style w:type="paragraph" w:customStyle="1" w:styleId="7A51B65E7A3A40E6AABFF37FAD6996FB">
    <w:name w:val="7A51B65E7A3A40E6AABFF37FAD6996FB"/>
    <w:rsid w:val="00807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543A-B1AB-4BE4-8E8E-6D13BE1A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0</TotalTime>
  <Pages>1</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Lila Zhang</dc:creator>
  <cp:keywords/>
  <cp:lastModifiedBy>Lila Zhang</cp:lastModifiedBy>
  <cp:revision>170</cp:revision>
  <cp:lastPrinted>2019-09-03T13:37:00Z</cp:lastPrinted>
  <dcterms:created xsi:type="dcterms:W3CDTF">2019-08-31T23:29:00Z</dcterms:created>
  <dcterms:modified xsi:type="dcterms:W3CDTF">2019-09-03T13:40:00Z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